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A750ED" w:rsidP="00B5412E">
      <w:pPr>
        <w:pStyle w:val="a7"/>
        <w:rPr>
          <w:sz w:val="30"/>
          <w:szCs w:val="30"/>
        </w:rPr>
      </w:pPr>
      <w:r w:rsidRPr="00A750ED">
        <w:rPr>
          <w:rFonts w:hint="eastAsia"/>
          <w:sz w:val="30"/>
          <w:szCs w:val="30"/>
        </w:rPr>
        <w:t>功能</w:t>
      </w:r>
      <w:r w:rsidR="00B5412E" w:rsidRPr="00A750ED">
        <w:rPr>
          <w:rFonts w:hint="eastAsia"/>
          <w:sz w:val="30"/>
          <w:szCs w:val="30"/>
        </w:rPr>
        <w:t>名称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版本1.10</w:t>
      </w:r>
    </w:p>
    <w:p w:rsidR="00B5412E" w:rsidRPr="00B5412E" w:rsidRDefault="00B5412E" w:rsidP="00B5412E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  <w:r w:rsidRPr="00B5412E">
        <w:rPr>
          <w:rFonts w:ascii="Verdana" w:hAnsi="Verdana" w:hint="eastAsia"/>
          <w:sz w:val="20"/>
          <w:szCs w:val="20"/>
        </w:rPr>
        <w:t>1.10</w:t>
      </w:r>
      <w:r w:rsidRPr="00B5412E">
        <w:rPr>
          <w:rFonts w:ascii="Verdana" w:hAnsi="Verdana" w:hint="eastAsia"/>
          <w:sz w:val="20"/>
          <w:szCs w:val="20"/>
        </w:rPr>
        <w:t>版本包括了最初设计后所做的一些调整。下面是我做的修整。</w:t>
      </w:r>
    </w:p>
    <w:p w:rsidR="00B5412E" w:rsidRPr="00B5412E" w:rsidRDefault="00B5412E" w:rsidP="00B5412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我改写了游戏的系统要求。</w:t>
      </w:r>
    </w:p>
    <w:p w:rsidR="00B5412E" w:rsidRPr="00B5412E" w:rsidRDefault="00B5412E" w:rsidP="00B5412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我合并了团队成员的那些没有过多改变的设计片段。</w:t>
      </w: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版本2.0</w:t>
      </w:r>
    </w:p>
    <w:p w:rsidR="00B5412E" w:rsidRDefault="00B5412E" w:rsidP="00B5412E">
      <w:pPr>
        <w:ind w:left="420"/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2.00</w:t>
      </w:r>
      <w:r w:rsidRPr="00B5412E">
        <w:rPr>
          <w:rFonts w:ascii="Verdana" w:hAnsi="Verdana" w:hint="eastAsia"/>
          <w:sz w:val="20"/>
          <w:szCs w:val="20"/>
        </w:rPr>
        <w:t>版本是第一个完成了大量修改的版本，在非常了解游戏的前提条件下。在很长时间的设计之后，确定了很多结果。在这个文档中会有更多的大型设计结果。</w:t>
      </w:r>
    </w:p>
    <w:p w:rsidR="00B5412E" w:rsidRPr="00B5412E" w:rsidRDefault="00B5412E" w:rsidP="00B5412E">
      <w:pPr>
        <w:ind w:left="420"/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列出所包含的改变：</w:t>
      </w:r>
    </w:p>
    <w:p w:rsidR="00B5412E" w:rsidRPr="00B5412E" w:rsidRDefault="00B5412E" w:rsidP="00B5412E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成双地作出设计余地。</w:t>
      </w:r>
    </w:p>
    <w:p w:rsidR="00B5412E" w:rsidRPr="00B5412E" w:rsidRDefault="00B5412E" w:rsidP="00B5412E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在很多区域有更多详细的描述，特定的</w:t>
      </w:r>
      <w:r w:rsidRPr="00B5412E">
        <w:rPr>
          <w:rFonts w:ascii="Verdana" w:hAnsi="Verdana" w:hint="eastAsia"/>
          <w:sz w:val="20"/>
          <w:szCs w:val="20"/>
        </w:rPr>
        <w:t>A</w:t>
      </w:r>
      <w:r w:rsidRPr="00B5412E">
        <w:rPr>
          <w:rFonts w:ascii="Verdana" w:hAnsi="Verdana" w:hint="eastAsia"/>
          <w:sz w:val="20"/>
          <w:szCs w:val="20"/>
        </w:rPr>
        <w:t>、</w:t>
      </w:r>
      <w:r w:rsidRPr="00B5412E">
        <w:rPr>
          <w:rFonts w:ascii="Verdana" w:hAnsi="Verdana" w:hint="eastAsia"/>
          <w:sz w:val="20"/>
          <w:szCs w:val="20"/>
        </w:rPr>
        <w:t>B</w:t>
      </w:r>
      <w:r w:rsidRPr="00B5412E">
        <w:rPr>
          <w:rFonts w:ascii="Verdana" w:hAnsi="Verdana" w:hint="eastAsia"/>
          <w:sz w:val="20"/>
          <w:szCs w:val="20"/>
        </w:rPr>
        <w:t>和</w:t>
      </w:r>
      <w:r w:rsidRPr="00B5412E">
        <w:rPr>
          <w:rFonts w:ascii="Verdana" w:hAnsi="Verdana" w:hint="eastAsia"/>
          <w:sz w:val="20"/>
          <w:szCs w:val="20"/>
        </w:rPr>
        <w:t>C</w:t>
      </w:r>
      <w:r w:rsidRPr="00B5412E">
        <w:rPr>
          <w:rFonts w:ascii="Verdana" w:hAnsi="Verdana" w:hint="eastAsia"/>
          <w:sz w:val="20"/>
          <w:szCs w:val="20"/>
        </w:rPr>
        <w:t>。</w:t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A750ED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简要介绍功能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功能目标</w:t>
      </w:r>
    </w:p>
    <w:p w:rsidR="00A750ED" w:rsidRDefault="00A750ED" w:rsidP="00B5412E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具体内容</w:t>
      </w:r>
    </w:p>
    <w:p w:rsidR="00A750ED" w:rsidRPr="00B5412E" w:rsidRDefault="00A750ED" w:rsidP="00A750ED">
      <w:pPr>
        <w:rPr>
          <w:rFonts w:ascii="宋体" w:hAnsi="宋体"/>
          <w:sz w:val="20"/>
          <w:szCs w:val="20"/>
        </w:rPr>
      </w:pPr>
    </w:p>
    <w:sectPr w:rsidR="00A750ED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A8D" w:rsidRDefault="00EB5A8D">
      <w:r>
        <w:separator/>
      </w:r>
    </w:p>
  </w:endnote>
  <w:endnote w:type="continuationSeparator" w:id="0">
    <w:p w:rsidR="00EB5A8D" w:rsidRDefault="00EB5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A8D" w:rsidRDefault="00EB5A8D">
      <w:r>
        <w:separator/>
      </w:r>
    </w:p>
  </w:footnote>
  <w:footnote w:type="continuationSeparator" w:id="0">
    <w:p w:rsidR="00EB5A8D" w:rsidRDefault="00EB5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070937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163703"/>
    <w:rsid w:val="004846BE"/>
    <w:rsid w:val="004A5D72"/>
    <w:rsid w:val="00525547"/>
    <w:rsid w:val="00A750ED"/>
    <w:rsid w:val="00B5412E"/>
    <w:rsid w:val="00C01F3B"/>
    <w:rsid w:val="00E457B7"/>
    <w:rsid w:val="00EB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易观咨询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1601-01-01T00:00:00Z</cp:lastPrinted>
  <dcterms:created xsi:type="dcterms:W3CDTF">2010-08-23T04:14:00Z</dcterms:created>
  <dcterms:modified xsi:type="dcterms:W3CDTF">2010-08-23T04:16:00Z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