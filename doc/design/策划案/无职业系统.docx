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Default Extension="png" ContentType="image/png"/>
  <Default Extension="bin" ContentType="application/vnd.openxmlformats-officedocument.oleObject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3B" w:rsidRPr="00A750ED" w:rsidRDefault="006E0504" w:rsidP="00B5412E">
      <w:pPr>
        <w:pStyle w:val="a7"/>
        <w:rPr>
          <w:sz w:val="30"/>
          <w:szCs w:val="30"/>
        </w:rPr>
      </w:pPr>
      <w:r>
        <w:rPr>
          <w:rFonts w:hint="eastAsia"/>
          <w:sz w:val="30"/>
          <w:szCs w:val="30"/>
        </w:rPr>
        <w:t>无</w:t>
      </w:r>
      <w:r w:rsidR="00EF1A45">
        <w:rPr>
          <w:rFonts w:hint="eastAsia"/>
          <w:sz w:val="30"/>
          <w:szCs w:val="30"/>
        </w:rPr>
        <w:t>职业</w:t>
      </w:r>
      <w:r>
        <w:rPr>
          <w:rFonts w:hint="eastAsia"/>
          <w:sz w:val="30"/>
          <w:szCs w:val="30"/>
        </w:rPr>
        <w:t>，</w:t>
      </w:r>
      <w:r w:rsidR="00AB500C">
        <w:rPr>
          <w:rFonts w:hint="eastAsia"/>
          <w:sz w:val="30"/>
          <w:szCs w:val="30"/>
        </w:rPr>
        <w:t>技能系统</w:t>
      </w:r>
    </w:p>
    <w:p w:rsidR="00B5412E" w:rsidRDefault="00B5412E">
      <w:pPr>
        <w:rPr>
          <w:rFonts w:ascii="宋体" w:hAnsi="宋体"/>
        </w:rPr>
      </w:pPr>
    </w:p>
    <w:p w:rsidR="00B5412E" w:rsidRPr="00A750ED" w:rsidRDefault="00B5412E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修改记录</w:t>
      </w:r>
    </w:p>
    <w:tbl>
      <w:tblPr>
        <w:tblStyle w:val="a8"/>
        <w:tblW w:w="0" w:type="auto"/>
        <w:tblLook w:val="04A0"/>
      </w:tblPr>
      <w:tblGrid>
        <w:gridCol w:w="2842"/>
        <w:gridCol w:w="2843"/>
        <w:gridCol w:w="2843"/>
      </w:tblGrid>
      <w:tr w:rsidR="00B5412E" w:rsidTr="00B5412E">
        <w:tc>
          <w:tcPr>
            <w:tcW w:w="2842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</w:t>
            </w:r>
          </w:p>
        </w:tc>
      </w:tr>
      <w:tr w:rsidR="00B5412E" w:rsidTr="00B5412E">
        <w:tc>
          <w:tcPr>
            <w:tcW w:w="2842" w:type="dxa"/>
          </w:tcPr>
          <w:p w:rsidR="00B5412E" w:rsidRDefault="00EF1A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cTuo</w:t>
            </w:r>
          </w:p>
        </w:tc>
        <w:tc>
          <w:tcPr>
            <w:tcW w:w="2843" w:type="dxa"/>
          </w:tcPr>
          <w:p w:rsidR="00B5412E" w:rsidRDefault="00EF1A4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2010/8/23</w:t>
            </w: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</w:tr>
    </w:tbl>
    <w:p w:rsidR="00B5412E" w:rsidRDefault="00B5412E">
      <w:pPr>
        <w:rPr>
          <w:rFonts w:ascii="宋体" w:hAnsi="宋体"/>
        </w:rPr>
      </w:pPr>
    </w:p>
    <w:p w:rsidR="00B5412E" w:rsidRDefault="00B5412E" w:rsidP="00B5412E">
      <w:pPr>
        <w:numPr>
          <w:ilvl w:val="0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版本1.</w:t>
      </w:r>
      <w:r w:rsidR="00EF1A45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0</w:t>
      </w:r>
    </w:p>
    <w:p w:rsidR="00B5412E" w:rsidRPr="00B5412E" w:rsidRDefault="00B5412E" w:rsidP="00EF1A45">
      <w:pPr>
        <w:rPr>
          <w:rFonts w:ascii="Verdana" w:hAnsi="Verdana"/>
          <w:sz w:val="20"/>
          <w:szCs w:val="20"/>
        </w:rPr>
      </w:pPr>
      <w:r w:rsidRPr="00B5412E">
        <w:rPr>
          <w:rFonts w:ascii="宋体" w:hAnsi="宋体" w:hint="eastAsia"/>
          <w:sz w:val="20"/>
          <w:szCs w:val="20"/>
        </w:rPr>
        <w:tab/>
      </w:r>
    </w:p>
    <w:p w:rsidR="00B5412E" w:rsidRDefault="00B5412E" w:rsidP="00B5412E">
      <w:pPr>
        <w:rPr>
          <w:rFonts w:ascii="宋体" w:hAnsi="宋体"/>
          <w:sz w:val="20"/>
          <w:szCs w:val="20"/>
        </w:rPr>
      </w:pPr>
    </w:p>
    <w:p w:rsidR="008E223C" w:rsidRPr="008E223C" w:rsidRDefault="00AB500C" w:rsidP="008E223C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职业系统</w:t>
      </w:r>
    </w:p>
    <w:p w:rsidR="00A750ED" w:rsidRDefault="00A750ED" w:rsidP="00A750ED">
      <w:pPr>
        <w:rPr>
          <w:rFonts w:ascii="宋体" w:hAnsi="宋体" w:hint="eastAsia"/>
          <w:sz w:val="20"/>
          <w:szCs w:val="20"/>
        </w:rPr>
      </w:pPr>
    </w:p>
    <w:p w:rsidR="006E0504" w:rsidRDefault="006E0504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无职业概念，只有男、女人类（形象可以适当调整，如狂野、温柔等）供选择</w:t>
      </w:r>
    </w:p>
    <w:p w:rsidR="006E0504" w:rsidRDefault="006E0504" w:rsidP="00A750ED">
      <w:pPr>
        <w:rPr>
          <w:rFonts w:ascii="宋体" w:hAnsi="宋体" w:hint="eastAsia"/>
          <w:sz w:val="20"/>
          <w:szCs w:val="20"/>
        </w:rPr>
      </w:pPr>
    </w:p>
    <w:p w:rsidR="006E0504" w:rsidRPr="006E0504" w:rsidRDefault="006E0504" w:rsidP="00A750ED">
      <w:pPr>
        <w:rPr>
          <w:rFonts w:ascii="宋体" w:hAnsi="宋体"/>
          <w:sz w:val="20"/>
          <w:szCs w:val="20"/>
        </w:rPr>
      </w:pPr>
    </w:p>
    <w:p w:rsidR="008E223C" w:rsidRDefault="008E223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如下图：</w:t>
      </w:r>
    </w:p>
    <w:p w:rsidR="00E71366" w:rsidRDefault="00AB500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drawing>
          <wp:inline distT="0" distB="0" distL="0" distR="0">
            <wp:extent cx="5278120" cy="3079115"/>
            <wp:effectExtent l="38100" t="0" r="3683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94120" w:rsidRPr="001F2BB6" w:rsidRDefault="00094120" w:rsidP="00A750ED">
      <w:pPr>
        <w:rPr>
          <w:rFonts w:ascii="宋体" w:hAnsi="宋体"/>
          <w:sz w:val="20"/>
          <w:szCs w:val="20"/>
        </w:rPr>
      </w:pPr>
    </w:p>
    <w:p w:rsidR="001F2BB6" w:rsidRDefault="001F2BB6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◇人物装备</w:t>
      </w:r>
    </w:p>
    <w:p w:rsidR="001E68A7" w:rsidRDefault="001E68A7" w:rsidP="001F2BB6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每个职业可带1个主法宝，主法宝的类型决定技能的使用</w:t>
      </w:r>
    </w:p>
    <w:p w:rsidR="001E68A7" w:rsidRDefault="001E68A7" w:rsidP="001F2BB6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同时最多能使用3个辅助法宝</w:t>
      </w:r>
    </w:p>
    <w:p w:rsidR="001E68A7" w:rsidRPr="001F2BB6" w:rsidRDefault="001E68A7" w:rsidP="00A750ED">
      <w:pPr>
        <w:rPr>
          <w:rFonts w:ascii="宋体" w:hAnsi="宋体"/>
          <w:sz w:val="20"/>
          <w:szCs w:val="20"/>
        </w:rPr>
      </w:pPr>
    </w:p>
    <w:p w:rsidR="001F2BB6" w:rsidRDefault="001F2BB6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◇人物等级</w:t>
      </w:r>
    </w:p>
    <w:p w:rsidR="001F2BB6" w:rsidRDefault="001F2BB6" w:rsidP="001F2BB6">
      <w:pPr>
        <w:ind w:left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分几个等级：1-10、11-20、21-30、31-40、41-50</w:t>
      </w:r>
    </w:p>
    <w:p w:rsidR="001F2BB6" w:rsidRDefault="001F2BB6" w:rsidP="001F2BB6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10级进入门派，开始炼气，学习技能</w:t>
      </w:r>
    </w:p>
    <w:p w:rsidR="00EB3BDF" w:rsidRDefault="00EB3BDF" w:rsidP="00375E5D">
      <w:pPr>
        <w:ind w:left="420"/>
        <w:rPr>
          <w:sz w:val="21"/>
          <w:szCs w:val="21"/>
        </w:rPr>
      </w:pPr>
    </w:p>
    <w:p w:rsidR="00EB3BDF" w:rsidRDefault="00375E5D" w:rsidP="00375E5D">
      <w:pPr>
        <w:ind w:left="420"/>
        <w:rPr>
          <w:sz w:val="21"/>
          <w:szCs w:val="21"/>
        </w:rPr>
      </w:pPr>
      <w:r w:rsidRPr="00375E5D">
        <w:rPr>
          <w:sz w:val="21"/>
          <w:szCs w:val="21"/>
        </w:rPr>
        <w:t>阶段设定：</w:t>
      </w:r>
    </w:p>
    <w:p w:rsidR="00375E5D" w:rsidRPr="00375E5D" w:rsidRDefault="00375E5D" w:rsidP="00375E5D">
      <w:pPr>
        <w:ind w:left="420"/>
        <w:rPr>
          <w:sz w:val="21"/>
          <w:szCs w:val="21"/>
        </w:rPr>
      </w:pPr>
      <w:r w:rsidRPr="00375E5D">
        <w:rPr>
          <w:sz w:val="21"/>
          <w:szCs w:val="21"/>
        </w:rPr>
        <w:t>炼气、筑基、结丹、元婴、化神、炼虚、合体、大乘、渡劫，过了此劫就飞升了</w:t>
      </w:r>
    </w:p>
    <w:p w:rsidR="00375E5D" w:rsidRDefault="00375E5D" w:rsidP="00D02B66">
      <w:pPr>
        <w:ind w:left="420"/>
        <w:rPr>
          <w:sz w:val="21"/>
          <w:szCs w:val="21"/>
        </w:rPr>
      </w:pPr>
      <w:r w:rsidRPr="00375E5D">
        <w:rPr>
          <w:sz w:val="21"/>
          <w:szCs w:val="21"/>
        </w:rPr>
        <w:t>每</w:t>
      </w:r>
      <w:r w:rsidRPr="00375E5D">
        <w:rPr>
          <w:sz w:val="21"/>
          <w:szCs w:val="21"/>
        </w:rPr>
        <w:t>10</w:t>
      </w:r>
      <w:r w:rsidRPr="00375E5D">
        <w:rPr>
          <w:sz w:val="21"/>
          <w:szCs w:val="21"/>
        </w:rPr>
        <w:t>级为一个阶段，比如炼气</w:t>
      </w:r>
      <w:r w:rsidRPr="00375E5D">
        <w:rPr>
          <w:sz w:val="21"/>
          <w:szCs w:val="21"/>
        </w:rPr>
        <w:t>1</w:t>
      </w:r>
      <w:r w:rsidRPr="00375E5D">
        <w:rPr>
          <w:sz w:val="21"/>
          <w:szCs w:val="21"/>
        </w:rPr>
        <w:t>层，升到</w:t>
      </w:r>
      <w:r w:rsidRPr="00375E5D">
        <w:rPr>
          <w:sz w:val="21"/>
          <w:szCs w:val="21"/>
        </w:rPr>
        <w:t>10</w:t>
      </w:r>
      <w:r w:rsidRPr="00375E5D">
        <w:rPr>
          <w:sz w:val="21"/>
          <w:szCs w:val="21"/>
        </w:rPr>
        <w:t>层后突破炼气阶段就变成筑基</w:t>
      </w:r>
      <w:r w:rsidRPr="00375E5D">
        <w:rPr>
          <w:sz w:val="21"/>
          <w:szCs w:val="21"/>
        </w:rPr>
        <w:t>1</w:t>
      </w:r>
      <w:r w:rsidRPr="00375E5D">
        <w:rPr>
          <w:sz w:val="21"/>
          <w:szCs w:val="21"/>
        </w:rPr>
        <w:t>层。</w:t>
      </w:r>
      <w:r w:rsidR="00D02B66">
        <w:rPr>
          <w:rFonts w:hint="eastAsia"/>
          <w:sz w:val="21"/>
          <w:szCs w:val="21"/>
        </w:rPr>
        <w:t>人物等级不会改变。</w:t>
      </w:r>
    </w:p>
    <w:p w:rsidR="000340B9" w:rsidRPr="00375E5D" w:rsidRDefault="000340B9" w:rsidP="00375E5D">
      <w:pPr>
        <w:ind w:firstLine="420"/>
        <w:rPr>
          <w:sz w:val="21"/>
          <w:szCs w:val="21"/>
        </w:rPr>
      </w:pPr>
    </w:p>
    <w:p w:rsidR="000340B9" w:rsidRDefault="000340B9" w:rsidP="000340B9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lastRenderedPageBreak/>
        <w:t>◇转职条件</w:t>
      </w:r>
    </w:p>
    <w:p w:rsidR="000340B9" w:rsidRDefault="000340B9" w:rsidP="000340B9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*</w:t>
      </w:r>
      <w:r w:rsidR="00C46B27">
        <w:rPr>
          <w:rFonts w:ascii="宋体" w:hAnsi="宋体" w:hint="eastAsia"/>
          <w:sz w:val="20"/>
          <w:szCs w:val="20"/>
        </w:rPr>
        <w:t>50级转职</w:t>
      </w:r>
    </w:p>
    <w:p w:rsidR="000340B9" w:rsidRDefault="000340B9" w:rsidP="000340B9">
      <w:pPr>
        <w:ind w:firstLine="420"/>
        <w:rPr>
          <w:rFonts w:ascii="宋体" w:hAnsi="宋体"/>
          <w:sz w:val="20"/>
          <w:szCs w:val="20"/>
        </w:rPr>
      </w:pPr>
    </w:p>
    <w:p w:rsidR="001F2BB6" w:rsidRDefault="000340B9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◇技能设定</w:t>
      </w:r>
    </w:p>
    <w:p w:rsidR="000340B9" w:rsidRDefault="000340B9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基础职业4个技能，1转多4个，2转再多4个（暂定）</w:t>
      </w:r>
    </w:p>
    <w:p w:rsidR="00784376" w:rsidRDefault="00784376" w:rsidP="00A750ED">
      <w:pPr>
        <w:rPr>
          <w:rFonts w:ascii="宋体" w:hAnsi="宋体"/>
          <w:sz w:val="20"/>
          <w:szCs w:val="20"/>
        </w:rPr>
      </w:pPr>
    </w:p>
    <w:p w:rsidR="00784376" w:rsidRPr="00375E5D" w:rsidRDefault="00784376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</w:p>
    <w:p w:rsidR="008E223C" w:rsidRDefault="008E223C" w:rsidP="008E223C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技能系统</w:t>
      </w:r>
    </w:p>
    <w:p w:rsidR="00943457" w:rsidRDefault="00BD052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1、分类</w:t>
      </w:r>
    </w:p>
    <w:p w:rsidR="00BD052E" w:rsidRDefault="00BD052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主动和被动</w:t>
      </w:r>
    </w:p>
    <w:p w:rsidR="00107724" w:rsidRDefault="00F71E7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每系技能需拿</w:t>
      </w:r>
      <w:r w:rsidRPr="000C6035">
        <w:rPr>
          <w:rFonts w:ascii="宋体" w:hAnsi="宋体" w:hint="eastAsia"/>
          <w:color w:val="FF0000"/>
          <w:sz w:val="20"/>
          <w:szCs w:val="20"/>
        </w:rPr>
        <w:t>不同武器</w:t>
      </w:r>
      <w:r>
        <w:rPr>
          <w:rFonts w:ascii="宋体" w:hAnsi="宋体" w:hint="eastAsia"/>
          <w:sz w:val="20"/>
          <w:szCs w:val="20"/>
        </w:rPr>
        <w:t>使用</w:t>
      </w:r>
      <w:r w:rsidR="0044607A">
        <w:rPr>
          <w:rFonts w:ascii="宋体" w:hAnsi="宋体" w:hint="eastAsia"/>
          <w:sz w:val="20"/>
          <w:szCs w:val="20"/>
        </w:rPr>
        <w:t>，</w:t>
      </w:r>
      <w:r w:rsidR="0044607A" w:rsidRPr="0044607A">
        <w:rPr>
          <w:rFonts w:ascii="宋体" w:hAnsi="宋体" w:hint="eastAsia"/>
          <w:color w:val="FF0000"/>
          <w:sz w:val="20"/>
          <w:szCs w:val="20"/>
        </w:rPr>
        <w:t>每系技能可按“练级型”、“PK型”、“肉盾型”等</w:t>
      </w:r>
      <w:r w:rsidR="000C6035">
        <w:rPr>
          <w:rFonts w:ascii="宋体" w:hAnsi="宋体" w:hint="eastAsia"/>
          <w:color w:val="FF0000"/>
          <w:sz w:val="20"/>
          <w:szCs w:val="20"/>
        </w:rPr>
        <w:t>目的</w:t>
      </w:r>
      <w:r w:rsidR="0044607A" w:rsidRPr="0044607A">
        <w:rPr>
          <w:rFonts w:ascii="宋体" w:hAnsi="宋体" w:hint="eastAsia"/>
          <w:color w:val="FF0000"/>
          <w:sz w:val="20"/>
          <w:szCs w:val="20"/>
        </w:rPr>
        <w:t>分</w:t>
      </w:r>
      <w:r w:rsidR="000C6035">
        <w:rPr>
          <w:rFonts w:ascii="宋体" w:hAnsi="宋体" w:hint="eastAsia"/>
          <w:color w:val="FF0000"/>
          <w:sz w:val="20"/>
          <w:szCs w:val="20"/>
        </w:rPr>
        <w:t>类</w:t>
      </w:r>
      <w:r w:rsidR="0044607A" w:rsidRPr="0044607A">
        <w:rPr>
          <w:rFonts w:ascii="宋体" w:hAnsi="宋体" w:hint="eastAsia"/>
          <w:color w:val="FF0000"/>
          <w:sz w:val="20"/>
          <w:szCs w:val="20"/>
        </w:rPr>
        <w:t>。</w:t>
      </w:r>
    </w:p>
    <w:p w:rsidR="00F71E7C" w:rsidRDefault="00F71E7C" w:rsidP="00A750ED">
      <w:pPr>
        <w:rPr>
          <w:rFonts w:ascii="宋体" w:hAnsi="宋体"/>
          <w:sz w:val="20"/>
          <w:szCs w:val="20"/>
        </w:rPr>
      </w:pPr>
    </w:p>
    <w:p w:rsidR="002043DD" w:rsidRDefault="002043DD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 w:rsidR="00B431A8">
        <w:rPr>
          <w:rFonts w:ascii="宋体" w:hAnsi="宋体" w:hint="eastAsia"/>
          <w:sz w:val="20"/>
          <w:szCs w:val="20"/>
        </w:rPr>
        <w:t>按类型和武器划分</w:t>
      </w:r>
    </w:p>
    <w:p w:rsidR="002043DD" w:rsidRDefault="002043DD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攻击型</w:t>
      </w:r>
    </w:p>
    <w:p w:rsidR="002043DD" w:rsidRDefault="002043DD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武器1</w:t>
      </w:r>
    </w:p>
    <w:p w:rsidR="002043DD" w:rsidRDefault="002043DD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武器2</w:t>
      </w:r>
    </w:p>
    <w:p w:rsidR="002043DD" w:rsidRDefault="002043DD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>…</w:t>
      </w:r>
    </w:p>
    <w:p w:rsidR="002043DD" w:rsidRDefault="002043DD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辅助型</w:t>
      </w:r>
    </w:p>
    <w:p w:rsidR="002043DD" w:rsidRDefault="002043DD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  <w:t>武器1</w:t>
      </w:r>
    </w:p>
    <w:p w:rsidR="002043DD" w:rsidRDefault="002043DD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>…</w:t>
      </w:r>
    </w:p>
    <w:p w:rsidR="002043DD" w:rsidRDefault="002043DD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防御型</w:t>
      </w:r>
    </w:p>
    <w:p w:rsidR="002043DD" w:rsidRDefault="002043DD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>…</w:t>
      </w:r>
    </w:p>
    <w:p w:rsidR="002043DD" w:rsidRPr="00F71E7C" w:rsidRDefault="002043DD" w:rsidP="00A750ED">
      <w:pPr>
        <w:rPr>
          <w:rFonts w:ascii="宋体" w:hAnsi="宋体"/>
          <w:sz w:val="20"/>
          <w:szCs w:val="20"/>
        </w:rPr>
      </w:pPr>
    </w:p>
    <w:p w:rsidR="00BD052E" w:rsidRDefault="00BD052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2、</w:t>
      </w:r>
      <w:r w:rsidR="00A44363">
        <w:rPr>
          <w:rFonts w:ascii="宋体" w:hAnsi="宋体" w:hint="eastAsia"/>
          <w:sz w:val="20"/>
          <w:szCs w:val="20"/>
        </w:rPr>
        <w:t>升级</w:t>
      </w:r>
    </w:p>
    <w:p w:rsidR="00BD052E" w:rsidRDefault="00BD052E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 w:rsidR="00A44363">
        <w:rPr>
          <w:rFonts w:ascii="宋体" w:hAnsi="宋体" w:hint="eastAsia"/>
          <w:sz w:val="20"/>
          <w:szCs w:val="20"/>
        </w:rPr>
        <w:t>通过打怪获得技能升级“经验”来提升技能等级。</w:t>
      </w:r>
    </w:p>
    <w:p w:rsidR="00A44363" w:rsidRDefault="00A44363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越后面的技能需要的经验越多。</w:t>
      </w:r>
    </w:p>
    <w:p w:rsidR="00A44363" w:rsidRPr="00A44363" w:rsidRDefault="00A44363" w:rsidP="002043DD">
      <w:pPr>
        <w:rPr>
          <w:rFonts w:ascii="宋体" w:hAnsi="宋体"/>
          <w:sz w:val="20"/>
          <w:szCs w:val="20"/>
        </w:rPr>
      </w:pPr>
    </w:p>
    <w:p w:rsidR="00A44363" w:rsidRDefault="00A44363" w:rsidP="00A44363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目的：玩家可以学习很多技能，但是每学习一个技能需要花时间去提升技能等级</w:t>
      </w:r>
    </w:p>
    <w:p w:rsidR="00A44363" w:rsidRPr="00A44363" w:rsidRDefault="00A44363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  <w:t xml:space="preserve">  增加游戏体验</w:t>
      </w:r>
    </w:p>
    <w:p w:rsidR="00BD052E" w:rsidRDefault="00BD052E" w:rsidP="00A750ED">
      <w:pPr>
        <w:rPr>
          <w:rFonts w:ascii="宋体" w:hAnsi="宋体"/>
          <w:sz w:val="20"/>
          <w:szCs w:val="20"/>
        </w:rPr>
      </w:pPr>
    </w:p>
    <w:p w:rsidR="00BD052E" w:rsidRDefault="00BD052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3、技能学习</w:t>
      </w:r>
    </w:p>
    <w:p w:rsidR="000340B9" w:rsidRDefault="001C476F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 w:rsidR="000340B9">
        <w:rPr>
          <w:rFonts w:ascii="宋体" w:hAnsi="宋体" w:hint="eastAsia"/>
          <w:sz w:val="20"/>
          <w:szCs w:val="20"/>
        </w:rPr>
        <w:t>*</w:t>
      </w:r>
      <w:r w:rsidR="00C96290">
        <w:rPr>
          <w:rFonts w:ascii="宋体" w:hAnsi="宋体" w:hint="eastAsia"/>
          <w:sz w:val="20"/>
          <w:szCs w:val="20"/>
        </w:rPr>
        <w:t>在“门派导师”处理花一定灵石</w:t>
      </w:r>
      <w:r w:rsidR="00B431A8">
        <w:rPr>
          <w:rFonts w:ascii="宋体" w:hAnsi="宋体" w:hint="eastAsia"/>
          <w:sz w:val="20"/>
          <w:szCs w:val="20"/>
        </w:rPr>
        <w:t>从上百套功法中</w:t>
      </w:r>
      <w:r w:rsidR="007876C4">
        <w:rPr>
          <w:rFonts w:ascii="宋体" w:hAnsi="宋体" w:hint="eastAsia"/>
          <w:sz w:val="20"/>
          <w:szCs w:val="20"/>
        </w:rPr>
        <w:t>挑选一套</w:t>
      </w:r>
      <w:r w:rsidR="00C96290">
        <w:rPr>
          <w:rFonts w:ascii="宋体" w:hAnsi="宋体" w:hint="eastAsia"/>
          <w:sz w:val="20"/>
          <w:szCs w:val="20"/>
        </w:rPr>
        <w:t>学习</w:t>
      </w:r>
    </w:p>
    <w:p w:rsidR="00C96290" w:rsidRPr="00C96290" w:rsidRDefault="00C96290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*每个职业有三系技能</w:t>
      </w:r>
      <w:r w:rsidR="007876C4">
        <w:rPr>
          <w:rFonts w:ascii="宋体" w:hAnsi="宋体" w:hint="eastAsia"/>
          <w:sz w:val="20"/>
          <w:szCs w:val="20"/>
        </w:rPr>
        <w:t>（功法）</w:t>
      </w:r>
      <w:r>
        <w:rPr>
          <w:rFonts w:ascii="宋体" w:hAnsi="宋体" w:hint="eastAsia"/>
          <w:sz w:val="20"/>
          <w:szCs w:val="20"/>
        </w:rPr>
        <w:t>可供选择，根据主法宝属性只能学习其中一系</w:t>
      </w:r>
    </w:p>
    <w:p w:rsidR="001C476F" w:rsidRPr="007876C4" w:rsidRDefault="00AC225C" w:rsidP="000340B9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drawing>
          <wp:inline distT="0" distB="0" distL="0" distR="0">
            <wp:extent cx="2733675" cy="1333500"/>
            <wp:effectExtent l="0" t="0" r="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94120" w:rsidRDefault="00AC225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*</w:t>
      </w:r>
      <w:r w:rsidRPr="00AC225C">
        <w:rPr>
          <w:rFonts w:ascii="宋体" w:hAnsi="宋体" w:hint="eastAsia"/>
          <w:color w:val="FF0000"/>
          <w:sz w:val="20"/>
          <w:szCs w:val="20"/>
        </w:rPr>
        <w:t>每套功法包含4个技能</w:t>
      </w:r>
      <w:r>
        <w:rPr>
          <w:rFonts w:ascii="宋体" w:hAnsi="宋体" w:hint="eastAsia"/>
          <w:color w:val="FF0000"/>
          <w:sz w:val="20"/>
          <w:szCs w:val="20"/>
        </w:rPr>
        <w:t>，分为人、地、天3类功法，分别对应基础、1转、2转可学习</w:t>
      </w:r>
    </w:p>
    <w:p w:rsidR="00AC225C" w:rsidRPr="00AC225C" w:rsidRDefault="00AC225C" w:rsidP="00A750ED">
      <w:pPr>
        <w:rPr>
          <w:rFonts w:ascii="宋体" w:hAnsi="宋体"/>
          <w:sz w:val="20"/>
          <w:szCs w:val="20"/>
        </w:rPr>
      </w:pPr>
    </w:p>
    <w:p w:rsidR="001922BB" w:rsidRDefault="001922BB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4、技能数量</w:t>
      </w:r>
    </w:p>
    <w:p w:rsidR="001957AF" w:rsidRDefault="001957AF" w:rsidP="001922BB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共15个职业，每个职业3系技能，每系使用不同武器，</w:t>
      </w:r>
      <w:r w:rsidR="00F35609">
        <w:rPr>
          <w:rFonts w:ascii="宋体" w:hAnsi="宋体" w:hint="eastAsia"/>
          <w:sz w:val="20"/>
          <w:szCs w:val="20"/>
        </w:rPr>
        <w:t>每系4个技能。</w:t>
      </w:r>
    </w:p>
    <w:p w:rsidR="00F35609" w:rsidRDefault="00F35609" w:rsidP="001922BB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每个职业12个技能，总共180个技能</w:t>
      </w:r>
    </w:p>
    <w:p w:rsidR="00F71E7C" w:rsidRDefault="00F71E7C" w:rsidP="001922BB">
      <w:pPr>
        <w:rPr>
          <w:rFonts w:ascii="宋体" w:hAnsi="宋体"/>
          <w:sz w:val="20"/>
          <w:szCs w:val="20"/>
        </w:rPr>
      </w:pPr>
    </w:p>
    <w:p w:rsidR="00CC24FE" w:rsidRDefault="00CC24FE" w:rsidP="001922BB">
      <w:pPr>
        <w:rPr>
          <w:rFonts w:ascii="宋体" w:hAnsi="宋体"/>
          <w:sz w:val="20"/>
          <w:szCs w:val="20"/>
        </w:rPr>
      </w:pPr>
    </w:p>
    <w:p w:rsidR="001922BB" w:rsidRDefault="00CC24FE" w:rsidP="001922BB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技能学习流程图：</w:t>
      </w:r>
    </w:p>
    <w:p w:rsidR="001922BB" w:rsidRDefault="00CC24FE" w:rsidP="001922BB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lastRenderedPageBreak/>
        <w:drawing>
          <wp:inline distT="0" distB="0" distL="0" distR="0">
            <wp:extent cx="5278120" cy="1190625"/>
            <wp:effectExtent l="57150" t="0" r="3683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F35609" w:rsidRDefault="00F35609" w:rsidP="00A750ED">
      <w:pPr>
        <w:rPr>
          <w:rFonts w:ascii="宋体" w:hAnsi="宋体"/>
          <w:sz w:val="20"/>
          <w:szCs w:val="20"/>
        </w:rPr>
      </w:pPr>
    </w:p>
    <w:p w:rsidR="00CC24FE" w:rsidRPr="00F35609" w:rsidRDefault="00CC24FE" w:rsidP="00A750ED">
      <w:pPr>
        <w:rPr>
          <w:rFonts w:ascii="宋体" w:hAnsi="宋体"/>
          <w:sz w:val="20"/>
          <w:szCs w:val="20"/>
        </w:rPr>
      </w:pPr>
    </w:p>
    <w:p w:rsidR="00BD052E" w:rsidRPr="008E223C" w:rsidRDefault="00BD052E" w:rsidP="00BD052E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生活技能</w:t>
      </w:r>
    </w:p>
    <w:p w:rsidR="00BD052E" w:rsidRDefault="00BD052E" w:rsidP="00A750ED">
      <w:pPr>
        <w:rPr>
          <w:rFonts w:ascii="宋体" w:hAnsi="宋体"/>
          <w:sz w:val="20"/>
          <w:szCs w:val="20"/>
        </w:rPr>
      </w:pPr>
    </w:p>
    <w:p w:rsidR="00913A93" w:rsidRPr="008E223C" w:rsidRDefault="00913A93" w:rsidP="00913A93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辅助法宝技能</w:t>
      </w:r>
    </w:p>
    <w:p w:rsidR="00913A93" w:rsidRPr="00B5412E" w:rsidRDefault="00913A93" w:rsidP="00A750ED">
      <w:pPr>
        <w:rPr>
          <w:rFonts w:ascii="宋体" w:hAnsi="宋体"/>
          <w:sz w:val="20"/>
          <w:szCs w:val="20"/>
        </w:rPr>
      </w:pPr>
    </w:p>
    <w:sectPr w:rsidR="00913A93" w:rsidRPr="00B5412E" w:rsidSect="00B5412E">
      <w:headerReference w:type="default" r:id="rId22"/>
      <w:footerReference w:type="default" r:id="rId23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E15" w:rsidRDefault="00CA4E15">
      <w:r>
        <w:separator/>
      </w:r>
    </w:p>
  </w:endnote>
  <w:endnote w:type="continuationSeparator" w:id="0">
    <w:p w:rsidR="00CA4E15" w:rsidRDefault="00CA4E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4"/>
      <w:jc w:val="center"/>
      <w:rPr>
        <w:sz w:val="15"/>
      </w:rPr>
    </w:pP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 xml:space="preserve">Tel: </w:t>
    </w:r>
    <w:r>
      <w:rPr>
        <w:rFonts w:hint="eastAsia"/>
        <w:sz w:val="15"/>
      </w:rPr>
      <w:t xml:space="preserve">           </w:t>
    </w:r>
    <w:r>
      <w:rPr>
        <w:sz w:val="15"/>
      </w:rPr>
      <w:t xml:space="preserve">   Fax: </w:t>
    </w:r>
    <w:r>
      <w:rPr>
        <w:rFonts w:hint="eastAsia"/>
        <w:sz w:val="15"/>
      </w:rPr>
      <w:t xml:space="preserve">             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Welcome to visit our World Wide Web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http://</w:t>
    </w:r>
    <w:r>
      <w:rPr>
        <w:rFonts w:hint="eastAsia"/>
        <w:sz w:val="15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E15" w:rsidRDefault="00CA4E15">
      <w:r>
        <w:separator/>
      </w:r>
    </w:p>
  </w:footnote>
  <w:footnote w:type="continuationSeparator" w:id="0">
    <w:p w:rsidR="00CA4E15" w:rsidRDefault="00CA4E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3"/>
      <w:pBdr>
        <w:bottom w:val="single" w:sz="6" w:space="3" w:color="auto"/>
      </w:pBdr>
      <w:tabs>
        <w:tab w:val="clear" w:pos="4153"/>
        <w:tab w:val="left" w:pos="3100"/>
        <w:tab w:val="center" w:pos="4156"/>
      </w:tabs>
    </w:pPr>
    <w:r>
      <w:object w:dxaOrig="1455" w:dyaOrig="6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.75pt;height:33pt" o:ole="">
          <v:imagedata r:id="rId1" o:title=""/>
        </v:shape>
        <o:OLEObject Type="Embed" ProgID="PBrush" ShapeID="_x0000_i1025" DrawAspect="Content" ObjectID="_1344349001" r:id="rId2"/>
      </w:objec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="00525547">
      <w:rPr>
        <w:rFonts w:hint="eastAsia"/>
        <w:b/>
        <w:bCs/>
        <w:sz w:val="24"/>
      </w:rPr>
      <w:t>策划案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BBD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214C1156"/>
    <w:multiLevelType w:val="hybridMultilevel"/>
    <w:tmpl w:val="8A2C224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49055B2"/>
    <w:multiLevelType w:val="hybridMultilevel"/>
    <w:tmpl w:val="94EE0DEC"/>
    <w:lvl w:ilvl="0" w:tplc="99967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913772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BE9403B"/>
    <w:multiLevelType w:val="hybridMultilevel"/>
    <w:tmpl w:val="A80EC57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E744AEE"/>
    <w:multiLevelType w:val="hybridMultilevel"/>
    <w:tmpl w:val="4E5471C8"/>
    <w:lvl w:ilvl="0" w:tplc="B56C99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5343EC9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37574753"/>
    <w:multiLevelType w:val="hybridMultilevel"/>
    <w:tmpl w:val="F12487D4"/>
    <w:lvl w:ilvl="0" w:tplc="819CABA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32E7F00"/>
    <w:multiLevelType w:val="hybridMultilevel"/>
    <w:tmpl w:val="B0AC5F3E"/>
    <w:lvl w:ilvl="0" w:tplc="433EF26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D7267A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8E53B09"/>
    <w:multiLevelType w:val="hybridMultilevel"/>
    <w:tmpl w:val="E5EC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55278DC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>
    <w:nsid w:val="59EF616B"/>
    <w:multiLevelType w:val="hybridMultilevel"/>
    <w:tmpl w:val="67246F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AEF4036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E1509AB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>
    <w:nsid w:val="5E7B63C1"/>
    <w:multiLevelType w:val="hybridMultilevel"/>
    <w:tmpl w:val="F93ACDE8"/>
    <w:lvl w:ilvl="0" w:tplc="77602438">
      <w:start w:val="1"/>
      <w:numFmt w:val="decimal"/>
      <w:lvlText w:val="%1、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CD70B72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16"/>
  </w:num>
  <w:num w:numId="8">
    <w:abstractNumId w:val="9"/>
  </w:num>
  <w:num w:numId="9">
    <w:abstractNumId w:val="12"/>
  </w:num>
  <w:num w:numId="10">
    <w:abstractNumId w:val="3"/>
  </w:num>
  <w:num w:numId="11">
    <w:abstractNumId w:val="13"/>
  </w:num>
  <w:num w:numId="12">
    <w:abstractNumId w:val="2"/>
  </w:num>
  <w:num w:numId="13">
    <w:abstractNumId w:val="4"/>
  </w:num>
  <w:num w:numId="14">
    <w:abstractNumId w:val="5"/>
  </w:num>
  <w:num w:numId="15">
    <w:abstractNumId w:val="8"/>
  </w:num>
  <w:num w:numId="16">
    <w:abstractNumId w:val="1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A8D"/>
    <w:rsid w:val="000340B9"/>
    <w:rsid w:val="00094120"/>
    <w:rsid w:val="000C5E05"/>
    <w:rsid w:val="000C6035"/>
    <w:rsid w:val="00107724"/>
    <w:rsid w:val="00163703"/>
    <w:rsid w:val="00167250"/>
    <w:rsid w:val="001856A1"/>
    <w:rsid w:val="001922BB"/>
    <w:rsid w:val="001957AF"/>
    <w:rsid w:val="001C476F"/>
    <w:rsid w:val="001E68A7"/>
    <w:rsid w:val="001F2BB6"/>
    <w:rsid w:val="002043DD"/>
    <w:rsid w:val="00285B47"/>
    <w:rsid w:val="002963E3"/>
    <w:rsid w:val="002A64EB"/>
    <w:rsid w:val="00314505"/>
    <w:rsid w:val="00327298"/>
    <w:rsid w:val="00375E5D"/>
    <w:rsid w:val="00407743"/>
    <w:rsid w:val="0042110A"/>
    <w:rsid w:val="0044607A"/>
    <w:rsid w:val="004846BE"/>
    <w:rsid w:val="004A5D72"/>
    <w:rsid w:val="004F62A5"/>
    <w:rsid w:val="00525547"/>
    <w:rsid w:val="00584BEC"/>
    <w:rsid w:val="00642CB2"/>
    <w:rsid w:val="006D2310"/>
    <w:rsid w:val="006E0504"/>
    <w:rsid w:val="00784376"/>
    <w:rsid w:val="007876C4"/>
    <w:rsid w:val="008202C4"/>
    <w:rsid w:val="00845E86"/>
    <w:rsid w:val="008C49C4"/>
    <w:rsid w:val="008E223C"/>
    <w:rsid w:val="00913A93"/>
    <w:rsid w:val="00943457"/>
    <w:rsid w:val="00A44363"/>
    <w:rsid w:val="00A750ED"/>
    <w:rsid w:val="00AB500C"/>
    <w:rsid w:val="00AC225C"/>
    <w:rsid w:val="00AD7FB7"/>
    <w:rsid w:val="00B431A8"/>
    <w:rsid w:val="00B5412E"/>
    <w:rsid w:val="00BD052E"/>
    <w:rsid w:val="00C01F3B"/>
    <w:rsid w:val="00C46B27"/>
    <w:rsid w:val="00C96290"/>
    <w:rsid w:val="00CA1243"/>
    <w:rsid w:val="00CA4E15"/>
    <w:rsid w:val="00CC24FE"/>
    <w:rsid w:val="00D02B66"/>
    <w:rsid w:val="00DD4728"/>
    <w:rsid w:val="00DF58F0"/>
    <w:rsid w:val="00E27C46"/>
    <w:rsid w:val="00E457B7"/>
    <w:rsid w:val="00E71366"/>
    <w:rsid w:val="00EB3BDF"/>
    <w:rsid w:val="00EB5A8D"/>
    <w:rsid w:val="00EF1A45"/>
    <w:rsid w:val="00F35609"/>
    <w:rsid w:val="00F71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3703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63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6370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637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63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63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footnote text"/>
    <w:basedOn w:val="a"/>
    <w:semiHidden/>
    <w:rsid w:val="00163703"/>
    <w:pPr>
      <w:snapToGrid w:val="0"/>
      <w:jc w:val="left"/>
    </w:pPr>
    <w:rPr>
      <w:sz w:val="18"/>
      <w:szCs w:val="20"/>
    </w:rPr>
  </w:style>
  <w:style w:type="character" w:styleId="a6">
    <w:name w:val="footnote reference"/>
    <w:basedOn w:val="a0"/>
    <w:semiHidden/>
    <w:rsid w:val="00163703"/>
    <w:rPr>
      <w:vertAlign w:val="superscript"/>
    </w:rPr>
  </w:style>
  <w:style w:type="paragraph" w:styleId="a7">
    <w:name w:val="Title"/>
    <w:basedOn w:val="a"/>
    <w:next w:val="a"/>
    <w:link w:val="Char"/>
    <w:qFormat/>
    <w:rsid w:val="00B541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B5412E"/>
    <w:rPr>
      <w:rFonts w:asciiTheme="majorHAnsi" w:hAnsiTheme="majorHAnsi" w:cstheme="majorBidi"/>
      <w:b/>
      <w:bCs/>
      <w:kern w:val="2"/>
      <w:sz w:val="32"/>
      <w:szCs w:val="32"/>
    </w:rPr>
  </w:style>
  <w:style w:type="table" w:styleId="a8">
    <w:name w:val="Table Grid"/>
    <w:basedOn w:val="a1"/>
    <w:rsid w:val="00B541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0"/>
    <w:rsid w:val="00E71366"/>
    <w:rPr>
      <w:sz w:val="18"/>
      <w:szCs w:val="18"/>
    </w:rPr>
  </w:style>
  <w:style w:type="character" w:customStyle="1" w:styleId="Char0">
    <w:name w:val="批注框文本 Char"/>
    <w:basedOn w:val="a0"/>
    <w:link w:val="a9"/>
    <w:rsid w:val="00E7136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gine\Stellar2008\doc\design\&#31574;&#21010;&#27169;&#26495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85331C-7126-49E9-8328-9F564EC49907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362536B-40F6-4443-811C-768E57A880A1}">
      <dgm:prSet phldrT="[文本]"/>
      <dgm:spPr/>
      <dgm:t>
        <a:bodyPr/>
        <a:lstStyle/>
        <a:p>
          <a:r>
            <a:rPr lang="zh-CN" altLang="en-US"/>
            <a:t>职业</a:t>
          </a:r>
        </a:p>
      </dgm:t>
    </dgm:pt>
    <dgm:pt modelId="{464FE5B6-9976-4EC4-B382-B283F5398FCE}" type="parTrans" cxnId="{8ECD67AB-DC49-458D-A446-29628671DC92}">
      <dgm:prSet/>
      <dgm:spPr/>
      <dgm:t>
        <a:bodyPr/>
        <a:lstStyle/>
        <a:p>
          <a:endParaRPr lang="zh-CN" altLang="en-US"/>
        </a:p>
      </dgm:t>
    </dgm:pt>
    <dgm:pt modelId="{F6355E41-C6BD-4AE4-BA64-F23576EB276C}" type="sibTrans" cxnId="{8ECD67AB-DC49-458D-A446-29628671DC92}">
      <dgm:prSet/>
      <dgm:spPr/>
      <dgm:t>
        <a:bodyPr/>
        <a:lstStyle/>
        <a:p>
          <a:endParaRPr lang="zh-CN" altLang="en-US"/>
        </a:p>
      </dgm:t>
    </dgm:pt>
    <dgm:pt modelId="{E8DECB7A-6819-400F-9245-891330D33FF2}">
      <dgm:prSet phldrT="[文本]"/>
      <dgm:spPr/>
      <dgm:t>
        <a:bodyPr/>
        <a:lstStyle/>
        <a:p>
          <a:r>
            <a:rPr lang="zh-CN" altLang="en-US"/>
            <a:t>正道</a:t>
          </a:r>
        </a:p>
      </dgm:t>
    </dgm:pt>
    <dgm:pt modelId="{A4FBD986-89A9-4964-AD3D-2DED694CBFC6}" type="parTrans" cxnId="{651DDB3B-F7A3-42B1-8A5D-7C4A652390FA}">
      <dgm:prSet/>
      <dgm:spPr/>
      <dgm:t>
        <a:bodyPr/>
        <a:lstStyle/>
        <a:p>
          <a:endParaRPr lang="zh-CN" altLang="en-US"/>
        </a:p>
      </dgm:t>
    </dgm:pt>
    <dgm:pt modelId="{073CC245-8C8B-418D-92B5-29B64BA60709}" type="sibTrans" cxnId="{651DDB3B-F7A3-42B1-8A5D-7C4A652390FA}">
      <dgm:prSet/>
      <dgm:spPr/>
      <dgm:t>
        <a:bodyPr/>
        <a:lstStyle/>
        <a:p>
          <a:endParaRPr lang="zh-CN" altLang="en-US"/>
        </a:p>
      </dgm:t>
    </dgm:pt>
    <dgm:pt modelId="{F297D1AE-5455-4E14-8BF2-46AD00037961}">
      <dgm:prSet phldrT="[文本]"/>
      <dgm:spPr/>
      <dgm:t>
        <a:bodyPr/>
        <a:lstStyle/>
        <a:p>
          <a:r>
            <a:rPr lang="zh-CN" altLang="en-US"/>
            <a:t>炼体士</a:t>
          </a:r>
        </a:p>
      </dgm:t>
    </dgm:pt>
    <dgm:pt modelId="{46BEDEAF-40D5-4D3F-B23A-F206E778AD7A}" type="parTrans" cxnId="{313D08A6-2F2E-4446-B484-3526C33ED409}">
      <dgm:prSet/>
      <dgm:spPr/>
      <dgm:t>
        <a:bodyPr/>
        <a:lstStyle/>
        <a:p>
          <a:endParaRPr lang="zh-CN" altLang="en-US"/>
        </a:p>
      </dgm:t>
    </dgm:pt>
    <dgm:pt modelId="{6F04E132-E620-4F57-9642-FD48B499F53D}" type="sibTrans" cxnId="{313D08A6-2F2E-4446-B484-3526C33ED409}">
      <dgm:prSet/>
      <dgm:spPr/>
      <dgm:t>
        <a:bodyPr/>
        <a:lstStyle/>
        <a:p>
          <a:endParaRPr lang="zh-CN" altLang="en-US"/>
        </a:p>
      </dgm:t>
    </dgm:pt>
    <dgm:pt modelId="{08EF4860-EB13-4553-B204-1663A4807296}">
      <dgm:prSet phldrT="[文本]"/>
      <dgm:spPr/>
      <dgm:t>
        <a:bodyPr/>
        <a:lstStyle/>
        <a:p>
          <a:r>
            <a:rPr lang="zh-CN" altLang="en-US"/>
            <a:t>魔道</a:t>
          </a:r>
        </a:p>
      </dgm:t>
    </dgm:pt>
    <dgm:pt modelId="{46C9E625-1BB0-41EB-91EA-C5A9E27748F3}" type="parTrans" cxnId="{DF3055CF-3D61-4BE4-8267-57FC7E96D477}">
      <dgm:prSet/>
      <dgm:spPr/>
      <dgm:t>
        <a:bodyPr/>
        <a:lstStyle/>
        <a:p>
          <a:endParaRPr lang="zh-CN" altLang="en-US"/>
        </a:p>
      </dgm:t>
    </dgm:pt>
    <dgm:pt modelId="{DC68AA23-A170-495C-94E6-F1A712FC5037}" type="sibTrans" cxnId="{DF3055CF-3D61-4BE4-8267-57FC7E96D477}">
      <dgm:prSet/>
      <dgm:spPr/>
      <dgm:t>
        <a:bodyPr/>
        <a:lstStyle/>
        <a:p>
          <a:endParaRPr lang="zh-CN" altLang="en-US"/>
        </a:p>
      </dgm:t>
    </dgm:pt>
    <dgm:pt modelId="{2990E816-DB7F-4AE7-BB06-E2893C9A1F42}">
      <dgm:prSet phldrT="[文本]"/>
      <dgm:spPr/>
      <dgm:t>
        <a:bodyPr/>
        <a:lstStyle/>
        <a:p>
          <a:r>
            <a:rPr lang="zh-CN" altLang="en-US"/>
            <a:t>炼气士</a:t>
          </a:r>
        </a:p>
      </dgm:t>
    </dgm:pt>
    <dgm:pt modelId="{C61F360F-8B9C-445E-A0EB-578ED2301EFF}" type="parTrans" cxnId="{3BB5E026-44B1-4160-B2D3-D998E1D7529F}">
      <dgm:prSet/>
      <dgm:spPr/>
      <dgm:t>
        <a:bodyPr/>
        <a:lstStyle/>
        <a:p>
          <a:endParaRPr lang="zh-CN" altLang="en-US"/>
        </a:p>
      </dgm:t>
    </dgm:pt>
    <dgm:pt modelId="{C346513E-53A8-4F9D-BDFD-51249B3B67AE}" type="sibTrans" cxnId="{3BB5E026-44B1-4160-B2D3-D998E1D7529F}">
      <dgm:prSet/>
      <dgm:spPr/>
      <dgm:t>
        <a:bodyPr/>
        <a:lstStyle/>
        <a:p>
          <a:endParaRPr lang="zh-CN" altLang="en-US"/>
        </a:p>
      </dgm:t>
    </dgm:pt>
    <dgm:pt modelId="{7FE8E120-BBD0-4EDE-9AB0-75A7609C6162}">
      <dgm:prSet phldrT="[文本]"/>
      <dgm:spPr/>
      <dgm:t>
        <a:bodyPr/>
        <a:lstStyle/>
        <a:p>
          <a:endParaRPr lang="zh-CN" altLang="en-US"/>
        </a:p>
      </dgm:t>
    </dgm:pt>
    <dgm:pt modelId="{471C8546-363E-4A97-A341-1B66DD45EBE2}" type="parTrans" cxnId="{8B052120-1ABD-4FD2-90A2-62E88950C878}">
      <dgm:prSet/>
      <dgm:spPr/>
      <dgm:t>
        <a:bodyPr/>
        <a:lstStyle/>
        <a:p>
          <a:endParaRPr lang="zh-CN" altLang="en-US"/>
        </a:p>
      </dgm:t>
    </dgm:pt>
    <dgm:pt modelId="{0A17D33E-DBC1-437A-B42C-FBCF787B37C8}" type="sibTrans" cxnId="{8B052120-1ABD-4FD2-90A2-62E88950C878}">
      <dgm:prSet/>
      <dgm:spPr/>
      <dgm:t>
        <a:bodyPr/>
        <a:lstStyle/>
        <a:p>
          <a:endParaRPr lang="zh-CN" altLang="en-US"/>
        </a:p>
      </dgm:t>
    </dgm:pt>
    <dgm:pt modelId="{FB5A5D22-658D-43F9-970A-FB7B500324E1}">
      <dgm:prSet phldrT="[文本]"/>
      <dgm:spPr/>
      <dgm:t>
        <a:bodyPr/>
        <a:lstStyle/>
        <a:p>
          <a:r>
            <a:rPr lang="zh-CN" altLang="en-US"/>
            <a:t>种族</a:t>
          </a:r>
        </a:p>
      </dgm:t>
    </dgm:pt>
    <dgm:pt modelId="{42240F64-61AE-4E4B-BCBA-C895C439A855}" type="parTrans" cxnId="{50979239-3DD3-401D-88FF-3E543998DE72}">
      <dgm:prSet/>
      <dgm:spPr/>
      <dgm:t>
        <a:bodyPr/>
        <a:lstStyle/>
        <a:p>
          <a:endParaRPr lang="zh-CN" altLang="en-US"/>
        </a:p>
      </dgm:t>
    </dgm:pt>
    <dgm:pt modelId="{BC77AEC4-6253-49E0-A1CF-FFE46FB690F7}" type="sibTrans" cxnId="{50979239-3DD3-401D-88FF-3E543998DE72}">
      <dgm:prSet/>
      <dgm:spPr/>
      <dgm:t>
        <a:bodyPr/>
        <a:lstStyle/>
        <a:p>
          <a:endParaRPr lang="zh-CN" altLang="en-US"/>
        </a:p>
      </dgm:t>
    </dgm:pt>
    <dgm:pt modelId="{EC4ACA00-414F-48F4-9E92-E08037E68711}">
      <dgm:prSet phldrT="[文本]"/>
      <dgm:spPr/>
      <dgm:t>
        <a:bodyPr/>
        <a:lstStyle/>
        <a:p>
          <a:r>
            <a:rPr lang="zh-CN" altLang="en-US"/>
            <a:t>职业</a:t>
          </a:r>
        </a:p>
      </dgm:t>
    </dgm:pt>
    <dgm:pt modelId="{5E2D5028-3CAE-4AE3-9E87-281BD8EDFFFC}" type="parTrans" cxnId="{E980B049-3DA8-41A3-AAA0-E698EF8C9C95}">
      <dgm:prSet/>
      <dgm:spPr/>
      <dgm:t>
        <a:bodyPr/>
        <a:lstStyle/>
        <a:p>
          <a:endParaRPr lang="zh-CN" altLang="en-US"/>
        </a:p>
      </dgm:t>
    </dgm:pt>
    <dgm:pt modelId="{E0222820-C8E3-4C8F-A1BB-A577A5094170}" type="sibTrans" cxnId="{E980B049-3DA8-41A3-AAA0-E698EF8C9C95}">
      <dgm:prSet/>
      <dgm:spPr/>
      <dgm:t>
        <a:bodyPr/>
        <a:lstStyle/>
        <a:p>
          <a:endParaRPr lang="zh-CN" altLang="en-US"/>
        </a:p>
      </dgm:t>
    </dgm:pt>
    <dgm:pt modelId="{A85D196A-2163-46EF-8C1F-7C223B6A294E}">
      <dgm:prSet/>
      <dgm:spPr/>
      <dgm:t>
        <a:bodyPr/>
        <a:lstStyle/>
        <a:p>
          <a:r>
            <a:rPr lang="zh-CN" altLang="en-US"/>
            <a:t>弓手</a:t>
          </a:r>
        </a:p>
      </dgm:t>
    </dgm:pt>
    <dgm:pt modelId="{583A35D5-3450-4CDA-9AED-9FAEFC1D5BCB}" type="parTrans" cxnId="{0DBC6B2B-339C-4C5D-8D97-744C5963E40F}">
      <dgm:prSet/>
      <dgm:spPr/>
      <dgm:t>
        <a:bodyPr/>
        <a:lstStyle/>
        <a:p>
          <a:endParaRPr lang="zh-CN" altLang="en-US"/>
        </a:p>
      </dgm:t>
    </dgm:pt>
    <dgm:pt modelId="{26262B72-8284-4E61-8DEF-486B4FD4BDCC}" type="sibTrans" cxnId="{0DBC6B2B-339C-4C5D-8D97-744C5963E40F}">
      <dgm:prSet/>
      <dgm:spPr/>
      <dgm:t>
        <a:bodyPr/>
        <a:lstStyle/>
        <a:p>
          <a:endParaRPr lang="zh-CN" altLang="en-US"/>
        </a:p>
      </dgm:t>
    </dgm:pt>
    <dgm:pt modelId="{47FFB4BB-BA83-4401-A4C8-7694FB84D072}">
      <dgm:prSet/>
      <dgm:spPr/>
      <dgm:t>
        <a:bodyPr/>
        <a:lstStyle/>
        <a:p>
          <a:r>
            <a:rPr lang="zh-CN" altLang="en-US"/>
            <a:t>刺客</a:t>
          </a:r>
        </a:p>
      </dgm:t>
    </dgm:pt>
    <dgm:pt modelId="{E422433B-3EFF-4862-A0A1-86DA6E5F0883}" type="parTrans" cxnId="{0ED775F1-68BF-46A6-8DB2-E987C8137CDE}">
      <dgm:prSet/>
      <dgm:spPr/>
      <dgm:t>
        <a:bodyPr/>
        <a:lstStyle/>
        <a:p>
          <a:endParaRPr lang="zh-CN" altLang="en-US"/>
        </a:p>
      </dgm:t>
    </dgm:pt>
    <dgm:pt modelId="{EF430F84-EE3C-4A15-B64F-6E240767C06E}" type="sibTrans" cxnId="{0ED775F1-68BF-46A6-8DB2-E987C8137CDE}">
      <dgm:prSet/>
      <dgm:spPr/>
      <dgm:t>
        <a:bodyPr/>
        <a:lstStyle/>
        <a:p>
          <a:endParaRPr lang="zh-CN" altLang="en-US"/>
        </a:p>
      </dgm:t>
    </dgm:pt>
    <dgm:pt modelId="{88457E20-A72F-4352-88C7-9D13ED78AB71}">
      <dgm:prSet/>
      <dgm:spPr/>
      <dgm:t>
        <a:bodyPr/>
        <a:lstStyle/>
        <a:p>
          <a:r>
            <a:rPr lang="zh-CN" altLang="en-US"/>
            <a:t>妖族</a:t>
          </a:r>
        </a:p>
      </dgm:t>
    </dgm:pt>
    <dgm:pt modelId="{F8DCF070-A3FC-4ABF-9FD5-5C56E02C5576}" type="parTrans" cxnId="{80D25D38-28C8-4DE7-830C-C3A57880D079}">
      <dgm:prSet/>
      <dgm:spPr/>
      <dgm:t>
        <a:bodyPr/>
        <a:lstStyle/>
        <a:p>
          <a:endParaRPr lang="zh-CN" altLang="en-US"/>
        </a:p>
      </dgm:t>
    </dgm:pt>
    <dgm:pt modelId="{5E835EB7-CAC8-4685-99E8-23C34B0D5A54}" type="sibTrans" cxnId="{80D25D38-28C8-4DE7-830C-C3A57880D079}">
      <dgm:prSet/>
      <dgm:spPr/>
      <dgm:t>
        <a:bodyPr/>
        <a:lstStyle/>
        <a:p>
          <a:endParaRPr lang="zh-CN" altLang="en-US"/>
        </a:p>
      </dgm:t>
    </dgm:pt>
    <dgm:pt modelId="{26A7D397-5304-4700-8BDB-43C98B38A7A2}">
      <dgm:prSet/>
      <dgm:spPr/>
      <dgm:t>
        <a:bodyPr/>
        <a:lstStyle/>
        <a:p>
          <a:r>
            <a:rPr lang="zh-CN" altLang="en-US"/>
            <a:t>蛮士</a:t>
          </a:r>
        </a:p>
      </dgm:t>
    </dgm:pt>
    <dgm:pt modelId="{C8EE0491-B571-421E-AB2B-34AFE9FA97EF}" type="parTrans" cxnId="{87113377-4A35-4697-A9F3-C3C61E04771D}">
      <dgm:prSet/>
      <dgm:spPr/>
      <dgm:t>
        <a:bodyPr/>
        <a:lstStyle/>
        <a:p>
          <a:endParaRPr lang="zh-CN" altLang="en-US"/>
        </a:p>
      </dgm:t>
    </dgm:pt>
    <dgm:pt modelId="{CEE2994A-1BAF-409A-A080-6F8EE38561C5}" type="sibTrans" cxnId="{87113377-4A35-4697-A9F3-C3C61E04771D}">
      <dgm:prSet/>
      <dgm:spPr/>
      <dgm:t>
        <a:bodyPr/>
        <a:lstStyle/>
        <a:p>
          <a:endParaRPr lang="zh-CN" altLang="en-US"/>
        </a:p>
      </dgm:t>
    </dgm:pt>
    <dgm:pt modelId="{7DD471B9-31B0-41CF-8BCE-207B8D86F492}">
      <dgm:prSet/>
      <dgm:spPr/>
      <dgm:t>
        <a:bodyPr/>
        <a:lstStyle/>
        <a:p>
          <a:r>
            <a:rPr lang="zh-CN" altLang="en-US"/>
            <a:t>转职</a:t>
          </a:r>
          <a:r>
            <a:rPr lang="en-US" altLang="zh-CN"/>
            <a:t>1</a:t>
          </a:r>
          <a:endParaRPr lang="zh-CN" altLang="en-US"/>
        </a:p>
      </dgm:t>
    </dgm:pt>
    <dgm:pt modelId="{BAFCD3A9-95CE-4890-8682-6315C73297CB}" type="parTrans" cxnId="{5EA464C2-F8DA-40B1-94F1-6F536EC02988}">
      <dgm:prSet/>
      <dgm:spPr/>
      <dgm:t>
        <a:bodyPr/>
        <a:lstStyle/>
        <a:p>
          <a:endParaRPr lang="zh-CN" altLang="en-US"/>
        </a:p>
      </dgm:t>
    </dgm:pt>
    <dgm:pt modelId="{6C4E4D08-7048-49F0-8190-C8A8B52B96D4}" type="sibTrans" cxnId="{5EA464C2-F8DA-40B1-94F1-6F536EC02988}">
      <dgm:prSet/>
      <dgm:spPr/>
      <dgm:t>
        <a:bodyPr/>
        <a:lstStyle/>
        <a:p>
          <a:endParaRPr lang="zh-CN" altLang="en-US"/>
        </a:p>
      </dgm:t>
    </dgm:pt>
    <dgm:pt modelId="{9BA55658-392C-40B7-A9B6-23EFE757BCC2}">
      <dgm:prSet/>
      <dgm:spPr/>
      <dgm:t>
        <a:bodyPr/>
        <a:lstStyle/>
        <a:p>
          <a:endParaRPr lang="zh-CN" altLang="en-US"/>
        </a:p>
      </dgm:t>
    </dgm:pt>
    <dgm:pt modelId="{63032CC2-578B-48CE-B4E8-2DF3216C659A}" type="parTrans" cxnId="{41332F8E-38B0-4FB8-AD90-339BBEA4D5A1}">
      <dgm:prSet/>
      <dgm:spPr/>
      <dgm:t>
        <a:bodyPr/>
        <a:lstStyle/>
        <a:p>
          <a:endParaRPr lang="zh-CN" altLang="en-US"/>
        </a:p>
      </dgm:t>
    </dgm:pt>
    <dgm:pt modelId="{4F1DA457-723D-4774-A4A0-98B5783078FE}" type="sibTrans" cxnId="{41332F8E-38B0-4FB8-AD90-339BBEA4D5A1}">
      <dgm:prSet/>
      <dgm:spPr/>
      <dgm:t>
        <a:bodyPr/>
        <a:lstStyle/>
        <a:p>
          <a:endParaRPr lang="zh-CN" altLang="en-US"/>
        </a:p>
      </dgm:t>
    </dgm:pt>
    <dgm:pt modelId="{E2723FE8-CDCB-4B0D-8703-66F94732637D}">
      <dgm:prSet/>
      <dgm:spPr/>
      <dgm:t>
        <a:bodyPr/>
        <a:lstStyle/>
        <a:p>
          <a:endParaRPr lang="zh-CN" altLang="en-US"/>
        </a:p>
      </dgm:t>
    </dgm:pt>
    <dgm:pt modelId="{1BE46FDF-3499-4948-ACB8-0E57B9BB2AA1}" type="parTrans" cxnId="{79A2BE84-B53A-49B6-9DF0-93BD21C48556}">
      <dgm:prSet/>
      <dgm:spPr/>
      <dgm:t>
        <a:bodyPr/>
        <a:lstStyle/>
        <a:p>
          <a:endParaRPr lang="zh-CN" altLang="en-US"/>
        </a:p>
      </dgm:t>
    </dgm:pt>
    <dgm:pt modelId="{5CCC4E11-F85B-42F6-AE94-B3D4E4BBBF75}" type="sibTrans" cxnId="{79A2BE84-B53A-49B6-9DF0-93BD21C48556}">
      <dgm:prSet/>
      <dgm:spPr/>
      <dgm:t>
        <a:bodyPr/>
        <a:lstStyle/>
        <a:p>
          <a:endParaRPr lang="zh-CN" altLang="en-US"/>
        </a:p>
      </dgm:t>
    </dgm:pt>
    <dgm:pt modelId="{BFD328FC-E086-43FC-928A-22354615EE5A}">
      <dgm:prSet/>
      <dgm:spPr/>
      <dgm:t>
        <a:bodyPr/>
        <a:lstStyle/>
        <a:p>
          <a:endParaRPr lang="zh-CN" altLang="en-US"/>
        </a:p>
      </dgm:t>
    </dgm:pt>
    <dgm:pt modelId="{F358C0F4-C1A4-4627-9171-FE8545921B9D}" type="parTrans" cxnId="{66612ABA-B081-4813-94B1-F365BA85C5FB}">
      <dgm:prSet/>
      <dgm:spPr/>
      <dgm:t>
        <a:bodyPr/>
        <a:lstStyle/>
        <a:p>
          <a:endParaRPr lang="zh-CN" altLang="en-US"/>
        </a:p>
      </dgm:t>
    </dgm:pt>
    <dgm:pt modelId="{D3A5C1C3-33CB-453F-8083-2F0E43CD4DB4}" type="sibTrans" cxnId="{66612ABA-B081-4813-94B1-F365BA85C5FB}">
      <dgm:prSet/>
      <dgm:spPr/>
      <dgm:t>
        <a:bodyPr/>
        <a:lstStyle/>
        <a:p>
          <a:endParaRPr lang="zh-CN" altLang="en-US"/>
        </a:p>
      </dgm:t>
    </dgm:pt>
    <dgm:pt modelId="{5F87FE65-C953-40D9-B902-7B72389EB82D}">
      <dgm:prSet phldrT="[文本]"/>
      <dgm:spPr/>
      <dgm:t>
        <a:bodyPr/>
        <a:lstStyle/>
        <a:p>
          <a:r>
            <a:rPr lang="en-US" altLang="zh-CN"/>
            <a:t>1</a:t>
          </a:r>
          <a:r>
            <a:rPr lang="zh-CN" altLang="en-US"/>
            <a:t>转</a:t>
          </a:r>
        </a:p>
      </dgm:t>
    </dgm:pt>
    <dgm:pt modelId="{4F20C264-6D54-4F78-83B8-0F2272C8301F}" type="parTrans" cxnId="{AC9314C5-D85C-48BF-B420-5F51839EE586}">
      <dgm:prSet/>
      <dgm:spPr/>
      <dgm:t>
        <a:bodyPr/>
        <a:lstStyle/>
        <a:p>
          <a:endParaRPr lang="zh-CN" altLang="en-US"/>
        </a:p>
      </dgm:t>
    </dgm:pt>
    <dgm:pt modelId="{AB2F9DEB-980A-462E-9988-B1616993BE7D}" type="sibTrans" cxnId="{AC9314C5-D85C-48BF-B420-5F51839EE586}">
      <dgm:prSet/>
      <dgm:spPr/>
      <dgm:t>
        <a:bodyPr/>
        <a:lstStyle/>
        <a:p>
          <a:endParaRPr lang="zh-CN" altLang="en-US"/>
        </a:p>
      </dgm:t>
    </dgm:pt>
    <dgm:pt modelId="{E10236DB-521C-4722-BAB3-AFF8D8451B0F}">
      <dgm:prSet phldrT="[文本]"/>
      <dgm:spPr/>
      <dgm:t>
        <a:bodyPr/>
        <a:lstStyle/>
        <a:p>
          <a:r>
            <a:rPr lang="en-US" altLang="zh-CN"/>
            <a:t>2</a:t>
          </a:r>
          <a:r>
            <a:rPr lang="zh-CN" altLang="en-US"/>
            <a:t>转</a:t>
          </a:r>
        </a:p>
      </dgm:t>
    </dgm:pt>
    <dgm:pt modelId="{22DB0DEF-60A3-4F83-8C07-F426A2A6F4FF}" type="parTrans" cxnId="{D21020D0-077E-4B85-9204-328B17C51F49}">
      <dgm:prSet/>
      <dgm:spPr/>
      <dgm:t>
        <a:bodyPr/>
        <a:lstStyle/>
        <a:p>
          <a:endParaRPr lang="zh-CN" altLang="en-US"/>
        </a:p>
      </dgm:t>
    </dgm:pt>
    <dgm:pt modelId="{1A0EC6FC-E7D0-49DC-94A0-D17030B2AB53}" type="sibTrans" cxnId="{D21020D0-077E-4B85-9204-328B17C51F49}">
      <dgm:prSet/>
      <dgm:spPr/>
      <dgm:t>
        <a:bodyPr/>
        <a:lstStyle/>
        <a:p>
          <a:endParaRPr lang="zh-CN" altLang="en-US"/>
        </a:p>
      </dgm:t>
    </dgm:pt>
    <dgm:pt modelId="{3C56AA19-DCBE-4C41-B5BF-FCB672D6CD73}">
      <dgm:prSet/>
      <dgm:spPr/>
      <dgm:t>
        <a:bodyPr/>
        <a:lstStyle/>
        <a:p>
          <a:endParaRPr lang="zh-CN" altLang="en-US"/>
        </a:p>
      </dgm:t>
    </dgm:pt>
    <dgm:pt modelId="{40359723-215A-4F58-B39E-53D6CB1F88DB}" type="parTrans" cxnId="{E9EDADF4-BF69-4906-8D34-D49DBC81825D}">
      <dgm:prSet/>
      <dgm:spPr/>
      <dgm:t>
        <a:bodyPr/>
        <a:lstStyle/>
        <a:p>
          <a:endParaRPr lang="zh-CN" altLang="en-US"/>
        </a:p>
      </dgm:t>
    </dgm:pt>
    <dgm:pt modelId="{798CB145-D916-4E7F-A603-B9BD94011DA2}" type="sibTrans" cxnId="{E9EDADF4-BF69-4906-8D34-D49DBC81825D}">
      <dgm:prSet/>
      <dgm:spPr/>
      <dgm:t>
        <a:bodyPr/>
        <a:lstStyle/>
        <a:p>
          <a:endParaRPr lang="zh-CN" altLang="en-US"/>
        </a:p>
      </dgm:t>
    </dgm:pt>
    <dgm:pt modelId="{2BC02960-EAF4-4ED7-BC61-2DC3CA37016F}">
      <dgm:prSet/>
      <dgm:spPr/>
      <dgm:t>
        <a:bodyPr/>
        <a:lstStyle/>
        <a:p>
          <a:endParaRPr lang="zh-CN" altLang="en-US"/>
        </a:p>
      </dgm:t>
    </dgm:pt>
    <dgm:pt modelId="{4D896003-AC3A-4D63-9138-9CC4A1C70AAE}" type="parTrans" cxnId="{0F9538D5-90F0-4BB6-8BC8-E6B663B0F71C}">
      <dgm:prSet/>
      <dgm:spPr/>
      <dgm:t>
        <a:bodyPr/>
        <a:lstStyle/>
        <a:p>
          <a:endParaRPr lang="zh-CN" altLang="en-US"/>
        </a:p>
      </dgm:t>
    </dgm:pt>
    <dgm:pt modelId="{F0379A0E-A856-485F-8A2A-5D18FC5D3376}" type="sibTrans" cxnId="{0F9538D5-90F0-4BB6-8BC8-E6B663B0F71C}">
      <dgm:prSet/>
      <dgm:spPr/>
      <dgm:t>
        <a:bodyPr/>
        <a:lstStyle/>
        <a:p>
          <a:endParaRPr lang="zh-CN" altLang="en-US"/>
        </a:p>
      </dgm:t>
    </dgm:pt>
    <dgm:pt modelId="{0BD07402-A4B8-4293-B64B-B8B125067020}">
      <dgm:prSet/>
      <dgm:spPr/>
      <dgm:t>
        <a:bodyPr/>
        <a:lstStyle/>
        <a:p>
          <a:endParaRPr lang="zh-CN" altLang="en-US"/>
        </a:p>
      </dgm:t>
    </dgm:pt>
    <dgm:pt modelId="{47B8EC0C-3CCC-4366-9D6E-D520CF3572C8}" type="parTrans" cxnId="{A5722D19-5EEA-4C0C-846E-F552AE9BD817}">
      <dgm:prSet/>
      <dgm:spPr/>
      <dgm:t>
        <a:bodyPr/>
        <a:lstStyle/>
        <a:p>
          <a:endParaRPr lang="zh-CN" altLang="en-US"/>
        </a:p>
      </dgm:t>
    </dgm:pt>
    <dgm:pt modelId="{F19A7D17-5012-4FEE-990A-1F5CA6C481B6}" type="sibTrans" cxnId="{A5722D19-5EEA-4C0C-846E-F552AE9BD817}">
      <dgm:prSet/>
      <dgm:spPr/>
      <dgm:t>
        <a:bodyPr/>
        <a:lstStyle/>
        <a:p>
          <a:endParaRPr lang="zh-CN" altLang="en-US"/>
        </a:p>
      </dgm:t>
    </dgm:pt>
    <dgm:pt modelId="{136FC2C2-F7A2-47F6-A9BD-3BA3BD231995}">
      <dgm:prSet/>
      <dgm:spPr/>
      <dgm:t>
        <a:bodyPr/>
        <a:lstStyle/>
        <a:p>
          <a:endParaRPr lang="zh-CN" altLang="en-US"/>
        </a:p>
      </dgm:t>
    </dgm:pt>
    <dgm:pt modelId="{5C209275-0597-4C39-B6A4-674180021E9F}" type="parTrans" cxnId="{2698BAA9-5D44-4A23-AE67-C5861853123B}">
      <dgm:prSet/>
      <dgm:spPr/>
      <dgm:t>
        <a:bodyPr/>
        <a:lstStyle/>
        <a:p>
          <a:endParaRPr lang="zh-CN" altLang="en-US"/>
        </a:p>
      </dgm:t>
    </dgm:pt>
    <dgm:pt modelId="{E8F331E8-1E43-457E-BAA2-508D6C75476C}" type="sibTrans" cxnId="{2698BAA9-5D44-4A23-AE67-C5861853123B}">
      <dgm:prSet/>
      <dgm:spPr/>
      <dgm:t>
        <a:bodyPr/>
        <a:lstStyle/>
        <a:p>
          <a:endParaRPr lang="zh-CN" altLang="en-US"/>
        </a:p>
      </dgm:t>
    </dgm:pt>
    <dgm:pt modelId="{6C7D5003-D2C0-4FB7-8E88-F7C428785041}">
      <dgm:prSet/>
      <dgm:spPr/>
      <dgm:t>
        <a:bodyPr/>
        <a:lstStyle/>
        <a:p>
          <a:endParaRPr lang="zh-CN" altLang="en-US"/>
        </a:p>
      </dgm:t>
    </dgm:pt>
    <dgm:pt modelId="{8A2168B9-E4E7-42B3-B4FD-A8E68DB39B5E}" type="parTrans" cxnId="{6EA961F5-42BC-4C83-B7AE-314187778CCB}">
      <dgm:prSet/>
      <dgm:spPr/>
      <dgm:t>
        <a:bodyPr/>
        <a:lstStyle/>
        <a:p>
          <a:endParaRPr lang="zh-CN" altLang="en-US"/>
        </a:p>
      </dgm:t>
    </dgm:pt>
    <dgm:pt modelId="{F16F0ED5-3878-44D6-ABB0-4B5CEE191F86}" type="sibTrans" cxnId="{6EA961F5-42BC-4C83-B7AE-314187778CCB}">
      <dgm:prSet/>
      <dgm:spPr/>
      <dgm:t>
        <a:bodyPr/>
        <a:lstStyle/>
        <a:p>
          <a:endParaRPr lang="zh-CN" altLang="en-US"/>
        </a:p>
      </dgm:t>
    </dgm:pt>
    <dgm:pt modelId="{1AECF50E-B6C3-488B-AC21-558EDFA1074C}">
      <dgm:prSet/>
      <dgm:spPr/>
      <dgm:t>
        <a:bodyPr/>
        <a:lstStyle/>
        <a:p>
          <a:endParaRPr lang="zh-CN" altLang="en-US"/>
        </a:p>
      </dgm:t>
    </dgm:pt>
    <dgm:pt modelId="{10A49993-ED7C-403E-91EB-7A719B2AAFFA}" type="parTrans" cxnId="{8B22C1C9-95A4-40D5-86FB-6E7FD374A1C8}">
      <dgm:prSet/>
      <dgm:spPr/>
      <dgm:t>
        <a:bodyPr/>
        <a:lstStyle/>
        <a:p>
          <a:endParaRPr lang="zh-CN" altLang="en-US"/>
        </a:p>
      </dgm:t>
    </dgm:pt>
    <dgm:pt modelId="{6B17EC96-E8C7-415C-B606-F96D50BF9DB2}" type="sibTrans" cxnId="{8B22C1C9-95A4-40D5-86FB-6E7FD374A1C8}">
      <dgm:prSet/>
      <dgm:spPr/>
      <dgm:t>
        <a:bodyPr/>
        <a:lstStyle/>
        <a:p>
          <a:endParaRPr lang="zh-CN" altLang="en-US"/>
        </a:p>
      </dgm:t>
    </dgm:pt>
    <dgm:pt modelId="{41B32AA1-CCA2-49E2-8693-62AE15F61EA5}" type="pres">
      <dgm:prSet presAssocID="{3385331C-7126-49E9-8328-9F564EC4990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5272663-3F21-4073-84D9-DD7F8F4636ED}" type="pres">
      <dgm:prSet presAssocID="{3385331C-7126-49E9-8328-9F564EC49907}" presName="hierFlow" presStyleCnt="0"/>
      <dgm:spPr/>
    </dgm:pt>
    <dgm:pt modelId="{4D3EA79E-A938-4D9B-BF39-9A02302B6CA4}" type="pres">
      <dgm:prSet presAssocID="{3385331C-7126-49E9-8328-9F564EC49907}" presName="firstBuf" presStyleCnt="0"/>
      <dgm:spPr/>
    </dgm:pt>
    <dgm:pt modelId="{EB666471-8CA1-468F-8C5B-54AE3E77F53B}" type="pres">
      <dgm:prSet presAssocID="{3385331C-7126-49E9-8328-9F564EC4990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6C59A39-03CC-4DDF-B1C8-8053E0E9F140}" type="pres">
      <dgm:prSet presAssocID="{B362536B-40F6-4443-811C-768E57A880A1}" presName="Name14" presStyleCnt="0"/>
      <dgm:spPr/>
    </dgm:pt>
    <dgm:pt modelId="{4F334489-78A9-4DFF-AE60-24AA2093449C}" type="pres">
      <dgm:prSet presAssocID="{B362536B-40F6-4443-811C-768E57A880A1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962DF8-BE75-474F-9943-F8113305D827}" type="pres">
      <dgm:prSet presAssocID="{B362536B-40F6-4443-811C-768E57A880A1}" presName="hierChild2" presStyleCnt="0"/>
      <dgm:spPr/>
    </dgm:pt>
    <dgm:pt modelId="{C14215B2-B155-4E39-A875-C053EB72B054}" type="pres">
      <dgm:prSet presAssocID="{A4FBD986-89A9-4964-AD3D-2DED694CBFC6}" presName="Name19" presStyleLbl="parChTrans1D2" presStyleIdx="0" presStyleCnt="3"/>
      <dgm:spPr/>
      <dgm:t>
        <a:bodyPr/>
        <a:lstStyle/>
        <a:p>
          <a:endParaRPr lang="zh-CN" altLang="en-US"/>
        </a:p>
      </dgm:t>
    </dgm:pt>
    <dgm:pt modelId="{294EC6AF-6695-4021-928C-47D600EFEA66}" type="pres">
      <dgm:prSet presAssocID="{E8DECB7A-6819-400F-9245-891330D33FF2}" presName="Name21" presStyleCnt="0"/>
      <dgm:spPr/>
    </dgm:pt>
    <dgm:pt modelId="{D3DC3675-8560-42A7-9F2C-6C9DA7886650}" type="pres">
      <dgm:prSet presAssocID="{E8DECB7A-6819-400F-9245-891330D33FF2}" presName="level2Shape" presStyleLbl="node2" presStyleIdx="0" presStyleCnt="3"/>
      <dgm:spPr/>
      <dgm:t>
        <a:bodyPr/>
        <a:lstStyle/>
        <a:p>
          <a:endParaRPr lang="zh-CN" altLang="en-US"/>
        </a:p>
      </dgm:t>
    </dgm:pt>
    <dgm:pt modelId="{EA9710E9-154E-454A-933D-185DA9789ED0}" type="pres">
      <dgm:prSet presAssocID="{E8DECB7A-6819-400F-9245-891330D33FF2}" presName="hierChild3" presStyleCnt="0"/>
      <dgm:spPr/>
    </dgm:pt>
    <dgm:pt modelId="{1E93F6F2-6359-4EC0-AF9B-ACFDB4B3B699}" type="pres">
      <dgm:prSet presAssocID="{46BEDEAF-40D5-4D3F-B23A-F206E778AD7A}" presName="Name19" presStyleLbl="parChTrans1D3" presStyleIdx="0" presStyleCnt="3"/>
      <dgm:spPr/>
      <dgm:t>
        <a:bodyPr/>
        <a:lstStyle/>
        <a:p>
          <a:endParaRPr lang="zh-CN" altLang="en-US"/>
        </a:p>
      </dgm:t>
    </dgm:pt>
    <dgm:pt modelId="{26507E68-FE12-47A3-A1BA-2A5CEF62BF83}" type="pres">
      <dgm:prSet presAssocID="{F297D1AE-5455-4E14-8BF2-46AD00037961}" presName="Name21" presStyleCnt="0"/>
      <dgm:spPr/>
    </dgm:pt>
    <dgm:pt modelId="{9C86AB73-42FC-4152-BDB4-A51FC269F396}" type="pres">
      <dgm:prSet presAssocID="{F297D1AE-5455-4E14-8BF2-46AD00037961}" presName="level2Shape" presStyleLbl="node3" presStyleIdx="0" presStyleCnt="3"/>
      <dgm:spPr/>
      <dgm:t>
        <a:bodyPr/>
        <a:lstStyle/>
        <a:p>
          <a:endParaRPr lang="zh-CN" altLang="en-US"/>
        </a:p>
      </dgm:t>
    </dgm:pt>
    <dgm:pt modelId="{F8F48DAD-4D7B-40EF-ABB7-676187ACA7D1}" type="pres">
      <dgm:prSet presAssocID="{F297D1AE-5455-4E14-8BF2-46AD00037961}" presName="hierChild3" presStyleCnt="0"/>
      <dgm:spPr/>
    </dgm:pt>
    <dgm:pt modelId="{2C485C9F-7150-4A56-976A-C09F08B50D95}" type="pres">
      <dgm:prSet presAssocID="{C8EE0491-B571-421E-AB2B-34AFE9FA97EF}" presName="Name19" presStyleLbl="parChTrans1D4" presStyleIdx="0" presStyleCnt="12"/>
      <dgm:spPr/>
      <dgm:t>
        <a:bodyPr/>
        <a:lstStyle/>
        <a:p>
          <a:endParaRPr lang="zh-CN" altLang="en-US"/>
        </a:p>
      </dgm:t>
    </dgm:pt>
    <dgm:pt modelId="{4908429D-8393-4DA1-AD67-A1823E4D6439}" type="pres">
      <dgm:prSet presAssocID="{26A7D397-5304-4700-8BDB-43C98B38A7A2}" presName="Name21" presStyleCnt="0"/>
      <dgm:spPr/>
    </dgm:pt>
    <dgm:pt modelId="{A239114D-5006-453E-B08E-558402C36D44}" type="pres">
      <dgm:prSet presAssocID="{26A7D397-5304-4700-8BDB-43C98B38A7A2}" presName="level2Shape" presStyleLbl="node4" presStyleIdx="0" presStyleCnt="12"/>
      <dgm:spPr/>
      <dgm:t>
        <a:bodyPr/>
        <a:lstStyle/>
        <a:p>
          <a:endParaRPr lang="zh-CN" altLang="en-US"/>
        </a:p>
      </dgm:t>
    </dgm:pt>
    <dgm:pt modelId="{815DB479-0242-4765-9632-2ED0C3690960}" type="pres">
      <dgm:prSet presAssocID="{26A7D397-5304-4700-8BDB-43C98B38A7A2}" presName="hierChild3" presStyleCnt="0"/>
      <dgm:spPr/>
    </dgm:pt>
    <dgm:pt modelId="{63176AA1-7DE9-461A-89CD-3B8115F88751}" type="pres">
      <dgm:prSet presAssocID="{63032CC2-578B-48CE-B4E8-2DF3216C659A}" presName="Name19" presStyleLbl="parChTrans1D4" presStyleIdx="1" presStyleCnt="12"/>
      <dgm:spPr/>
      <dgm:t>
        <a:bodyPr/>
        <a:lstStyle/>
        <a:p>
          <a:endParaRPr lang="zh-CN" altLang="en-US"/>
        </a:p>
      </dgm:t>
    </dgm:pt>
    <dgm:pt modelId="{C9F89E3C-434C-45E4-B345-E40EBF8FFA52}" type="pres">
      <dgm:prSet presAssocID="{9BA55658-392C-40B7-A9B6-23EFE757BCC2}" presName="Name21" presStyleCnt="0"/>
      <dgm:spPr/>
    </dgm:pt>
    <dgm:pt modelId="{888583F1-85E4-419B-AA9F-4DBD8D7D6F5E}" type="pres">
      <dgm:prSet presAssocID="{9BA55658-392C-40B7-A9B6-23EFE757BCC2}" presName="level2Shape" presStyleLbl="node4" presStyleIdx="1" presStyleCnt="12"/>
      <dgm:spPr/>
      <dgm:t>
        <a:bodyPr/>
        <a:lstStyle/>
        <a:p>
          <a:endParaRPr lang="zh-CN" altLang="en-US"/>
        </a:p>
      </dgm:t>
    </dgm:pt>
    <dgm:pt modelId="{0AA9B4DD-F784-4350-88F5-DF3E7EEC9527}" type="pres">
      <dgm:prSet presAssocID="{9BA55658-392C-40B7-A9B6-23EFE757BCC2}" presName="hierChild3" presStyleCnt="0"/>
      <dgm:spPr/>
    </dgm:pt>
    <dgm:pt modelId="{FCE42F0E-6CB1-4F4B-A5E2-6EEE547A3AB5}" type="pres">
      <dgm:prSet presAssocID="{40359723-215A-4F58-B39E-53D6CB1F88DB}" presName="Name19" presStyleLbl="parChTrans1D4" presStyleIdx="2" presStyleCnt="12"/>
      <dgm:spPr/>
      <dgm:t>
        <a:bodyPr/>
        <a:lstStyle/>
        <a:p>
          <a:endParaRPr lang="zh-CN" altLang="en-US"/>
        </a:p>
      </dgm:t>
    </dgm:pt>
    <dgm:pt modelId="{18707D08-449E-4C3B-8BD8-C6A3AE6FF60A}" type="pres">
      <dgm:prSet presAssocID="{3C56AA19-DCBE-4C41-B5BF-FCB672D6CD73}" presName="Name21" presStyleCnt="0"/>
      <dgm:spPr/>
    </dgm:pt>
    <dgm:pt modelId="{37570882-DBE7-49EC-AEF6-27CDED8BF81A}" type="pres">
      <dgm:prSet presAssocID="{3C56AA19-DCBE-4C41-B5BF-FCB672D6CD73}" presName="level2Shape" presStyleLbl="node4" presStyleIdx="2" presStyleCnt="12"/>
      <dgm:spPr/>
      <dgm:t>
        <a:bodyPr/>
        <a:lstStyle/>
        <a:p>
          <a:endParaRPr lang="zh-CN" altLang="en-US"/>
        </a:p>
      </dgm:t>
    </dgm:pt>
    <dgm:pt modelId="{3218B0EA-2CE9-46C0-8D77-AABECDCDACB5}" type="pres">
      <dgm:prSet presAssocID="{3C56AA19-DCBE-4C41-B5BF-FCB672D6CD73}" presName="hierChild3" presStyleCnt="0"/>
      <dgm:spPr/>
    </dgm:pt>
    <dgm:pt modelId="{567AD47F-C33A-4455-941C-349A22AAF180}" type="pres">
      <dgm:prSet presAssocID="{4D896003-AC3A-4D63-9138-9CC4A1C70AAE}" presName="Name19" presStyleLbl="parChTrans1D4" presStyleIdx="3" presStyleCnt="12"/>
      <dgm:spPr/>
      <dgm:t>
        <a:bodyPr/>
        <a:lstStyle/>
        <a:p>
          <a:endParaRPr lang="zh-CN" altLang="en-US"/>
        </a:p>
      </dgm:t>
    </dgm:pt>
    <dgm:pt modelId="{A89B98BF-132B-467F-9E10-D85A9C64B313}" type="pres">
      <dgm:prSet presAssocID="{2BC02960-EAF4-4ED7-BC61-2DC3CA37016F}" presName="Name21" presStyleCnt="0"/>
      <dgm:spPr/>
    </dgm:pt>
    <dgm:pt modelId="{7073CEDF-03E2-459F-AA38-0DA6E5D6A8EA}" type="pres">
      <dgm:prSet presAssocID="{2BC02960-EAF4-4ED7-BC61-2DC3CA37016F}" presName="level2Shape" presStyleLbl="node4" presStyleIdx="3" presStyleCnt="12"/>
      <dgm:spPr/>
      <dgm:t>
        <a:bodyPr/>
        <a:lstStyle/>
        <a:p>
          <a:endParaRPr lang="zh-CN" altLang="en-US"/>
        </a:p>
      </dgm:t>
    </dgm:pt>
    <dgm:pt modelId="{4477E25F-21C1-4AB3-85CE-13170AB5250B}" type="pres">
      <dgm:prSet presAssocID="{2BC02960-EAF4-4ED7-BC61-2DC3CA37016F}" presName="hierChild3" presStyleCnt="0"/>
      <dgm:spPr/>
    </dgm:pt>
    <dgm:pt modelId="{7B6A6899-9C00-456A-9057-2B4143C55FFD}" type="pres">
      <dgm:prSet presAssocID="{46C9E625-1BB0-41EB-91EA-C5A9E27748F3}" presName="Name19" presStyleLbl="parChTrans1D2" presStyleIdx="1" presStyleCnt="3"/>
      <dgm:spPr/>
      <dgm:t>
        <a:bodyPr/>
        <a:lstStyle/>
        <a:p>
          <a:endParaRPr lang="zh-CN" altLang="en-US"/>
        </a:p>
      </dgm:t>
    </dgm:pt>
    <dgm:pt modelId="{06639242-1F3C-4EC5-B07F-1EE4B4A02C42}" type="pres">
      <dgm:prSet presAssocID="{08EF4860-EB13-4553-B204-1663A4807296}" presName="Name21" presStyleCnt="0"/>
      <dgm:spPr/>
    </dgm:pt>
    <dgm:pt modelId="{E7027A52-5815-405C-BA48-C542F4F4640C}" type="pres">
      <dgm:prSet presAssocID="{08EF4860-EB13-4553-B204-1663A4807296}" presName="level2Shape" presStyleLbl="node2" presStyleIdx="1" presStyleCnt="3"/>
      <dgm:spPr/>
      <dgm:t>
        <a:bodyPr/>
        <a:lstStyle/>
        <a:p>
          <a:endParaRPr lang="zh-CN" altLang="en-US"/>
        </a:p>
      </dgm:t>
    </dgm:pt>
    <dgm:pt modelId="{E1C20758-5AA9-4D6B-BE15-1891B95A00C2}" type="pres">
      <dgm:prSet presAssocID="{08EF4860-EB13-4553-B204-1663A4807296}" presName="hierChild3" presStyleCnt="0"/>
      <dgm:spPr/>
    </dgm:pt>
    <dgm:pt modelId="{70BF13A0-F166-4810-B180-32D95EF8C1C8}" type="pres">
      <dgm:prSet presAssocID="{C61F360F-8B9C-445E-A0EB-578ED2301EFF}" presName="Name19" presStyleLbl="parChTrans1D3" presStyleIdx="1" presStyleCnt="3"/>
      <dgm:spPr/>
      <dgm:t>
        <a:bodyPr/>
        <a:lstStyle/>
        <a:p>
          <a:endParaRPr lang="zh-CN" altLang="en-US"/>
        </a:p>
      </dgm:t>
    </dgm:pt>
    <dgm:pt modelId="{BB4288D6-72ED-4DE3-B4AF-59311B5B63E6}" type="pres">
      <dgm:prSet presAssocID="{2990E816-DB7F-4AE7-BB06-E2893C9A1F42}" presName="Name21" presStyleCnt="0"/>
      <dgm:spPr/>
    </dgm:pt>
    <dgm:pt modelId="{341676E1-3F36-40BD-84A7-7923EF2DF62D}" type="pres">
      <dgm:prSet presAssocID="{2990E816-DB7F-4AE7-BB06-E2893C9A1F42}" presName="level2Shape" presStyleLbl="node3" presStyleIdx="1" presStyleCnt="3"/>
      <dgm:spPr/>
      <dgm:t>
        <a:bodyPr/>
        <a:lstStyle/>
        <a:p>
          <a:endParaRPr lang="zh-CN" altLang="en-US"/>
        </a:p>
      </dgm:t>
    </dgm:pt>
    <dgm:pt modelId="{4EF19B61-5223-4148-8B69-05FDEBF33A9E}" type="pres">
      <dgm:prSet presAssocID="{2990E816-DB7F-4AE7-BB06-E2893C9A1F42}" presName="hierChild3" presStyleCnt="0"/>
      <dgm:spPr/>
    </dgm:pt>
    <dgm:pt modelId="{99F51F7E-7F9B-41FB-A726-F1D18B6A4CF1}" type="pres">
      <dgm:prSet presAssocID="{BAFCD3A9-95CE-4890-8682-6315C73297CB}" presName="Name19" presStyleLbl="parChTrans1D4" presStyleIdx="4" presStyleCnt="12"/>
      <dgm:spPr/>
      <dgm:t>
        <a:bodyPr/>
        <a:lstStyle/>
        <a:p>
          <a:endParaRPr lang="zh-CN" altLang="en-US"/>
        </a:p>
      </dgm:t>
    </dgm:pt>
    <dgm:pt modelId="{07C39B4D-3883-496C-AFE6-4351E5ABF6F3}" type="pres">
      <dgm:prSet presAssocID="{7DD471B9-31B0-41CF-8BCE-207B8D86F492}" presName="Name21" presStyleCnt="0"/>
      <dgm:spPr/>
    </dgm:pt>
    <dgm:pt modelId="{02A08BF8-2355-4BC0-907A-2009DC413EDC}" type="pres">
      <dgm:prSet presAssocID="{7DD471B9-31B0-41CF-8BCE-207B8D86F492}" presName="level2Shape" presStyleLbl="node4" presStyleIdx="4" presStyleCnt="12"/>
      <dgm:spPr/>
      <dgm:t>
        <a:bodyPr/>
        <a:lstStyle/>
        <a:p>
          <a:endParaRPr lang="zh-CN" altLang="en-US"/>
        </a:p>
      </dgm:t>
    </dgm:pt>
    <dgm:pt modelId="{54D0FB49-3779-437B-B765-C031423DE44A}" type="pres">
      <dgm:prSet presAssocID="{7DD471B9-31B0-41CF-8BCE-207B8D86F492}" presName="hierChild3" presStyleCnt="0"/>
      <dgm:spPr/>
    </dgm:pt>
    <dgm:pt modelId="{BE754DEF-382A-4627-BADF-BE9AED9CC583}" type="pres">
      <dgm:prSet presAssocID="{1BE46FDF-3499-4948-ACB8-0E57B9BB2AA1}" presName="Name19" presStyleLbl="parChTrans1D4" presStyleIdx="5" presStyleCnt="12"/>
      <dgm:spPr/>
      <dgm:t>
        <a:bodyPr/>
        <a:lstStyle/>
        <a:p>
          <a:endParaRPr lang="zh-CN" altLang="en-US"/>
        </a:p>
      </dgm:t>
    </dgm:pt>
    <dgm:pt modelId="{28A639DB-5D23-4218-8476-AEF28E53B036}" type="pres">
      <dgm:prSet presAssocID="{E2723FE8-CDCB-4B0D-8703-66F94732637D}" presName="Name21" presStyleCnt="0"/>
      <dgm:spPr/>
    </dgm:pt>
    <dgm:pt modelId="{3D3B7C87-7EE4-4B3E-9211-54CA84E91312}" type="pres">
      <dgm:prSet presAssocID="{E2723FE8-CDCB-4B0D-8703-66F94732637D}" presName="level2Shape" presStyleLbl="node4" presStyleIdx="5" presStyleCnt="12"/>
      <dgm:spPr/>
      <dgm:t>
        <a:bodyPr/>
        <a:lstStyle/>
        <a:p>
          <a:endParaRPr lang="zh-CN" altLang="en-US"/>
        </a:p>
      </dgm:t>
    </dgm:pt>
    <dgm:pt modelId="{1D1C4E59-B08E-4A81-ABA3-8F615F19AFC5}" type="pres">
      <dgm:prSet presAssocID="{E2723FE8-CDCB-4B0D-8703-66F94732637D}" presName="hierChild3" presStyleCnt="0"/>
      <dgm:spPr/>
    </dgm:pt>
    <dgm:pt modelId="{B97CB971-DB2A-4EC4-A0CB-CDB034525AF0}" type="pres">
      <dgm:prSet presAssocID="{47B8EC0C-3CCC-4366-9D6E-D520CF3572C8}" presName="Name19" presStyleLbl="parChTrans1D4" presStyleIdx="6" presStyleCnt="12"/>
      <dgm:spPr/>
      <dgm:t>
        <a:bodyPr/>
        <a:lstStyle/>
        <a:p>
          <a:endParaRPr lang="zh-CN" altLang="en-US"/>
        </a:p>
      </dgm:t>
    </dgm:pt>
    <dgm:pt modelId="{A9CF51BE-CFBF-4C1B-855C-A0AF05C1FB4E}" type="pres">
      <dgm:prSet presAssocID="{0BD07402-A4B8-4293-B64B-B8B125067020}" presName="Name21" presStyleCnt="0"/>
      <dgm:spPr/>
    </dgm:pt>
    <dgm:pt modelId="{3EA58E6C-F058-4B08-80A3-949105C54DF0}" type="pres">
      <dgm:prSet presAssocID="{0BD07402-A4B8-4293-B64B-B8B125067020}" presName="level2Shape" presStyleLbl="node4" presStyleIdx="6" presStyleCnt="12"/>
      <dgm:spPr/>
      <dgm:t>
        <a:bodyPr/>
        <a:lstStyle/>
        <a:p>
          <a:endParaRPr lang="zh-CN" altLang="en-US"/>
        </a:p>
      </dgm:t>
    </dgm:pt>
    <dgm:pt modelId="{B7037A13-BDBE-4516-B04A-8DDC5AA8004E}" type="pres">
      <dgm:prSet presAssocID="{0BD07402-A4B8-4293-B64B-B8B125067020}" presName="hierChild3" presStyleCnt="0"/>
      <dgm:spPr/>
    </dgm:pt>
    <dgm:pt modelId="{C21EBAB3-6F60-4306-B798-C339CF28D5AE}" type="pres">
      <dgm:prSet presAssocID="{5C209275-0597-4C39-B6A4-674180021E9F}" presName="Name19" presStyleLbl="parChTrans1D4" presStyleIdx="7" presStyleCnt="12"/>
      <dgm:spPr/>
      <dgm:t>
        <a:bodyPr/>
        <a:lstStyle/>
        <a:p>
          <a:endParaRPr lang="zh-CN" altLang="en-US"/>
        </a:p>
      </dgm:t>
    </dgm:pt>
    <dgm:pt modelId="{1D0F4303-1607-4E8E-834C-E3523A13893C}" type="pres">
      <dgm:prSet presAssocID="{136FC2C2-F7A2-47F6-A9BD-3BA3BD231995}" presName="Name21" presStyleCnt="0"/>
      <dgm:spPr/>
    </dgm:pt>
    <dgm:pt modelId="{B70F9C69-6570-4BBF-89A5-D4F3E07F0C3B}" type="pres">
      <dgm:prSet presAssocID="{136FC2C2-F7A2-47F6-A9BD-3BA3BD231995}" presName="level2Shape" presStyleLbl="node4" presStyleIdx="7" presStyleCnt="12"/>
      <dgm:spPr/>
      <dgm:t>
        <a:bodyPr/>
        <a:lstStyle/>
        <a:p>
          <a:endParaRPr lang="zh-CN" altLang="en-US"/>
        </a:p>
      </dgm:t>
    </dgm:pt>
    <dgm:pt modelId="{C81EA480-3A35-4F4A-819C-1FD37100E0F1}" type="pres">
      <dgm:prSet presAssocID="{136FC2C2-F7A2-47F6-A9BD-3BA3BD231995}" presName="hierChild3" presStyleCnt="0"/>
      <dgm:spPr/>
    </dgm:pt>
    <dgm:pt modelId="{AB4B4C51-8A6C-4D95-9114-91C7626D9D3C}" type="pres">
      <dgm:prSet presAssocID="{F8DCF070-A3FC-4ABF-9FD5-5C56E02C5576}" presName="Name19" presStyleLbl="parChTrans1D2" presStyleIdx="2" presStyleCnt="3"/>
      <dgm:spPr/>
      <dgm:t>
        <a:bodyPr/>
        <a:lstStyle/>
        <a:p>
          <a:endParaRPr lang="zh-CN" altLang="en-US"/>
        </a:p>
      </dgm:t>
    </dgm:pt>
    <dgm:pt modelId="{D9A22E0A-4C61-4A3F-A591-91F9F0EA1E52}" type="pres">
      <dgm:prSet presAssocID="{88457E20-A72F-4352-88C7-9D13ED78AB71}" presName="Name21" presStyleCnt="0"/>
      <dgm:spPr/>
    </dgm:pt>
    <dgm:pt modelId="{D3CE3442-AFA3-4EB8-BF1A-17BACC10D158}" type="pres">
      <dgm:prSet presAssocID="{88457E20-A72F-4352-88C7-9D13ED78AB71}" presName="level2Shape" presStyleLbl="node2" presStyleIdx="2" presStyleCnt="3"/>
      <dgm:spPr/>
      <dgm:t>
        <a:bodyPr/>
        <a:lstStyle/>
        <a:p>
          <a:endParaRPr lang="zh-CN" altLang="en-US"/>
        </a:p>
      </dgm:t>
    </dgm:pt>
    <dgm:pt modelId="{4DEB24CD-3E6F-4D65-956A-5DF6A0EC11C1}" type="pres">
      <dgm:prSet presAssocID="{88457E20-A72F-4352-88C7-9D13ED78AB71}" presName="hierChild3" presStyleCnt="0"/>
      <dgm:spPr/>
    </dgm:pt>
    <dgm:pt modelId="{A73F4963-4D19-4A1D-BD94-73BE14E6BA5A}" type="pres">
      <dgm:prSet presAssocID="{583A35D5-3450-4CDA-9AED-9FAEFC1D5BCB}" presName="Name19" presStyleLbl="parChTrans1D3" presStyleIdx="2" presStyleCnt="3"/>
      <dgm:spPr/>
      <dgm:t>
        <a:bodyPr/>
        <a:lstStyle/>
        <a:p>
          <a:endParaRPr lang="zh-CN" altLang="en-US"/>
        </a:p>
      </dgm:t>
    </dgm:pt>
    <dgm:pt modelId="{5334193A-CCB1-46FC-BF47-A8E4F659BAC3}" type="pres">
      <dgm:prSet presAssocID="{A85D196A-2163-46EF-8C1F-7C223B6A294E}" presName="Name21" presStyleCnt="0"/>
      <dgm:spPr/>
    </dgm:pt>
    <dgm:pt modelId="{B8F67192-6AF3-4574-B399-AC2BC65531FB}" type="pres">
      <dgm:prSet presAssocID="{A85D196A-2163-46EF-8C1F-7C223B6A294E}" presName="level2Shape" presStyleLbl="node3" presStyleIdx="2" presStyleCnt="3"/>
      <dgm:spPr/>
      <dgm:t>
        <a:bodyPr/>
        <a:lstStyle/>
        <a:p>
          <a:endParaRPr lang="zh-CN" altLang="en-US"/>
        </a:p>
      </dgm:t>
    </dgm:pt>
    <dgm:pt modelId="{4DE9C6DA-9A12-491C-BC9A-37FF2AD48AA8}" type="pres">
      <dgm:prSet presAssocID="{A85D196A-2163-46EF-8C1F-7C223B6A294E}" presName="hierChild3" presStyleCnt="0"/>
      <dgm:spPr/>
    </dgm:pt>
    <dgm:pt modelId="{62BAADF8-C09D-4C85-A4D0-6559EBC07071}" type="pres">
      <dgm:prSet presAssocID="{E422433B-3EFF-4862-A0A1-86DA6E5F0883}" presName="Name19" presStyleLbl="parChTrans1D4" presStyleIdx="8" presStyleCnt="12"/>
      <dgm:spPr/>
      <dgm:t>
        <a:bodyPr/>
        <a:lstStyle/>
        <a:p>
          <a:endParaRPr lang="zh-CN" altLang="en-US"/>
        </a:p>
      </dgm:t>
    </dgm:pt>
    <dgm:pt modelId="{E7A58304-3EDA-4F23-B842-52F9FF773E28}" type="pres">
      <dgm:prSet presAssocID="{47FFB4BB-BA83-4401-A4C8-7694FB84D072}" presName="Name21" presStyleCnt="0"/>
      <dgm:spPr/>
    </dgm:pt>
    <dgm:pt modelId="{7CE8B09E-9BA1-404D-A2E7-A0FF4C8DE0EE}" type="pres">
      <dgm:prSet presAssocID="{47FFB4BB-BA83-4401-A4C8-7694FB84D072}" presName="level2Shape" presStyleLbl="node4" presStyleIdx="8" presStyleCnt="12"/>
      <dgm:spPr/>
      <dgm:t>
        <a:bodyPr/>
        <a:lstStyle/>
        <a:p>
          <a:endParaRPr lang="zh-CN" altLang="en-US"/>
        </a:p>
      </dgm:t>
    </dgm:pt>
    <dgm:pt modelId="{AA8F1DF2-9280-48DC-8F7E-928480C62543}" type="pres">
      <dgm:prSet presAssocID="{47FFB4BB-BA83-4401-A4C8-7694FB84D072}" presName="hierChild3" presStyleCnt="0"/>
      <dgm:spPr/>
    </dgm:pt>
    <dgm:pt modelId="{7D071F87-604C-4C87-A2CF-09CECB010BA3}" type="pres">
      <dgm:prSet presAssocID="{F358C0F4-C1A4-4627-9171-FE8545921B9D}" presName="Name19" presStyleLbl="parChTrans1D4" presStyleIdx="9" presStyleCnt="12"/>
      <dgm:spPr/>
      <dgm:t>
        <a:bodyPr/>
        <a:lstStyle/>
        <a:p>
          <a:endParaRPr lang="zh-CN" altLang="en-US"/>
        </a:p>
      </dgm:t>
    </dgm:pt>
    <dgm:pt modelId="{1BEA9446-4890-4C19-8A87-969ABA30771B}" type="pres">
      <dgm:prSet presAssocID="{BFD328FC-E086-43FC-928A-22354615EE5A}" presName="Name21" presStyleCnt="0"/>
      <dgm:spPr/>
    </dgm:pt>
    <dgm:pt modelId="{4DEEF613-ED46-43E6-A860-6CF81BA3634B}" type="pres">
      <dgm:prSet presAssocID="{BFD328FC-E086-43FC-928A-22354615EE5A}" presName="level2Shape" presStyleLbl="node4" presStyleIdx="9" presStyleCnt="12"/>
      <dgm:spPr/>
      <dgm:t>
        <a:bodyPr/>
        <a:lstStyle/>
        <a:p>
          <a:endParaRPr lang="zh-CN" altLang="en-US"/>
        </a:p>
      </dgm:t>
    </dgm:pt>
    <dgm:pt modelId="{C55D95D5-F99C-4876-BEA1-B367706802A4}" type="pres">
      <dgm:prSet presAssocID="{BFD328FC-E086-43FC-928A-22354615EE5A}" presName="hierChild3" presStyleCnt="0"/>
      <dgm:spPr/>
    </dgm:pt>
    <dgm:pt modelId="{734BC5ED-7DBA-4FD5-97CD-D12AB2F4873D}" type="pres">
      <dgm:prSet presAssocID="{8A2168B9-E4E7-42B3-B4FD-A8E68DB39B5E}" presName="Name19" presStyleLbl="parChTrans1D4" presStyleIdx="10" presStyleCnt="12"/>
      <dgm:spPr/>
      <dgm:t>
        <a:bodyPr/>
        <a:lstStyle/>
        <a:p>
          <a:endParaRPr lang="zh-CN" altLang="en-US"/>
        </a:p>
      </dgm:t>
    </dgm:pt>
    <dgm:pt modelId="{ACEAD501-0475-42C4-A4C2-F1EB664C4782}" type="pres">
      <dgm:prSet presAssocID="{6C7D5003-D2C0-4FB7-8E88-F7C428785041}" presName="Name21" presStyleCnt="0"/>
      <dgm:spPr/>
    </dgm:pt>
    <dgm:pt modelId="{BD6F8BA8-C977-4E46-97C8-9F6AEBF81245}" type="pres">
      <dgm:prSet presAssocID="{6C7D5003-D2C0-4FB7-8E88-F7C428785041}" presName="level2Shape" presStyleLbl="node4" presStyleIdx="10" presStyleCnt="12"/>
      <dgm:spPr/>
      <dgm:t>
        <a:bodyPr/>
        <a:lstStyle/>
        <a:p>
          <a:endParaRPr lang="zh-CN" altLang="en-US"/>
        </a:p>
      </dgm:t>
    </dgm:pt>
    <dgm:pt modelId="{65818DB7-2D73-45E0-BCF7-494BD499E54B}" type="pres">
      <dgm:prSet presAssocID="{6C7D5003-D2C0-4FB7-8E88-F7C428785041}" presName="hierChild3" presStyleCnt="0"/>
      <dgm:spPr/>
    </dgm:pt>
    <dgm:pt modelId="{23BD370B-AB02-48E2-A4EE-31D2605FA86D}" type="pres">
      <dgm:prSet presAssocID="{10A49993-ED7C-403E-91EB-7A719B2AAFFA}" presName="Name19" presStyleLbl="parChTrans1D4" presStyleIdx="11" presStyleCnt="12"/>
      <dgm:spPr/>
      <dgm:t>
        <a:bodyPr/>
        <a:lstStyle/>
        <a:p>
          <a:endParaRPr lang="zh-CN" altLang="en-US"/>
        </a:p>
      </dgm:t>
    </dgm:pt>
    <dgm:pt modelId="{67537B8C-84A7-4762-A708-46DB6B678046}" type="pres">
      <dgm:prSet presAssocID="{1AECF50E-B6C3-488B-AC21-558EDFA1074C}" presName="Name21" presStyleCnt="0"/>
      <dgm:spPr/>
    </dgm:pt>
    <dgm:pt modelId="{5ABBC4E5-28D4-4DE3-86A4-308237FAEB8C}" type="pres">
      <dgm:prSet presAssocID="{1AECF50E-B6C3-488B-AC21-558EDFA1074C}" presName="level2Shape" presStyleLbl="node4" presStyleIdx="11" presStyleCnt="12"/>
      <dgm:spPr/>
      <dgm:t>
        <a:bodyPr/>
        <a:lstStyle/>
        <a:p>
          <a:endParaRPr lang="zh-CN" altLang="en-US"/>
        </a:p>
      </dgm:t>
    </dgm:pt>
    <dgm:pt modelId="{D22073DB-C55C-4A5E-9043-E06565540A09}" type="pres">
      <dgm:prSet presAssocID="{1AECF50E-B6C3-488B-AC21-558EDFA1074C}" presName="hierChild3" presStyleCnt="0"/>
      <dgm:spPr/>
    </dgm:pt>
    <dgm:pt modelId="{E04CD43E-56C9-468F-8154-C6637F78C7A9}" type="pres">
      <dgm:prSet presAssocID="{3385331C-7126-49E9-8328-9F564EC49907}" presName="bgShapesFlow" presStyleCnt="0"/>
      <dgm:spPr/>
    </dgm:pt>
    <dgm:pt modelId="{51F78885-F828-4834-A4E2-CE10A84F1C01}" type="pres">
      <dgm:prSet presAssocID="{7FE8E120-BBD0-4EDE-9AB0-75A7609C6162}" presName="rectComp" presStyleCnt="0"/>
      <dgm:spPr/>
    </dgm:pt>
    <dgm:pt modelId="{627AC915-449B-4D94-8D41-5B722009629C}" type="pres">
      <dgm:prSet presAssocID="{7FE8E120-BBD0-4EDE-9AB0-75A7609C6162}" presName="bgRect" presStyleLbl="bgShp" presStyleIdx="0" presStyleCnt="5"/>
      <dgm:spPr/>
      <dgm:t>
        <a:bodyPr/>
        <a:lstStyle/>
        <a:p>
          <a:endParaRPr lang="zh-CN" altLang="en-US"/>
        </a:p>
      </dgm:t>
    </dgm:pt>
    <dgm:pt modelId="{9CB70759-AC3D-4045-A244-696C385EED18}" type="pres">
      <dgm:prSet presAssocID="{7FE8E120-BBD0-4EDE-9AB0-75A7609C6162}" presName="bgRectTx" presStyleLbl="bgShp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A3D3276-3C5E-47BC-8DBC-1DDFD7BB3D70}" type="pres">
      <dgm:prSet presAssocID="{7FE8E120-BBD0-4EDE-9AB0-75A7609C6162}" presName="spComp" presStyleCnt="0"/>
      <dgm:spPr/>
    </dgm:pt>
    <dgm:pt modelId="{5F8687D7-A355-4148-9309-FD4143CE79A5}" type="pres">
      <dgm:prSet presAssocID="{7FE8E120-BBD0-4EDE-9AB0-75A7609C6162}" presName="vSp" presStyleCnt="0"/>
      <dgm:spPr/>
    </dgm:pt>
    <dgm:pt modelId="{1B9F1500-2055-42AE-95ED-736DDA134AF7}" type="pres">
      <dgm:prSet presAssocID="{FB5A5D22-658D-43F9-970A-FB7B500324E1}" presName="rectComp" presStyleCnt="0"/>
      <dgm:spPr/>
    </dgm:pt>
    <dgm:pt modelId="{B2E1363C-1ACE-4D57-A1AE-DEFFE1492CCB}" type="pres">
      <dgm:prSet presAssocID="{FB5A5D22-658D-43F9-970A-FB7B500324E1}" presName="bgRect" presStyleLbl="bgShp" presStyleIdx="1" presStyleCnt="5"/>
      <dgm:spPr/>
      <dgm:t>
        <a:bodyPr/>
        <a:lstStyle/>
        <a:p>
          <a:endParaRPr lang="zh-CN" altLang="en-US"/>
        </a:p>
      </dgm:t>
    </dgm:pt>
    <dgm:pt modelId="{21516E38-274E-499C-AE8B-B65281C687B4}" type="pres">
      <dgm:prSet presAssocID="{FB5A5D22-658D-43F9-970A-FB7B500324E1}" presName="bgRectTx" presStyleLbl="bgShp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1BAF368-9DDB-4A12-97FB-69139FD1545D}" type="pres">
      <dgm:prSet presAssocID="{FB5A5D22-658D-43F9-970A-FB7B500324E1}" presName="spComp" presStyleCnt="0"/>
      <dgm:spPr/>
    </dgm:pt>
    <dgm:pt modelId="{BF30F10E-CC5D-453F-ADE0-AD02C5ECA7C0}" type="pres">
      <dgm:prSet presAssocID="{FB5A5D22-658D-43F9-970A-FB7B500324E1}" presName="vSp" presStyleCnt="0"/>
      <dgm:spPr/>
    </dgm:pt>
    <dgm:pt modelId="{2BB277E7-68FD-4F64-8443-01842B521DEC}" type="pres">
      <dgm:prSet presAssocID="{EC4ACA00-414F-48F4-9E92-E08037E68711}" presName="rectComp" presStyleCnt="0"/>
      <dgm:spPr/>
    </dgm:pt>
    <dgm:pt modelId="{A8B16368-C4A1-4A79-AF0C-5DC2F314E5F1}" type="pres">
      <dgm:prSet presAssocID="{EC4ACA00-414F-48F4-9E92-E08037E68711}" presName="bgRect" presStyleLbl="bgShp" presStyleIdx="2" presStyleCnt="5"/>
      <dgm:spPr/>
      <dgm:t>
        <a:bodyPr/>
        <a:lstStyle/>
        <a:p>
          <a:endParaRPr lang="zh-CN" altLang="en-US"/>
        </a:p>
      </dgm:t>
    </dgm:pt>
    <dgm:pt modelId="{32FACC2B-EE30-4D1E-9C56-6A0E261FFA17}" type="pres">
      <dgm:prSet presAssocID="{EC4ACA00-414F-48F4-9E92-E08037E68711}" presName="bgRectTx" presStyleLbl="bgShp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9408FAF-40C9-4FBF-A84E-A3DE87A2B79A}" type="pres">
      <dgm:prSet presAssocID="{EC4ACA00-414F-48F4-9E92-E08037E68711}" presName="spComp" presStyleCnt="0"/>
      <dgm:spPr/>
    </dgm:pt>
    <dgm:pt modelId="{BEF51716-4DF0-4A04-88FE-47A52242C38E}" type="pres">
      <dgm:prSet presAssocID="{EC4ACA00-414F-48F4-9E92-E08037E68711}" presName="vSp" presStyleCnt="0"/>
      <dgm:spPr/>
    </dgm:pt>
    <dgm:pt modelId="{ADD1256F-E93C-4AD2-ABFB-36038FBED26F}" type="pres">
      <dgm:prSet presAssocID="{5F87FE65-C953-40D9-B902-7B72389EB82D}" presName="rectComp" presStyleCnt="0"/>
      <dgm:spPr/>
    </dgm:pt>
    <dgm:pt modelId="{4F670CF4-AC4A-4F42-8B98-BBBC6DE65C7D}" type="pres">
      <dgm:prSet presAssocID="{5F87FE65-C953-40D9-B902-7B72389EB82D}" presName="bgRect" presStyleLbl="bgShp" presStyleIdx="3" presStyleCnt="5"/>
      <dgm:spPr/>
      <dgm:t>
        <a:bodyPr/>
        <a:lstStyle/>
        <a:p>
          <a:endParaRPr lang="zh-CN" altLang="en-US"/>
        </a:p>
      </dgm:t>
    </dgm:pt>
    <dgm:pt modelId="{A55E4664-D0C4-4C84-BC4F-E2C82D3C589F}" type="pres">
      <dgm:prSet presAssocID="{5F87FE65-C953-40D9-B902-7B72389EB82D}" presName="bgRectTx" presStyleLbl="bgShp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778BCEC-506E-44B9-9263-6F163C21BBE8}" type="pres">
      <dgm:prSet presAssocID="{5F87FE65-C953-40D9-B902-7B72389EB82D}" presName="spComp" presStyleCnt="0"/>
      <dgm:spPr/>
    </dgm:pt>
    <dgm:pt modelId="{EA413420-E61E-4C33-9AD1-87891E4C6716}" type="pres">
      <dgm:prSet presAssocID="{5F87FE65-C953-40D9-B902-7B72389EB82D}" presName="vSp" presStyleCnt="0"/>
      <dgm:spPr/>
    </dgm:pt>
    <dgm:pt modelId="{4451C20A-2436-46FC-BF22-FA7447EE8D64}" type="pres">
      <dgm:prSet presAssocID="{E10236DB-521C-4722-BAB3-AFF8D8451B0F}" presName="rectComp" presStyleCnt="0"/>
      <dgm:spPr/>
    </dgm:pt>
    <dgm:pt modelId="{84D76C08-26EF-418B-B618-28F8B9F9D256}" type="pres">
      <dgm:prSet presAssocID="{E10236DB-521C-4722-BAB3-AFF8D8451B0F}" presName="bgRect" presStyleLbl="bgShp" presStyleIdx="4" presStyleCnt="5"/>
      <dgm:spPr/>
      <dgm:t>
        <a:bodyPr/>
        <a:lstStyle/>
        <a:p>
          <a:endParaRPr lang="zh-CN" altLang="en-US"/>
        </a:p>
      </dgm:t>
    </dgm:pt>
    <dgm:pt modelId="{DB50B80A-B150-450A-8E3A-F33983D17CAC}" type="pres">
      <dgm:prSet presAssocID="{E10236DB-521C-4722-BAB3-AFF8D8451B0F}" presName="bgRectTx" presStyleLbl="bgShp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048027C3-96C8-417C-86A4-E7577F710E0D}" type="presOf" srcId="{2BC02960-EAF4-4ED7-BC61-2DC3CA37016F}" destId="{7073CEDF-03E2-459F-AA38-0DA6E5D6A8EA}" srcOrd="0" destOrd="0" presId="urn:microsoft.com/office/officeart/2005/8/layout/hierarchy6"/>
    <dgm:cxn modelId="{8354EB6C-2FCF-4490-98C3-EF5B087F1930}" type="presOf" srcId="{2990E816-DB7F-4AE7-BB06-E2893C9A1F42}" destId="{341676E1-3F36-40BD-84A7-7923EF2DF62D}" srcOrd="0" destOrd="0" presId="urn:microsoft.com/office/officeart/2005/8/layout/hierarchy6"/>
    <dgm:cxn modelId="{045DB72D-1E04-4E20-9435-667F03A276E7}" type="presOf" srcId="{E2723FE8-CDCB-4B0D-8703-66F94732637D}" destId="{3D3B7C87-7EE4-4B3E-9211-54CA84E91312}" srcOrd="0" destOrd="0" presId="urn:microsoft.com/office/officeart/2005/8/layout/hierarchy6"/>
    <dgm:cxn modelId="{0DBC6B2B-339C-4C5D-8D97-744C5963E40F}" srcId="{88457E20-A72F-4352-88C7-9D13ED78AB71}" destId="{A85D196A-2163-46EF-8C1F-7C223B6A294E}" srcOrd="0" destOrd="0" parTransId="{583A35D5-3450-4CDA-9AED-9FAEFC1D5BCB}" sibTransId="{26262B72-8284-4E61-8DEF-486B4FD4BDCC}"/>
    <dgm:cxn modelId="{3F08BCBA-2561-4BEC-868B-C2514DE090A3}" type="presOf" srcId="{46C9E625-1BB0-41EB-91EA-C5A9E27748F3}" destId="{7B6A6899-9C00-456A-9057-2B4143C55FFD}" srcOrd="0" destOrd="0" presId="urn:microsoft.com/office/officeart/2005/8/layout/hierarchy6"/>
    <dgm:cxn modelId="{3BB5E026-44B1-4160-B2D3-D998E1D7529F}" srcId="{08EF4860-EB13-4553-B204-1663A4807296}" destId="{2990E816-DB7F-4AE7-BB06-E2893C9A1F42}" srcOrd="0" destOrd="0" parTransId="{C61F360F-8B9C-445E-A0EB-578ED2301EFF}" sibTransId="{C346513E-53A8-4F9D-BDFD-51249B3B67AE}"/>
    <dgm:cxn modelId="{3004DB3D-DE6C-4C98-8253-0DC9B0DB87CE}" type="presOf" srcId="{8A2168B9-E4E7-42B3-B4FD-A8E68DB39B5E}" destId="{734BC5ED-7DBA-4FD5-97CD-D12AB2F4873D}" srcOrd="0" destOrd="0" presId="urn:microsoft.com/office/officeart/2005/8/layout/hierarchy6"/>
    <dgm:cxn modelId="{545E2F33-6AB0-4BF2-A504-88636B535D9E}" type="presOf" srcId="{10A49993-ED7C-403E-91EB-7A719B2AAFFA}" destId="{23BD370B-AB02-48E2-A4EE-31D2605FA86D}" srcOrd="0" destOrd="0" presId="urn:microsoft.com/office/officeart/2005/8/layout/hierarchy6"/>
    <dgm:cxn modelId="{8ECD67AB-DC49-458D-A446-29628671DC92}" srcId="{3385331C-7126-49E9-8328-9F564EC49907}" destId="{B362536B-40F6-4443-811C-768E57A880A1}" srcOrd="0" destOrd="0" parTransId="{464FE5B6-9976-4EC4-B382-B283F5398FCE}" sibTransId="{F6355E41-C6BD-4AE4-BA64-F23576EB276C}"/>
    <dgm:cxn modelId="{79D5A6A6-0384-43DF-B166-29D5228CC8D1}" type="presOf" srcId="{1BE46FDF-3499-4948-ACB8-0E57B9BB2AA1}" destId="{BE754DEF-382A-4627-BADF-BE9AED9CC583}" srcOrd="0" destOrd="0" presId="urn:microsoft.com/office/officeart/2005/8/layout/hierarchy6"/>
    <dgm:cxn modelId="{80D25D38-28C8-4DE7-830C-C3A57880D079}" srcId="{B362536B-40F6-4443-811C-768E57A880A1}" destId="{88457E20-A72F-4352-88C7-9D13ED78AB71}" srcOrd="2" destOrd="0" parTransId="{F8DCF070-A3FC-4ABF-9FD5-5C56E02C5576}" sibTransId="{5E835EB7-CAC8-4685-99E8-23C34B0D5A54}"/>
    <dgm:cxn modelId="{3B22CB1B-773A-4095-9B1F-E1CECEE9E259}" type="presOf" srcId="{6C7D5003-D2C0-4FB7-8E88-F7C428785041}" destId="{BD6F8BA8-C977-4E46-97C8-9F6AEBF81245}" srcOrd="0" destOrd="0" presId="urn:microsoft.com/office/officeart/2005/8/layout/hierarchy6"/>
    <dgm:cxn modelId="{AFF3A081-2B59-47FD-A781-BE846E87AFBA}" type="presOf" srcId="{88457E20-A72F-4352-88C7-9D13ED78AB71}" destId="{D3CE3442-AFA3-4EB8-BF1A-17BACC10D158}" srcOrd="0" destOrd="0" presId="urn:microsoft.com/office/officeart/2005/8/layout/hierarchy6"/>
    <dgm:cxn modelId="{69443BD0-9DBF-4CFB-BD7B-5F700FB2A7FC}" type="presOf" srcId="{63032CC2-578B-48CE-B4E8-2DF3216C659A}" destId="{63176AA1-7DE9-461A-89CD-3B8115F88751}" srcOrd="0" destOrd="0" presId="urn:microsoft.com/office/officeart/2005/8/layout/hierarchy6"/>
    <dgm:cxn modelId="{981B8A35-CDBA-4309-BBE8-8257C6CA669B}" type="presOf" srcId="{E8DECB7A-6819-400F-9245-891330D33FF2}" destId="{D3DC3675-8560-42A7-9F2C-6C9DA7886650}" srcOrd="0" destOrd="0" presId="urn:microsoft.com/office/officeart/2005/8/layout/hierarchy6"/>
    <dgm:cxn modelId="{03FCA5EF-078A-4D01-A67A-DE413D52CFB7}" type="presOf" srcId="{5C209275-0597-4C39-B6A4-674180021E9F}" destId="{C21EBAB3-6F60-4306-B798-C339CF28D5AE}" srcOrd="0" destOrd="0" presId="urn:microsoft.com/office/officeart/2005/8/layout/hierarchy6"/>
    <dgm:cxn modelId="{CF97ACF5-CDE5-441E-B969-DF15B75F269E}" type="presOf" srcId="{A85D196A-2163-46EF-8C1F-7C223B6A294E}" destId="{B8F67192-6AF3-4574-B399-AC2BC65531FB}" srcOrd="0" destOrd="0" presId="urn:microsoft.com/office/officeart/2005/8/layout/hierarchy6"/>
    <dgm:cxn modelId="{977B1489-95D3-476E-8619-5332372ECFD9}" type="presOf" srcId="{3385331C-7126-49E9-8328-9F564EC49907}" destId="{41B32AA1-CCA2-49E2-8693-62AE15F61EA5}" srcOrd="0" destOrd="0" presId="urn:microsoft.com/office/officeart/2005/8/layout/hierarchy6"/>
    <dgm:cxn modelId="{DF3055CF-3D61-4BE4-8267-57FC7E96D477}" srcId="{B362536B-40F6-4443-811C-768E57A880A1}" destId="{08EF4860-EB13-4553-B204-1663A4807296}" srcOrd="1" destOrd="0" parTransId="{46C9E625-1BB0-41EB-91EA-C5A9E27748F3}" sibTransId="{DC68AA23-A170-495C-94E6-F1A712FC5037}"/>
    <dgm:cxn modelId="{DC7F76A2-DCAB-426F-BE73-E5046FB31C4D}" type="presOf" srcId="{583A35D5-3450-4CDA-9AED-9FAEFC1D5BCB}" destId="{A73F4963-4D19-4A1D-BD94-73BE14E6BA5A}" srcOrd="0" destOrd="0" presId="urn:microsoft.com/office/officeart/2005/8/layout/hierarchy6"/>
    <dgm:cxn modelId="{D58487F3-E442-4EED-B188-17DB77E69036}" type="presOf" srcId="{F8DCF070-A3FC-4ABF-9FD5-5C56E02C5576}" destId="{AB4B4C51-8A6C-4D95-9114-91C7626D9D3C}" srcOrd="0" destOrd="0" presId="urn:microsoft.com/office/officeart/2005/8/layout/hierarchy6"/>
    <dgm:cxn modelId="{BCFE5BEE-E68C-410F-BF9C-38316A61EEB1}" type="presOf" srcId="{C8EE0491-B571-421E-AB2B-34AFE9FA97EF}" destId="{2C485C9F-7150-4A56-976A-C09F08B50D95}" srcOrd="0" destOrd="0" presId="urn:microsoft.com/office/officeart/2005/8/layout/hierarchy6"/>
    <dgm:cxn modelId="{66612ABA-B081-4813-94B1-F365BA85C5FB}" srcId="{47FFB4BB-BA83-4401-A4C8-7694FB84D072}" destId="{BFD328FC-E086-43FC-928A-22354615EE5A}" srcOrd="0" destOrd="0" parTransId="{F358C0F4-C1A4-4627-9171-FE8545921B9D}" sibTransId="{D3A5C1C3-33CB-453F-8083-2F0E43CD4DB4}"/>
    <dgm:cxn modelId="{50979239-3DD3-401D-88FF-3E543998DE72}" srcId="{3385331C-7126-49E9-8328-9F564EC49907}" destId="{FB5A5D22-658D-43F9-970A-FB7B500324E1}" srcOrd="2" destOrd="0" parTransId="{42240F64-61AE-4E4B-BCBA-C895C439A855}" sibTransId="{BC77AEC4-6253-49E0-A1CF-FFE46FB690F7}"/>
    <dgm:cxn modelId="{0E158739-10A4-4C82-8C83-374C09B099BE}" type="presOf" srcId="{47B8EC0C-3CCC-4366-9D6E-D520CF3572C8}" destId="{B97CB971-DB2A-4EC4-A0CB-CDB034525AF0}" srcOrd="0" destOrd="0" presId="urn:microsoft.com/office/officeart/2005/8/layout/hierarchy6"/>
    <dgm:cxn modelId="{DBB6E3CD-811E-44D8-8D3D-11E0A49C1DF8}" type="presOf" srcId="{26A7D397-5304-4700-8BDB-43C98B38A7A2}" destId="{A239114D-5006-453E-B08E-558402C36D44}" srcOrd="0" destOrd="0" presId="urn:microsoft.com/office/officeart/2005/8/layout/hierarchy6"/>
    <dgm:cxn modelId="{ED070C54-03A6-46A6-BA63-3CD701FFB9A0}" type="presOf" srcId="{E10236DB-521C-4722-BAB3-AFF8D8451B0F}" destId="{84D76C08-26EF-418B-B618-28F8B9F9D256}" srcOrd="0" destOrd="0" presId="urn:microsoft.com/office/officeart/2005/8/layout/hierarchy6"/>
    <dgm:cxn modelId="{9D9C920E-20BC-4683-A782-0FC69EFB30A8}" type="presOf" srcId="{A4FBD986-89A9-4964-AD3D-2DED694CBFC6}" destId="{C14215B2-B155-4E39-A875-C053EB72B054}" srcOrd="0" destOrd="0" presId="urn:microsoft.com/office/officeart/2005/8/layout/hierarchy6"/>
    <dgm:cxn modelId="{E9EDADF4-BF69-4906-8D34-D49DBC81825D}" srcId="{F297D1AE-5455-4E14-8BF2-46AD00037961}" destId="{3C56AA19-DCBE-4C41-B5BF-FCB672D6CD73}" srcOrd="1" destOrd="0" parTransId="{40359723-215A-4F58-B39E-53D6CB1F88DB}" sibTransId="{798CB145-D916-4E7F-A603-B9BD94011DA2}"/>
    <dgm:cxn modelId="{E980B049-3DA8-41A3-AAA0-E698EF8C9C95}" srcId="{3385331C-7126-49E9-8328-9F564EC49907}" destId="{EC4ACA00-414F-48F4-9E92-E08037E68711}" srcOrd="3" destOrd="0" parTransId="{5E2D5028-3CAE-4AE3-9E87-281BD8EDFFFC}" sibTransId="{E0222820-C8E3-4C8F-A1BB-A577A5094170}"/>
    <dgm:cxn modelId="{313D08A6-2F2E-4446-B484-3526C33ED409}" srcId="{E8DECB7A-6819-400F-9245-891330D33FF2}" destId="{F297D1AE-5455-4E14-8BF2-46AD00037961}" srcOrd="0" destOrd="0" parTransId="{46BEDEAF-40D5-4D3F-B23A-F206E778AD7A}" sibTransId="{6F04E132-E620-4F57-9642-FD48B499F53D}"/>
    <dgm:cxn modelId="{12529DF6-A74B-4851-BFEA-21A930434598}" type="presOf" srcId="{E10236DB-521C-4722-BAB3-AFF8D8451B0F}" destId="{DB50B80A-B150-450A-8E3A-F33983D17CAC}" srcOrd="1" destOrd="0" presId="urn:microsoft.com/office/officeart/2005/8/layout/hierarchy6"/>
    <dgm:cxn modelId="{EE16C2B4-E43A-44B0-A08F-C009EEE78BA5}" type="presOf" srcId="{FB5A5D22-658D-43F9-970A-FB7B500324E1}" destId="{B2E1363C-1ACE-4D57-A1AE-DEFFE1492CCB}" srcOrd="0" destOrd="0" presId="urn:microsoft.com/office/officeart/2005/8/layout/hierarchy6"/>
    <dgm:cxn modelId="{C672DC19-9686-4E77-8B62-DFC169B4D630}" type="presOf" srcId="{47FFB4BB-BA83-4401-A4C8-7694FB84D072}" destId="{7CE8B09E-9BA1-404D-A2E7-A0FF4C8DE0EE}" srcOrd="0" destOrd="0" presId="urn:microsoft.com/office/officeart/2005/8/layout/hierarchy6"/>
    <dgm:cxn modelId="{E2F2B95A-2C41-4673-8D94-D00FCA4FA533}" type="presOf" srcId="{EC4ACA00-414F-48F4-9E92-E08037E68711}" destId="{32FACC2B-EE30-4D1E-9C56-6A0E261FFA17}" srcOrd="1" destOrd="0" presId="urn:microsoft.com/office/officeart/2005/8/layout/hierarchy6"/>
    <dgm:cxn modelId="{0F9538D5-90F0-4BB6-8BC8-E6B663B0F71C}" srcId="{3C56AA19-DCBE-4C41-B5BF-FCB672D6CD73}" destId="{2BC02960-EAF4-4ED7-BC61-2DC3CA37016F}" srcOrd="0" destOrd="0" parTransId="{4D896003-AC3A-4D63-9138-9CC4A1C70AAE}" sibTransId="{F0379A0E-A856-485F-8A2A-5D18FC5D3376}"/>
    <dgm:cxn modelId="{22F3552A-E607-4ECA-AF7B-443BC397CCA3}" type="presOf" srcId="{5F87FE65-C953-40D9-B902-7B72389EB82D}" destId="{4F670CF4-AC4A-4F42-8B98-BBBC6DE65C7D}" srcOrd="0" destOrd="0" presId="urn:microsoft.com/office/officeart/2005/8/layout/hierarchy6"/>
    <dgm:cxn modelId="{FD573410-2C22-4D20-AB1D-3C61EE02FED1}" type="presOf" srcId="{08EF4860-EB13-4553-B204-1663A4807296}" destId="{E7027A52-5815-405C-BA48-C542F4F4640C}" srcOrd="0" destOrd="0" presId="urn:microsoft.com/office/officeart/2005/8/layout/hierarchy6"/>
    <dgm:cxn modelId="{0ED775F1-68BF-46A6-8DB2-E987C8137CDE}" srcId="{A85D196A-2163-46EF-8C1F-7C223B6A294E}" destId="{47FFB4BB-BA83-4401-A4C8-7694FB84D072}" srcOrd="0" destOrd="0" parTransId="{E422433B-3EFF-4862-A0A1-86DA6E5F0883}" sibTransId="{EF430F84-EE3C-4A15-B64F-6E240767C06E}"/>
    <dgm:cxn modelId="{5EA464C2-F8DA-40B1-94F1-6F536EC02988}" srcId="{2990E816-DB7F-4AE7-BB06-E2893C9A1F42}" destId="{7DD471B9-31B0-41CF-8BCE-207B8D86F492}" srcOrd="0" destOrd="0" parTransId="{BAFCD3A9-95CE-4890-8682-6315C73297CB}" sibTransId="{6C4E4D08-7048-49F0-8190-C8A8B52B96D4}"/>
    <dgm:cxn modelId="{3EBCE4C9-548A-4DFF-A2D3-FFA9471C91AA}" type="presOf" srcId="{7FE8E120-BBD0-4EDE-9AB0-75A7609C6162}" destId="{9CB70759-AC3D-4045-A244-696C385EED18}" srcOrd="1" destOrd="0" presId="urn:microsoft.com/office/officeart/2005/8/layout/hierarchy6"/>
    <dgm:cxn modelId="{CA10D094-C0A7-441E-A95B-5FCA1EC51DDC}" type="presOf" srcId="{F358C0F4-C1A4-4627-9171-FE8545921B9D}" destId="{7D071F87-604C-4C87-A2CF-09CECB010BA3}" srcOrd="0" destOrd="0" presId="urn:microsoft.com/office/officeart/2005/8/layout/hierarchy6"/>
    <dgm:cxn modelId="{653A279B-0274-429C-B94E-D3804D3BA0A6}" type="presOf" srcId="{40359723-215A-4F58-B39E-53D6CB1F88DB}" destId="{FCE42F0E-6CB1-4F4B-A5E2-6EEE547A3AB5}" srcOrd="0" destOrd="0" presId="urn:microsoft.com/office/officeart/2005/8/layout/hierarchy6"/>
    <dgm:cxn modelId="{D21020D0-077E-4B85-9204-328B17C51F49}" srcId="{3385331C-7126-49E9-8328-9F564EC49907}" destId="{E10236DB-521C-4722-BAB3-AFF8D8451B0F}" srcOrd="5" destOrd="0" parTransId="{22DB0DEF-60A3-4F83-8C07-F426A2A6F4FF}" sibTransId="{1A0EC6FC-E7D0-49DC-94A0-D17030B2AB53}"/>
    <dgm:cxn modelId="{6EA961F5-42BC-4C83-B7AE-314187778CCB}" srcId="{A85D196A-2163-46EF-8C1F-7C223B6A294E}" destId="{6C7D5003-D2C0-4FB7-8E88-F7C428785041}" srcOrd="1" destOrd="0" parTransId="{8A2168B9-E4E7-42B3-B4FD-A8E68DB39B5E}" sibTransId="{F16F0ED5-3878-44D6-ABB0-4B5CEE191F86}"/>
    <dgm:cxn modelId="{376798C2-A0A5-49B3-A3CE-585D02216B36}" type="presOf" srcId="{1AECF50E-B6C3-488B-AC21-558EDFA1074C}" destId="{5ABBC4E5-28D4-4DE3-86A4-308237FAEB8C}" srcOrd="0" destOrd="0" presId="urn:microsoft.com/office/officeart/2005/8/layout/hierarchy6"/>
    <dgm:cxn modelId="{41332F8E-38B0-4FB8-AD90-339BBEA4D5A1}" srcId="{26A7D397-5304-4700-8BDB-43C98B38A7A2}" destId="{9BA55658-392C-40B7-A9B6-23EFE757BCC2}" srcOrd="0" destOrd="0" parTransId="{63032CC2-578B-48CE-B4E8-2DF3216C659A}" sibTransId="{4F1DA457-723D-4774-A4A0-98B5783078FE}"/>
    <dgm:cxn modelId="{A5722D19-5EEA-4C0C-846E-F552AE9BD817}" srcId="{2990E816-DB7F-4AE7-BB06-E2893C9A1F42}" destId="{0BD07402-A4B8-4293-B64B-B8B125067020}" srcOrd="1" destOrd="0" parTransId="{47B8EC0C-3CCC-4366-9D6E-D520CF3572C8}" sibTransId="{F19A7D17-5012-4FEE-990A-1F5CA6C481B6}"/>
    <dgm:cxn modelId="{8D39FC51-75FF-4758-AA33-4AFFED7B54A3}" type="presOf" srcId="{BAFCD3A9-95CE-4890-8682-6315C73297CB}" destId="{99F51F7E-7F9B-41FB-A726-F1D18B6A4CF1}" srcOrd="0" destOrd="0" presId="urn:microsoft.com/office/officeart/2005/8/layout/hierarchy6"/>
    <dgm:cxn modelId="{FFBCAA30-95F8-4A10-81C5-D73EE3368B4C}" type="presOf" srcId="{5F87FE65-C953-40D9-B902-7B72389EB82D}" destId="{A55E4664-D0C4-4C84-BC4F-E2C82D3C589F}" srcOrd="1" destOrd="0" presId="urn:microsoft.com/office/officeart/2005/8/layout/hierarchy6"/>
    <dgm:cxn modelId="{DCAC44A2-8A85-43AE-B4D9-569DC2286D36}" type="presOf" srcId="{F297D1AE-5455-4E14-8BF2-46AD00037961}" destId="{9C86AB73-42FC-4152-BDB4-A51FC269F396}" srcOrd="0" destOrd="0" presId="urn:microsoft.com/office/officeart/2005/8/layout/hierarchy6"/>
    <dgm:cxn modelId="{87113377-4A35-4697-A9F3-C3C61E04771D}" srcId="{F297D1AE-5455-4E14-8BF2-46AD00037961}" destId="{26A7D397-5304-4700-8BDB-43C98B38A7A2}" srcOrd="0" destOrd="0" parTransId="{C8EE0491-B571-421E-AB2B-34AFE9FA97EF}" sibTransId="{CEE2994A-1BAF-409A-A080-6F8EE38561C5}"/>
    <dgm:cxn modelId="{01838F55-464B-4A20-82E9-BC771463F8D3}" type="presOf" srcId="{9BA55658-392C-40B7-A9B6-23EFE757BCC2}" destId="{888583F1-85E4-419B-AA9F-4DBD8D7D6F5E}" srcOrd="0" destOrd="0" presId="urn:microsoft.com/office/officeart/2005/8/layout/hierarchy6"/>
    <dgm:cxn modelId="{AE286336-D1FE-457F-93F1-2D2209466603}" type="presOf" srcId="{4D896003-AC3A-4D63-9138-9CC4A1C70AAE}" destId="{567AD47F-C33A-4455-941C-349A22AAF180}" srcOrd="0" destOrd="0" presId="urn:microsoft.com/office/officeart/2005/8/layout/hierarchy6"/>
    <dgm:cxn modelId="{4F3B4952-8F37-4A68-AD09-910EB136EEDA}" type="presOf" srcId="{FB5A5D22-658D-43F9-970A-FB7B500324E1}" destId="{21516E38-274E-499C-AE8B-B65281C687B4}" srcOrd="1" destOrd="0" presId="urn:microsoft.com/office/officeart/2005/8/layout/hierarchy6"/>
    <dgm:cxn modelId="{C125D51D-7749-41A8-913A-1BBB25D1A65C}" type="presOf" srcId="{E422433B-3EFF-4862-A0A1-86DA6E5F0883}" destId="{62BAADF8-C09D-4C85-A4D0-6559EBC07071}" srcOrd="0" destOrd="0" presId="urn:microsoft.com/office/officeart/2005/8/layout/hierarchy6"/>
    <dgm:cxn modelId="{AF82EE43-A7B2-4967-B2D7-B1ABA7049BC0}" type="presOf" srcId="{7FE8E120-BBD0-4EDE-9AB0-75A7609C6162}" destId="{627AC915-449B-4D94-8D41-5B722009629C}" srcOrd="0" destOrd="0" presId="urn:microsoft.com/office/officeart/2005/8/layout/hierarchy6"/>
    <dgm:cxn modelId="{2C56DCDE-D323-446E-B515-F2A19D2F933D}" type="presOf" srcId="{B362536B-40F6-4443-811C-768E57A880A1}" destId="{4F334489-78A9-4DFF-AE60-24AA2093449C}" srcOrd="0" destOrd="0" presId="urn:microsoft.com/office/officeart/2005/8/layout/hierarchy6"/>
    <dgm:cxn modelId="{8B22C1C9-95A4-40D5-86FB-6E7FD374A1C8}" srcId="{6C7D5003-D2C0-4FB7-8E88-F7C428785041}" destId="{1AECF50E-B6C3-488B-AC21-558EDFA1074C}" srcOrd="0" destOrd="0" parTransId="{10A49993-ED7C-403E-91EB-7A719B2AAFFA}" sibTransId="{6B17EC96-E8C7-415C-B606-F96D50BF9DB2}"/>
    <dgm:cxn modelId="{AC9314C5-D85C-48BF-B420-5F51839EE586}" srcId="{3385331C-7126-49E9-8328-9F564EC49907}" destId="{5F87FE65-C953-40D9-B902-7B72389EB82D}" srcOrd="4" destOrd="0" parTransId="{4F20C264-6D54-4F78-83B8-0F2272C8301F}" sibTransId="{AB2F9DEB-980A-462E-9988-B1616993BE7D}"/>
    <dgm:cxn modelId="{3BC43B40-10BB-4631-A043-6BDB833F5D17}" type="presOf" srcId="{EC4ACA00-414F-48F4-9E92-E08037E68711}" destId="{A8B16368-C4A1-4A79-AF0C-5DC2F314E5F1}" srcOrd="0" destOrd="0" presId="urn:microsoft.com/office/officeart/2005/8/layout/hierarchy6"/>
    <dgm:cxn modelId="{651DDB3B-F7A3-42B1-8A5D-7C4A652390FA}" srcId="{B362536B-40F6-4443-811C-768E57A880A1}" destId="{E8DECB7A-6819-400F-9245-891330D33FF2}" srcOrd="0" destOrd="0" parTransId="{A4FBD986-89A9-4964-AD3D-2DED694CBFC6}" sibTransId="{073CC245-8C8B-418D-92B5-29B64BA60709}"/>
    <dgm:cxn modelId="{09360CA2-639F-4C8B-839F-A55A15CC01B3}" type="presOf" srcId="{7DD471B9-31B0-41CF-8BCE-207B8D86F492}" destId="{02A08BF8-2355-4BC0-907A-2009DC413EDC}" srcOrd="0" destOrd="0" presId="urn:microsoft.com/office/officeart/2005/8/layout/hierarchy6"/>
    <dgm:cxn modelId="{513949E2-86C6-413C-B3AC-A051FBA315E1}" type="presOf" srcId="{BFD328FC-E086-43FC-928A-22354615EE5A}" destId="{4DEEF613-ED46-43E6-A860-6CF81BA3634B}" srcOrd="0" destOrd="0" presId="urn:microsoft.com/office/officeart/2005/8/layout/hierarchy6"/>
    <dgm:cxn modelId="{689517D3-7D4A-4183-9B7D-F35120AF2F4D}" type="presOf" srcId="{0BD07402-A4B8-4293-B64B-B8B125067020}" destId="{3EA58E6C-F058-4B08-80A3-949105C54DF0}" srcOrd="0" destOrd="0" presId="urn:microsoft.com/office/officeart/2005/8/layout/hierarchy6"/>
    <dgm:cxn modelId="{2698BAA9-5D44-4A23-AE67-C5861853123B}" srcId="{0BD07402-A4B8-4293-B64B-B8B125067020}" destId="{136FC2C2-F7A2-47F6-A9BD-3BA3BD231995}" srcOrd="0" destOrd="0" parTransId="{5C209275-0597-4C39-B6A4-674180021E9F}" sibTransId="{E8F331E8-1E43-457E-BAA2-508D6C75476C}"/>
    <dgm:cxn modelId="{C14CED5D-496A-42E0-8EF3-DCF10BEE4337}" type="presOf" srcId="{C61F360F-8B9C-445E-A0EB-578ED2301EFF}" destId="{70BF13A0-F166-4810-B180-32D95EF8C1C8}" srcOrd="0" destOrd="0" presId="urn:microsoft.com/office/officeart/2005/8/layout/hierarchy6"/>
    <dgm:cxn modelId="{86B87B10-58E6-424F-8964-F04CCDC7600D}" type="presOf" srcId="{46BEDEAF-40D5-4D3F-B23A-F206E778AD7A}" destId="{1E93F6F2-6359-4EC0-AF9B-ACFDB4B3B699}" srcOrd="0" destOrd="0" presId="urn:microsoft.com/office/officeart/2005/8/layout/hierarchy6"/>
    <dgm:cxn modelId="{D0EAB09C-1396-46C8-B28B-0B306D4A328F}" type="presOf" srcId="{136FC2C2-F7A2-47F6-A9BD-3BA3BD231995}" destId="{B70F9C69-6570-4BBF-89A5-D4F3E07F0C3B}" srcOrd="0" destOrd="0" presId="urn:microsoft.com/office/officeart/2005/8/layout/hierarchy6"/>
    <dgm:cxn modelId="{79A2BE84-B53A-49B6-9DF0-93BD21C48556}" srcId="{7DD471B9-31B0-41CF-8BCE-207B8D86F492}" destId="{E2723FE8-CDCB-4B0D-8703-66F94732637D}" srcOrd="0" destOrd="0" parTransId="{1BE46FDF-3499-4948-ACB8-0E57B9BB2AA1}" sibTransId="{5CCC4E11-F85B-42F6-AE94-B3D4E4BBBF75}"/>
    <dgm:cxn modelId="{3CFC5988-93DD-45BB-A7D0-7EB03F79C165}" type="presOf" srcId="{3C56AA19-DCBE-4C41-B5BF-FCB672D6CD73}" destId="{37570882-DBE7-49EC-AEF6-27CDED8BF81A}" srcOrd="0" destOrd="0" presId="urn:microsoft.com/office/officeart/2005/8/layout/hierarchy6"/>
    <dgm:cxn modelId="{8B052120-1ABD-4FD2-90A2-62E88950C878}" srcId="{3385331C-7126-49E9-8328-9F564EC49907}" destId="{7FE8E120-BBD0-4EDE-9AB0-75A7609C6162}" srcOrd="1" destOrd="0" parTransId="{471C8546-363E-4A97-A341-1B66DD45EBE2}" sibTransId="{0A17D33E-DBC1-437A-B42C-FBCF787B37C8}"/>
    <dgm:cxn modelId="{FE68C64C-8CA8-4E5F-AA6D-F63B78C3849C}" type="presParOf" srcId="{41B32AA1-CCA2-49E2-8693-62AE15F61EA5}" destId="{D5272663-3F21-4073-84D9-DD7F8F4636ED}" srcOrd="0" destOrd="0" presId="urn:microsoft.com/office/officeart/2005/8/layout/hierarchy6"/>
    <dgm:cxn modelId="{48F193A4-1F62-4A3D-8CA0-BF9AA46C39B1}" type="presParOf" srcId="{D5272663-3F21-4073-84D9-DD7F8F4636ED}" destId="{4D3EA79E-A938-4D9B-BF39-9A02302B6CA4}" srcOrd="0" destOrd="0" presId="urn:microsoft.com/office/officeart/2005/8/layout/hierarchy6"/>
    <dgm:cxn modelId="{589C92E8-F340-4C01-A53E-AABD006E2F9F}" type="presParOf" srcId="{D5272663-3F21-4073-84D9-DD7F8F4636ED}" destId="{EB666471-8CA1-468F-8C5B-54AE3E77F53B}" srcOrd="1" destOrd="0" presId="urn:microsoft.com/office/officeart/2005/8/layout/hierarchy6"/>
    <dgm:cxn modelId="{497C8324-57D5-4F6B-A26F-C593EDE0C2E9}" type="presParOf" srcId="{EB666471-8CA1-468F-8C5B-54AE3E77F53B}" destId="{66C59A39-03CC-4DDF-B1C8-8053E0E9F140}" srcOrd="0" destOrd="0" presId="urn:microsoft.com/office/officeart/2005/8/layout/hierarchy6"/>
    <dgm:cxn modelId="{252E3514-6E56-4BC7-AE6E-4188267F8EE6}" type="presParOf" srcId="{66C59A39-03CC-4DDF-B1C8-8053E0E9F140}" destId="{4F334489-78A9-4DFF-AE60-24AA2093449C}" srcOrd="0" destOrd="0" presId="urn:microsoft.com/office/officeart/2005/8/layout/hierarchy6"/>
    <dgm:cxn modelId="{11677F33-37BE-47A5-8E58-5110D77EB394}" type="presParOf" srcId="{66C59A39-03CC-4DDF-B1C8-8053E0E9F140}" destId="{B3962DF8-BE75-474F-9943-F8113305D827}" srcOrd="1" destOrd="0" presId="urn:microsoft.com/office/officeart/2005/8/layout/hierarchy6"/>
    <dgm:cxn modelId="{2FC7DDC0-18DF-4E45-BB4F-60326359651D}" type="presParOf" srcId="{B3962DF8-BE75-474F-9943-F8113305D827}" destId="{C14215B2-B155-4E39-A875-C053EB72B054}" srcOrd="0" destOrd="0" presId="urn:microsoft.com/office/officeart/2005/8/layout/hierarchy6"/>
    <dgm:cxn modelId="{1E68EDC3-35F8-44C2-A3A8-27EB16E889B2}" type="presParOf" srcId="{B3962DF8-BE75-474F-9943-F8113305D827}" destId="{294EC6AF-6695-4021-928C-47D600EFEA66}" srcOrd="1" destOrd="0" presId="urn:microsoft.com/office/officeart/2005/8/layout/hierarchy6"/>
    <dgm:cxn modelId="{05439A50-8819-41A1-9925-7A81A6BF75E9}" type="presParOf" srcId="{294EC6AF-6695-4021-928C-47D600EFEA66}" destId="{D3DC3675-8560-42A7-9F2C-6C9DA7886650}" srcOrd="0" destOrd="0" presId="urn:microsoft.com/office/officeart/2005/8/layout/hierarchy6"/>
    <dgm:cxn modelId="{496D5477-63B1-4526-9B43-16F5FC376CDE}" type="presParOf" srcId="{294EC6AF-6695-4021-928C-47D600EFEA66}" destId="{EA9710E9-154E-454A-933D-185DA9789ED0}" srcOrd="1" destOrd="0" presId="urn:microsoft.com/office/officeart/2005/8/layout/hierarchy6"/>
    <dgm:cxn modelId="{FD5A82C9-F956-45FF-BEAB-A14F6B188715}" type="presParOf" srcId="{EA9710E9-154E-454A-933D-185DA9789ED0}" destId="{1E93F6F2-6359-4EC0-AF9B-ACFDB4B3B699}" srcOrd="0" destOrd="0" presId="urn:microsoft.com/office/officeart/2005/8/layout/hierarchy6"/>
    <dgm:cxn modelId="{942C9AC5-7127-4855-A71E-02FBB9BA07CF}" type="presParOf" srcId="{EA9710E9-154E-454A-933D-185DA9789ED0}" destId="{26507E68-FE12-47A3-A1BA-2A5CEF62BF83}" srcOrd="1" destOrd="0" presId="urn:microsoft.com/office/officeart/2005/8/layout/hierarchy6"/>
    <dgm:cxn modelId="{02CB0236-F9DC-409C-9D5A-297265C6B35F}" type="presParOf" srcId="{26507E68-FE12-47A3-A1BA-2A5CEF62BF83}" destId="{9C86AB73-42FC-4152-BDB4-A51FC269F396}" srcOrd="0" destOrd="0" presId="urn:microsoft.com/office/officeart/2005/8/layout/hierarchy6"/>
    <dgm:cxn modelId="{7C58DEB1-1A38-4DAC-A91A-DA6A57F86093}" type="presParOf" srcId="{26507E68-FE12-47A3-A1BA-2A5CEF62BF83}" destId="{F8F48DAD-4D7B-40EF-ABB7-676187ACA7D1}" srcOrd="1" destOrd="0" presId="urn:microsoft.com/office/officeart/2005/8/layout/hierarchy6"/>
    <dgm:cxn modelId="{9E411015-1ACE-4881-8B7F-18CDB3A98779}" type="presParOf" srcId="{F8F48DAD-4D7B-40EF-ABB7-676187ACA7D1}" destId="{2C485C9F-7150-4A56-976A-C09F08B50D95}" srcOrd="0" destOrd="0" presId="urn:microsoft.com/office/officeart/2005/8/layout/hierarchy6"/>
    <dgm:cxn modelId="{719AED5D-3713-467B-9E00-63C02E4C89FC}" type="presParOf" srcId="{F8F48DAD-4D7B-40EF-ABB7-676187ACA7D1}" destId="{4908429D-8393-4DA1-AD67-A1823E4D6439}" srcOrd="1" destOrd="0" presId="urn:microsoft.com/office/officeart/2005/8/layout/hierarchy6"/>
    <dgm:cxn modelId="{71D34CB7-9B32-4D3C-82EF-C06DEB07FF33}" type="presParOf" srcId="{4908429D-8393-4DA1-AD67-A1823E4D6439}" destId="{A239114D-5006-453E-B08E-558402C36D44}" srcOrd="0" destOrd="0" presId="urn:microsoft.com/office/officeart/2005/8/layout/hierarchy6"/>
    <dgm:cxn modelId="{9C887D3F-9B65-497D-A4CB-9CB5070AD768}" type="presParOf" srcId="{4908429D-8393-4DA1-AD67-A1823E4D6439}" destId="{815DB479-0242-4765-9632-2ED0C3690960}" srcOrd="1" destOrd="0" presId="urn:microsoft.com/office/officeart/2005/8/layout/hierarchy6"/>
    <dgm:cxn modelId="{DB015620-667D-4CDB-97B2-6710F895213A}" type="presParOf" srcId="{815DB479-0242-4765-9632-2ED0C3690960}" destId="{63176AA1-7DE9-461A-89CD-3B8115F88751}" srcOrd="0" destOrd="0" presId="urn:microsoft.com/office/officeart/2005/8/layout/hierarchy6"/>
    <dgm:cxn modelId="{267EC7AF-FD80-42F7-844F-B6D989EE1C9A}" type="presParOf" srcId="{815DB479-0242-4765-9632-2ED0C3690960}" destId="{C9F89E3C-434C-45E4-B345-E40EBF8FFA52}" srcOrd="1" destOrd="0" presId="urn:microsoft.com/office/officeart/2005/8/layout/hierarchy6"/>
    <dgm:cxn modelId="{53F69894-E701-45DC-AD8B-E96F6E2B0789}" type="presParOf" srcId="{C9F89E3C-434C-45E4-B345-E40EBF8FFA52}" destId="{888583F1-85E4-419B-AA9F-4DBD8D7D6F5E}" srcOrd="0" destOrd="0" presId="urn:microsoft.com/office/officeart/2005/8/layout/hierarchy6"/>
    <dgm:cxn modelId="{7914A938-83AA-457F-8698-9AC849FAD080}" type="presParOf" srcId="{C9F89E3C-434C-45E4-B345-E40EBF8FFA52}" destId="{0AA9B4DD-F784-4350-88F5-DF3E7EEC9527}" srcOrd="1" destOrd="0" presId="urn:microsoft.com/office/officeart/2005/8/layout/hierarchy6"/>
    <dgm:cxn modelId="{ED662828-762B-4245-A1D8-1108C7FECBB4}" type="presParOf" srcId="{F8F48DAD-4D7B-40EF-ABB7-676187ACA7D1}" destId="{FCE42F0E-6CB1-4F4B-A5E2-6EEE547A3AB5}" srcOrd="2" destOrd="0" presId="urn:microsoft.com/office/officeart/2005/8/layout/hierarchy6"/>
    <dgm:cxn modelId="{829D41FB-C194-49A9-86EB-C7F6D0AF5C73}" type="presParOf" srcId="{F8F48DAD-4D7B-40EF-ABB7-676187ACA7D1}" destId="{18707D08-449E-4C3B-8BD8-C6A3AE6FF60A}" srcOrd="3" destOrd="0" presId="urn:microsoft.com/office/officeart/2005/8/layout/hierarchy6"/>
    <dgm:cxn modelId="{1C5132B7-6103-4761-9891-D315E9D9DF75}" type="presParOf" srcId="{18707D08-449E-4C3B-8BD8-C6A3AE6FF60A}" destId="{37570882-DBE7-49EC-AEF6-27CDED8BF81A}" srcOrd="0" destOrd="0" presId="urn:microsoft.com/office/officeart/2005/8/layout/hierarchy6"/>
    <dgm:cxn modelId="{235BB62A-6C76-4137-B45A-5F71D2CACB87}" type="presParOf" srcId="{18707D08-449E-4C3B-8BD8-C6A3AE6FF60A}" destId="{3218B0EA-2CE9-46C0-8D77-AABECDCDACB5}" srcOrd="1" destOrd="0" presId="urn:microsoft.com/office/officeart/2005/8/layout/hierarchy6"/>
    <dgm:cxn modelId="{2A5A55CA-286E-4B90-97D2-03FCA6D0BAB1}" type="presParOf" srcId="{3218B0EA-2CE9-46C0-8D77-AABECDCDACB5}" destId="{567AD47F-C33A-4455-941C-349A22AAF180}" srcOrd="0" destOrd="0" presId="urn:microsoft.com/office/officeart/2005/8/layout/hierarchy6"/>
    <dgm:cxn modelId="{36AF5DBD-A859-4707-889D-727FA01C99D4}" type="presParOf" srcId="{3218B0EA-2CE9-46C0-8D77-AABECDCDACB5}" destId="{A89B98BF-132B-467F-9E10-D85A9C64B313}" srcOrd="1" destOrd="0" presId="urn:microsoft.com/office/officeart/2005/8/layout/hierarchy6"/>
    <dgm:cxn modelId="{B2046513-B887-43B0-8208-2673754EA7B2}" type="presParOf" srcId="{A89B98BF-132B-467F-9E10-D85A9C64B313}" destId="{7073CEDF-03E2-459F-AA38-0DA6E5D6A8EA}" srcOrd="0" destOrd="0" presId="urn:microsoft.com/office/officeart/2005/8/layout/hierarchy6"/>
    <dgm:cxn modelId="{3AE843CC-9BED-49A9-A2E0-DE92A30F2228}" type="presParOf" srcId="{A89B98BF-132B-467F-9E10-D85A9C64B313}" destId="{4477E25F-21C1-4AB3-85CE-13170AB5250B}" srcOrd="1" destOrd="0" presId="urn:microsoft.com/office/officeart/2005/8/layout/hierarchy6"/>
    <dgm:cxn modelId="{DF9CB82B-8E91-4200-88B2-C92367949470}" type="presParOf" srcId="{B3962DF8-BE75-474F-9943-F8113305D827}" destId="{7B6A6899-9C00-456A-9057-2B4143C55FFD}" srcOrd="2" destOrd="0" presId="urn:microsoft.com/office/officeart/2005/8/layout/hierarchy6"/>
    <dgm:cxn modelId="{684529B1-EDB5-4328-95CB-D4B8D5896ED6}" type="presParOf" srcId="{B3962DF8-BE75-474F-9943-F8113305D827}" destId="{06639242-1F3C-4EC5-B07F-1EE4B4A02C42}" srcOrd="3" destOrd="0" presId="urn:microsoft.com/office/officeart/2005/8/layout/hierarchy6"/>
    <dgm:cxn modelId="{10BFB27D-DF6C-428F-A222-38F7FF1E42A7}" type="presParOf" srcId="{06639242-1F3C-4EC5-B07F-1EE4B4A02C42}" destId="{E7027A52-5815-405C-BA48-C542F4F4640C}" srcOrd="0" destOrd="0" presId="urn:microsoft.com/office/officeart/2005/8/layout/hierarchy6"/>
    <dgm:cxn modelId="{8C875A46-BFB9-46EB-8637-084F798CAACE}" type="presParOf" srcId="{06639242-1F3C-4EC5-B07F-1EE4B4A02C42}" destId="{E1C20758-5AA9-4D6B-BE15-1891B95A00C2}" srcOrd="1" destOrd="0" presId="urn:microsoft.com/office/officeart/2005/8/layout/hierarchy6"/>
    <dgm:cxn modelId="{D6A913CC-B155-4AFE-876C-0C9485B15E0C}" type="presParOf" srcId="{E1C20758-5AA9-4D6B-BE15-1891B95A00C2}" destId="{70BF13A0-F166-4810-B180-32D95EF8C1C8}" srcOrd="0" destOrd="0" presId="urn:microsoft.com/office/officeart/2005/8/layout/hierarchy6"/>
    <dgm:cxn modelId="{7A8CFA79-5B07-4F75-B53D-04C7B80A20AD}" type="presParOf" srcId="{E1C20758-5AA9-4D6B-BE15-1891B95A00C2}" destId="{BB4288D6-72ED-4DE3-B4AF-59311B5B63E6}" srcOrd="1" destOrd="0" presId="urn:microsoft.com/office/officeart/2005/8/layout/hierarchy6"/>
    <dgm:cxn modelId="{449F4EC2-4CF5-4DC9-BC4B-B9A03CA136F1}" type="presParOf" srcId="{BB4288D6-72ED-4DE3-B4AF-59311B5B63E6}" destId="{341676E1-3F36-40BD-84A7-7923EF2DF62D}" srcOrd="0" destOrd="0" presId="urn:microsoft.com/office/officeart/2005/8/layout/hierarchy6"/>
    <dgm:cxn modelId="{4A676A4B-F173-4B1B-BBAE-8F34F7556549}" type="presParOf" srcId="{BB4288D6-72ED-4DE3-B4AF-59311B5B63E6}" destId="{4EF19B61-5223-4148-8B69-05FDEBF33A9E}" srcOrd="1" destOrd="0" presId="urn:microsoft.com/office/officeart/2005/8/layout/hierarchy6"/>
    <dgm:cxn modelId="{D72C210B-FA3D-4599-AECE-ED4C74C84AD1}" type="presParOf" srcId="{4EF19B61-5223-4148-8B69-05FDEBF33A9E}" destId="{99F51F7E-7F9B-41FB-A726-F1D18B6A4CF1}" srcOrd="0" destOrd="0" presId="urn:microsoft.com/office/officeart/2005/8/layout/hierarchy6"/>
    <dgm:cxn modelId="{2586E523-DE8A-463F-922C-51BBC64D28B2}" type="presParOf" srcId="{4EF19B61-5223-4148-8B69-05FDEBF33A9E}" destId="{07C39B4D-3883-496C-AFE6-4351E5ABF6F3}" srcOrd="1" destOrd="0" presId="urn:microsoft.com/office/officeart/2005/8/layout/hierarchy6"/>
    <dgm:cxn modelId="{1B84684B-BA9B-4255-B94D-2A842D3277A2}" type="presParOf" srcId="{07C39B4D-3883-496C-AFE6-4351E5ABF6F3}" destId="{02A08BF8-2355-4BC0-907A-2009DC413EDC}" srcOrd="0" destOrd="0" presId="urn:microsoft.com/office/officeart/2005/8/layout/hierarchy6"/>
    <dgm:cxn modelId="{E8DB6B02-6C91-4867-B173-095B117C8E39}" type="presParOf" srcId="{07C39B4D-3883-496C-AFE6-4351E5ABF6F3}" destId="{54D0FB49-3779-437B-B765-C031423DE44A}" srcOrd="1" destOrd="0" presId="urn:microsoft.com/office/officeart/2005/8/layout/hierarchy6"/>
    <dgm:cxn modelId="{9F32EE07-2481-4D40-9FC3-DCEDDA4B7FB7}" type="presParOf" srcId="{54D0FB49-3779-437B-B765-C031423DE44A}" destId="{BE754DEF-382A-4627-BADF-BE9AED9CC583}" srcOrd="0" destOrd="0" presId="urn:microsoft.com/office/officeart/2005/8/layout/hierarchy6"/>
    <dgm:cxn modelId="{EA7D868C-B243-4B1C-8F93-500201F85E2C}" type="presParOf" srcId="{54D0FB49-3779-437B-B765-C031423DE44A}" destId="{28A639DB-5D23-4218-8476-AEF28E53B036}" srcOrd="1" destOrd="0" presId="urn:microsoft.com/office/officeart/2005/8/layout/hierarchy6"/>
    <dgm:cxn modelId="{0ED539B6-DEA4-4C8F-979C-A8FBC241BC38}" type="presParOf" srcId="{28A639DB-5D23-4218-8476-AEF28E53B036}" destId="{3D3B7C87-7EE4-4B3E-9211-54CA84E91312}" srcOrd="0" destOrd="0" presId="urn:microsoft.com/office/officeart/2005/8/layout/hierarchy6"/>
    <dgm:cxn modelId="{036E6D28-D051-4CEC-9148-A449F896AB02}" type="presParOf" srcId="{28A639DB-5D23-4218-8476-AEF28E53B036}" destId="{1D1C4E59-B08E-4A81-ABA3-8F615F19AFC5}" srcOrd="1" destOrd="0" presId="urn:microsoft.com/office/officeart/2005/8/layout/hierarchy6"/>
    <dgm:cxn modelId="{F7F7C5A5-F5C7-40E6-8981-A18F2CC1CAAE}" type="presParOf" srcId="{4EF19B61-5223-4148-8B69-05FDEBF33A9E}" destId="{B97CB971-DB2A-4EC4-A0CB-CDB034525AF0}" srcOrd="2" destOrd="0" presId="urn:microsoft.com/office/officeart/2005/8/layout/hierarchy6"/>
    <dgm:cxn modelId="{A8AFDEA2-A425-4FED-8265-D7FE4B1F70FB}" type="presParOf" srcId="{4EF19B61-5223-4148-8B69-05FDEBF33A9E}" destId="{A9CF51BE-CFBF-4C1B-855C-A0AF05C1FB4E}" srcOrd="3" destOrd="0" presId="urn:microsoft.com/office/officeart/2005/8/layout/hierarchy6"/>
    <dgm:cxn modelId="{11825A17-76D6-4120-B25D-AE81730DD022}" type="presParOf" srcId="{A9CF51BE-CFBF-4C1B-855C-A0AF05C1FB4E}" destId="{3EA58E6C-F058-4B08-80A3-949105C54DF0}" srcOrd="0" destOrd="0" presId="urn:microsoft.com/office/officeart/2005/8/layout/hierarchy6"/>
    <dgm:cxn modelId="{69ED0DAD-CCBD-496C-8DA9-F493BD4E7EF3}" type="presParOf" srcId="{A9CF51BE-CFBF-4C1B-855C-A0AF05C1FB4E}" destId="{B7037A13-BDBE-4516-B04A-8DDC5AA8004E}" srcOrd="1" destOrd="0" presId="urn:microsoft.com/office/officeart/2005/8/layout/hierarchy6"/>
    <dgm:cxn modelId="{49329663-4664-46A3-A6CF-40E508DBA268}" type="presParOf" srcId="{B7037A13-BDBE-4516-B04A-8DDC5AA8004E}" destId="{C21EBAB3-6F60-4306-B798-C339CF28D5AE}" srcOrd="0" destOrd="0" presId="urn:microsoft.com/office/officeart/2005/8/layout/hierarchy6"/>
    <dgm:cxn modelId="{8380F54C-7851-4B74-8165-E2D17ED4A7C0}" type="presParOf" srcId="{B7037A13-BDBE-4516-B04A-8DDC5AA8004E}" destId="{1D0F4303-1607-4E8E-834C-E3523A13893C}" srcOrd="1" destOrd="0" presId="urn:microsoft.com/office/officeart/2005/8/layout/hierarchy6"/>
    <dgm:cxn modelId="{156021A0-85AB-44BE-8ACE-8EA34920FB2B}" type="presParOf" srcId="{1D0F4303-1607-4E8E-834C-E3523A13893C}" destId="{B70F9C69-6570-4BBF-89A5-D4F3E07F0C3B}" srcOrd="0" destOrd="0" presId="urn:microsoft.com/office/officeart/2005/8/layout/hierarchy6"/>
    <dgm:cxn modelId="{EAEE3D87-463B-4125-AD06-EEE497A7002A}" type="presParOf" srcId="{1D0F4303-1607-4E8E-834C-E3523A13893C}" destId="{C81EA480-3A35-4F4A-819C-1FD37100E0F1}" srcOrd="1" destOrd="0" presId="urn:microsoft.com/office/officeart/2005/8/layout/hierarchy6"/>
    <dgm:cxn modelId="{84E84DC6-EAED-4E3C-A634-CA8E1D0F3661}" type="presParOf" srcId="{B3962DF8-BE75-474F-9943-F8113305D827}" destId="{AB4B4C51-8A6C-4D95-9114-91C7626D9D3C}" srcOrd="4" destOrd="0" presId="urn:microsoft.com/office/officeart/2005/8/layout/hierarchy6"/>
    <dgm:cxn modelId="{CCC40108-5A81-47AC-9325-12D4694AE224}" type="presParOf" srcId="{B3962DF8-BE75-474F-9943-F8113305D827}" destId="{D9A22E0A-4C61-4A3F-A591-91F9F0EA1E52}" srcOrd="5" destOrd="0" presId="urn:microsoft.com/office/officeart/2005/8/layout/hierarchy6"/>
    <dgm:cxn modelId="{5B918FE2-CC8C-4C8C-B9B7-74F42670846A}" type="presParOf" srcId="{D9A22E0A-4C61-4A3F-A591-91F9F0EA1E52}" destId="{D3CE3442-AFA3-4EB8-BF1A-17BACC10D158}" srcOrd="0" destOrd="0" presId="urn:microsoft.com/office/officeart/2005/8/layout/hierarchy6"/>
    <dgm:cxn modelId="{AB78D19F-4E61-4382-BF6B-F66CCF6C346B}" type="presParOf" srcId="{D9A22E0A-4C61-4A3F-A591-91F9F0EA1E52}" destId="{4DEB24CD-3E6F-4D65-956A-5DF6A0EC11C1}" srcOrd="1" destOrd="0" presId="urn:microsoft.com/office/officeart/2005/8/layout/hierarchy6"/>
    <dgm:cxn modelId="{BC9645A7-BE2D-49D9-A66B-8D9F473A049C}" type="presParOf" srcId="{4DEB24CD-3E6F-4D65-956A-5DF6A0EC11C1}" destId="{A73F4963-4D19-4A1D-BD94-73BE14E6BA5A}" srcOrd="0" destOrd="0" presId="urn:microsoft.com/office/officeart/2005/8/layout/hierarchy6"/>
    <dgm:cxn modelId="{D66D75E8-3399-4138-85C3-C76A2A6293AB}" type="presParOf" srcId="{4DEB24CD-3E6F-4D65-956A-5DF6A0EC11C1}" destId="{5334193A-CCB1-46FC-BF47-A8E4F659BAC3}" srcOrd="1" destOrd="0" presId="urn:microsoft.com/office/officeart/2005/8/layout/hierarchy6"/>
    <dgm:cxn modelId="{D69CB5EA-D620-44EB-914A-2A378585864E}" type="presParOf" srcId="{5334193A-CCB1-46FC-BF47-A8E4F659BAC3}" destId="{B8F67192-6AF3-4574-B399-AC2BC65531FB}" srcOrd="0" destOrd="0" presId="urn:microsoft.com/office/officeart/2005/8/layout/hierarchy6"/>
    <dgm:cxn modelId="{22EB0D3A-1B7B-4E01-BB37-B35F0C778959}" type="presParOf" srcId="{5334193A-CCB1-46FC-BF47-A8E4F659BAC3}" destId="{4DE9C6DA-9A12-491C-BC9A-37FF2AD48AA8}" srcOrd="1" destOrd="0" presId="urn:microsoft.com/office/officeart/2005/8/layout/hierarchy6"/>
    <dgm:cxn modelId="{E8459ADC-824C-45B6-A179-304709000296}" type="presParOf" srcId="{4DE9C6DA-9A12-491C-BC9A-37FF2AD48AA8}" destId="{62BAADF8-C09D-4C85-A4D0-6559EBC07071}" srcOrd="0" destOrd="0" presId="urn:microsoft.com/office/officeart/2005/8/layout/hierarchy6"/>
    <dgm:cxn modelId="{048C0FC6-910F-4DD7-B15B-B091298A5CAF}" type="presParOf" srcId="{4DE9C6DA-9A12-491C-BC9A-37FF2AD48AA8}" destId="{E7A58304-3EDA-4F23-B842-52F9FF773E28}" srcOrd="1" destOrd="0" presId="urn:microsoft.com/office/officeart/2005/8/layout/hierarchy6"/>
    <dgm:cxn modelId="{73446224-20F6-46E4-8DBE-6546D27C9309}" type="presParOf" srcId="{E7A58304-3EDA-4F23-B842-52F9FF773E28}" destId="{7CE8B09E-9BA1-404D-A2E7-A0FF4C8DE0EE}" srcOrd="0" destOrd="0" presId="urn:microsoft.com/office/officeart/2005/8/layout/hierarchy6"/>
    <dgm:cxn modelId="{371A3FDD-E332-46F2-A790-7A73DEE50635}" type="presParOf" srcId="{E7A58304-3EDA-4F23-B842-52F9FF773E28}" destId="{AA8F1DF2-9280-48DC-8F7E-928480C62543}" srcOrd="1" destOrd="0" presId="urn:microsoft.com/office/officeart/2005/8/layout/hierarchy6"/>
    <dgm:cxn modelId="{6C174A3F-D8F3-4890-BB4A-533EE51E5B72}" type="presParOf" srcId="{AA8F1DF2-9280-48DC-8F7E-928480C62543}" destId="{7D071F87-604C-4C87-A2CF-09CECB010BA3}" srcOrd="0" destOrd="0" presId="urn:microsoft.com/office/officeart/2005/8/layout/hierarchy6"/>
    <dgm:cxn modelId="{27F4FF57-D194-4FBC-96AE-133CBD94C7DB}" type="presParOf" srcId="{AA8F1DF2-9280-48DC-8F7E-928480C62543}" destId="{1BEA9446-4890-4C19-8A87-969ABA30771B}" srcOrd="1" destOrd="0" presId="urn:microsoft.com/office/officeart/2005/8/layout/hierarchy6"/>
    <dgm:cxn modelId="{E0937901-1273-47AC-886C-1673CA4EEBCF}" type="presParOf" srcId="{1BEA9446-4890-4C19-8A87-969ABA30771B}" destId="{4DEEF613-ED46-43E6-A860-6CF81BA3634B}" srcOrd="0" destOrd="0" presId="urn:microsoft.com/office/officeart/2005/8/layout/hierarchy6"/>
    <dgm:cxn modelId="{F0419BC2-05EA-4605-B4B5-B911CAD176BD}" type="presParOf" srcId="{1BEA9446-4890-4C19-8A87-969ABA30771B}" destId="{C55D95D5-F99C-4876-BEA1-B367706802A4}" srcOrd="1" destOrd="0" presId="urn:microsoft.com/office/officeart/2005/8/layout/hierarchy6"/>
    <dgm:cxn modelId="{8B006D84-E502-427B-924C-47306DC8ADBB}" type="presParOf" srcId="{4DE9C6DA-9A12-491C-BC9A-37FF2AD48AA8}" destId="{734BC5ED-7DBA-4FD5-97CD-D12AB2F4873D}" srcOrd="2" destOrd="0" presId="urn:microsoft.com/office/officeart/2005/8/layout/hierarchy6"/>
    <dgm:cxn modelId="{E4A419AF-9DD7-4A31-89F5-41313032BE95}" type="presParOf" srcId="{4DE9C6DA-9A12-491C-BC9A-37FF2AD48AA8}" destId="{ACEAD501-0475-42C4-A4C2-F1EB664C4782}" srcOrd="3" destOrd="0" presId="urn:microsoft.com/office/officeart/2005/8/layout/hierarchy6"/>
    <dgm:cxn modelId="{1C7F4DB4-FAC7-42AD-B649-1D5E546D33B7}" type="presParOf" srcId="{ACEAD501-0475-42C4-A4C2-F1EB664C4782}" destId="{BD6F8BA8-C977-4E46-97C8-9F6AEBF81245}" srcOrd="0" destOrd="0" presId="urn:microsoft.com/office/officeart/2005/8/layout/hierarchy6"/>
    <dgm:cxn modelId="{4DF1DD44-14EB-49B1-B554-F409EB5256E2}" type="presParOf" srcId="{ACEAD501-0475-42C4-A4C2-F1EB664C4782}" destId="{65818DB7-2D73-45E0-BCF7-494BD499E54B}" srcOrd="1" destOrd="0" presId="urn:microsoft.com/office/officeart/2005/8/layout/hierarchy6"/>
    <dgm:cxn modelId="{135B8387-7911-4380-AC82-392B8FAF9DEE}" type="presParOf" srcId="{65818DB7-2D73-45E0-BCF7-494BD499E54B}" destId="{23BD370B-AB02-48E2-A4EE-31D2605FA86D}" srcOrd="0" destOrd="0" presId="urn:microsoft.com/office/officeart/2005/8/layout/hierarchy6"/>
    <dgm:cxn modelId="{8D3ABEF1-8DFA-401C-821C-9FFD5DAEAC5A}" type="presParOf" srcId="{65818DB7-2D73-45E0-BCF7-494BD499E54B}" destId="{67537B8C-84A7-4762-A708-46DB6B678046}" srcOrd="1" destOrd="0" presId="urn:microsoft.com/office/officeart/2005/8/layout/hierarchy6"/>
    <dgm:cxn modelId="{A87260AD-5ECD-4F1C-B91D-93B3570B6047}" type="presParOf" srcId="{67537B8C-84A7-4762-A708-46DB6B678046}" destId="{5ABBC4E5-28D4-4DE3-86A4-308237FAEB8C}" srcOrd="0" destOrd="0" presId="urn:microsoft.com/office/officeart/2005/8/layout/hierarchy6"/>
    <dgm:cxn modelId="{01DCC713-AE01-4911-A3E9-76F10C2732C7}" type="presParOf" srcId="{67537B8C-84A7-4762-A708-46DB6B678046}" destId="{D22073DB-C55C-4A5E-9043-E06565540A09}" srcOrd="1" destOrd="0" presId="urn:microsoft.com/office/officeart/2005/8/layout/hierarchy6"/>
    <dgm:cxn modelId="{75D2E31B-3A2A-4385-B605-4DAA0F0471EB}" type="presParOf" srcId="{41B32AA1-CCA2-49E2-8693-62AE15F61EA5}" destId="{E04CD43E-56C9-468F-8154-C6637F78C7A9}" srcOrd="1" destOrd="0" presId="urn:microsoft.com/office/officeart/2005/8/layout/hierarchy6"/>
    <dgm:cxn modelId="{A2A27B79-9E19-4AD8-8857-11EC71125070}" type="presParOf" srcId="{E04CD43E-56C9-468F-8154-C6637F78C7A9}" destId="{51F78885-F828-4834-A4E2-CE10A84F1C01}" srcOrd="0" destOrd="0" presId="urn:microsoft.com/office/officeart/2005/8/layout/hierarchy6"/>
    <dgm:cxn modelId="{9F759CE3-F48D-401D-A7DC-4B8E2620C89A}" type="presParOf" srcId="{51F78885-F828-4834-A4E2-CE10A84F1C01}" destId="{627AC915-449B-4D94-8D41-5B722009629C}" srcOrd="0" destOrd="0" presId="urn:microsoft.com/office/officeart/2005/8/layout/hierarchy6"/>
    <dgm:cxn modelId="{10F8ED76-D877-46B2-AB31-878AC8D70E5E}" type="presParOf" srcId="{51F78885-F828-4834-A4E2-CE10A84F1C01}" destId="{9CB70759-AC3D-4045-A244-696C385EED18}" srcOrd="1" destOrd="0" presId="urn:microsoft.com/office/officeart/2005/8/layout/hierarchy6"/>
    <dgm:cxn modelId="{72DF87C6-9215-41D5-B29A-CF88BC2D91F0}" type="presParOf" srcId="{E04CD43E-56C9-468F-8154-C6637F78C7A9}" destId="{1A3D3276-3C5E-47BC-8DBC-1DDFD7BB3D70}" srcOrd="1" destOrd="0" presId="urn:microsoft.com/office/officeart/2005/8/layout/hierarchy6"/>
    <dgm:cxn modelId="{06749290-592E-46EF-AF92-62C3D021FB66}" type="presParOf" srcId="{1A3D3276-3C5E-47BC-8DBC-1DDFD7BB3D70}" destId="{5F8687D7-A355-4148-9309-FD4143CE79A5}" srcOrd="0" destOrd="0" presId="urn:microsoft.com/office/officeart/2005/8/layout/hierarchy6"/>
    <dgm:cxn modelId="{087B9E8A-1658-442B-AC6F-808140BBA162}" type="presParOf" srcId="{E04CD43E-56C9-468F-8154-C6637F78C7A9}" destId="{1B9F1500-2055-42AE-95ED-736DDA134AF7}" srcOrd="2" destOrd="0" presId="urn:microsoft.com/office/officeart/2005/8/layout/hierarchy6"/>
    <dgm:cxn modelId="{759B6525-F189-47A9-8FFE-C014AEE929D3}" type="presParOf" srcId="{1B9F1500-2055-42AE-95ED-736DDA134AF7}" destId="{B2E1363C-1ACE-4D57-A1AE-DEFFE1492CCB}" srcOrd="0" destOrd="0" presId="urn:microsoft.com/office/officeart/2005/8/layout/hierarchy6"/>
    <dgm:cxn modelId="{E03E1818-9216-403D-864D-C05FFE7D9ECB}" type="presParOf" srcId="{1B9F1500-2055-42AE-95ED-736DDA134AF7}" destId="{21516E38-274E-499C-AE8B-B65281C687B4}" srcOrd="1" destOrd="0" presId="urn:microsoft.com/office/officeart/2005/8/layout/hierarchy6"/>
    <dgm:cxn modelId="{6D71B633-0FA5-49FD-AF3A-531BE2923105}" type="presParOf" srcId="{E04CD43E-56C9-468F-8154-C6637F78C7A9}" destId="{81BAF368-9DDB-4A12-97FB-69139FD1545D}" srcOrd="3" destOrd="0" presId="urn:microsoft.com/office/officeart/2005/8/layout/hierarchy6"/>
    <dgm:cxn modelId="{0408BBF2-8DA4-4C01-872D-41B9E5D59205}" type="presParOf" srcId="{81BAF368-9DDB-4A12-97FB-69139FD1545D}" destId="{BF30F10E-CC5D-453F-ADE0-AD02C5ECA7C0}" srcOrd="0" destOrd="0" presId="urn:microsoft.com/office/officeart/2005/8/layout/hierarchy6"/>
    <dgm:cxn modelId="{6281CBF7-DF1D-4231-BBCF-3B149F84DB31}" type="presParOf" srcId="{E04CD43E-56C9-468F-8154-C6637F78C7A9}" destId="{2BB277E7-68FD-4F64-8443-01842B521DEC}" srcOrd="4" destOrd="0" presId="urn:microsoft.com/office/officeart/2005/8/layout/hierarchy6"/>
    <dgm:cxn modelId="{E163A682-D33B-4FFD-93D4-417F2CE22F1D}" type="presParOf" srcId="{2BB277E7-68FD-4F64-8443-01842B521DEC}" destId="{A8B16368-C4A1-4A79-AF0C-5DC2F314E5F1}" srcOrd="0" destOrd="0" presId="urn:microsoft.com/office/officeart/2005/8/layout/hierarchy6"/>
    <dgm:cxn modelId="{656A7FA0-9147-45C9-B3EA-C9C7F1675E8E}" type="presParOf" srcId="{2BB277E7-68FD-4F64-8443-01842B521DEC}" destId="{32FACC2B-EE30-4D1E-9C56-6A0E261FFA17}" srcOrd="1" destOrd="0" presId="urn:microsoft.com/office/officeart/2005/8/layout/hierarchy6"/>
    <dgm:cxn modelId="{46275718-169D-496A-B030-B35FDB56BC23}" type="presParOf" srcId="{E04CD43E-56C9-468F-8154-C6637F78C7A9}" destId="{A9408FAF-40C9-4FBF-A84E-A3DE87A2B79A}" srcOrd="5" destOrd="0" presId="urn:microsoft.com/office/officeart/2005/8/layout/hierarchy6"/>
    <dgm:cxn modelId="{E038DF37-8BEF-47E3-BE8E-8F4FBCDBC0FE}" type="presParOf" srcId="{A9408FAF-40C9-4FBF-A84E-A3DE87A2B79A}" destId="{BEF51716-4DF0-4A04-88FE-47A52242C38E}" srcOrd="0" destOrd="0" presId="urn:microsoft.com/office/officeart/2005/8/layout/hierarchy6"/>
    <dgm:cxn modelId="{8350029F-42B5-4C69-9EDE-81CF5018338A}" type="presParOf" srcId="{E04CD43E-56C9-468F-8154-C6637F78C7A9}" destId="{ADD1256F-E93C-4AD2-ABFB-36038FBED26F}" srcOrd="6" destOrd="0" presId="urn:microsoft.com/office/officeart/2005/8/layout/hierarchy6"/>
    <dgm:cxn modelId="{EBC890A9-03EF-400C-A118-706397D882FC}" type="presParOf" srcId="{ADD1256F-E93C-4AD2-ABFB-36038FBED26F}" destId="{4F670CF4-AC4A-4F42-8B98-BBBC6DE65C7D}" srcOrd="0" destOrd="0" presId="urn:microsoft.com/office/officeart/2005/8/layout/hierarchy6"/>
    <dgm:cxn modelId="{8EFFA040-D22C-41E0-BB1B-9EF1BCF2ACE9}" type="presParOf" srcId="{ADD1256F-E93C-4AD2-ABFB-36038FBED26F}" destId="{A55E4664-D0C4-4C84-BC4F-E2C82D3C589F}" srcOrd="1" destOrd="0" presId="urn:microsoft.com/office/officeart/2005/8/layout/hierarchy6"/>
    <dgm:cxn modelId="{E8E5280C-479E-4230-90C3-3838106D5CA2}" type="presParOf" srcId="{E04CD43E-56C9-468F-8154-C6637F78C7A9}" destId="{9778BCEC-506E-44B9-9263-6F163C21BBE8}" srcOrd="7" destOrd="0" presId="urn:microsoft.com/office/officeart/2005/8/layout/hierarchy6"/>
    <dgm:cxn modelId="{475202F7-AAC6-4FF8-A7AC-4ECA898680A1}" type="presParOf" srcId="{9778BCEC-506E-44B9-9263-6F163C21BBE8}" destId="{EA413420-E61E-4C33-9AD1-87891E4C6716}" srcOrd="0" destOrd="0" presId="urn:microsoft.com/office/officeart/2005/8/layout/hierarchy6"/>
    <dgm:cxn modelId="{153E4925-0110-465F-B967-B7CEFB21A3AA}" type="presParOf" srcId="{E04CD43E-56C9-468F-8154-C6637F78C7A9}" destId="{4451C20A-2436-46FC-BF22-FA7447EE8D64}" srcOrd="8" destOrd="0" presId="urn:microsoft.com/office/officeart/2005/8/layout/hierarchy6"/>
    <dgm:cxn modelId="{5C408FFA-0A82-47DB-9CDE-A24BA183F3EE}" type="presParOf" srcId="{4451C20A-2436-46FC-BF22-FA7447EE8D64}" destId="{84D76C08-26EF-418B-B618-28F8B9F9D256}" srcOrd="0" destOrd="0" presId="urn:microsoft.com/office/officeart/2005/8/layout/hierarchy6"/>
    <dgm:cxn modelId="{60EA7DCD-E65F-408F-A8A1-C9CFE761E9EE}" type="presParOf" srcId="{4451C20A-2436-46FC-BF22-FA7447EE8D64}" destId="{DB50B80A-B150-450A-8E3A-F33983D17CA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EE701DF-69D2-40DC-B1BC-F1809375D12E}" type="doc">
      <dgm:prSet loTypeId="urn:microsoft.com/office/officeart/2005/8/layout/funnel1" loCatId="relationship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35E6AE6-9CFA-4CF0-A4DF-9E0E41F709A3}">
      <dgm:prSet phldrT="[文本]"/>
      <dgm:spPr/>
      <dgm:t>
        <a:bodyPr/>
        <a:lstStyle/>
        <a:p>
          <a:r>
            <a:rPr lang="zh-CN" altLang="en-US"/>
            <a:t>功法</a:t>
          </a:r>
          <a:r>
            <a:rPr lang="en-US" altLang="zh-CN"/>
            <a:t>2</a:t>
          </a:r>
          <a:endParaRPr lang="zh-CN" altLang="en-US"/>
        </a:p>
      </dgm:t>
    </dgm:pt>
    <dgm:pt modelId="{085DE2BE-54FF-44F2-8094-4D3775BEEA28}" type="parTrans" cxnId="{DCB5B6AA-44BC-452A-A43F-C95E6B9BCB1C}">
      <dgm:prSet/>
      <dgm:spPr/>
      <dgm:t>
        <a:bodyPr/>
        <a:lstStyle/>
        <a:p>
          <a:endParaRPr lang="zh-CN" altLang="en-US"/>
        </a:p>
      </dgm:t>
    </dgm:pt>
    <dgm:pt modelId="{8E63D9F4-6C46-4232-BDBE-3C4E2AAF2FC9}" type="sibTrans" cxnId="{DCB5B6AA-44BC-452A-A43F-C95E6B9BCB1C}">
      <dgm:prSet/>
      <dgm:spPr/>
      <dgm:t>
        <a:bodyPr/>
        <a:lstStyle/>
        <a:p>
          <a:endParaRPr lang="zh-CN" altLang="en-US"/>
        </a:p>
      </dgm:t>
    </dgm:pt>
    <dgm:pt modelId="{B9FC2BA2-6B7D-4570-9D48-CDD8FEC4279C}">
      <dgm:prSet phldrT="[文本]"/>
      <dgm:spPr/>
      <dgm:t>
        <a:bodyPr/>
        <a:lstStyle/>
        <a:p>
          <a:r>
            <a:rPr lang="zh-CN" altLang="en-US"/>
            <a:t>功法</a:t>
          </a:r>
          <a:r>
            <a:rPr lang="en-US" altLang="zh-CN"/>
            <a:t>1</a:t>
          </a:r>
          <a:endParaRPr lang="zh-CN" altLang="en-US"/>
        </a:p>
      </dgm:t>
    </dgm:pt>
    <dgm:pt modelId="{F5BFA4CC-BF6A-43F4-8B3D-5FE7A188C03B}" type="parTrans" cxnId="{5B453940-101E-4DA4-ABEA-274863A9D15A}">
      <dgm:prSet/>
      <dgm:spPr/>
      <dgm:t>
        <a:bodyPr/>
        <a:lstStyle/>
        <a:p>
          <a:endParaRPr lang="zh-CN" altLang="en-US"/>
        </a:p>
      </dgm:t>
    </dgm:pt>
    <dgm:pt modelId="{F6C96E6E-308C-4853-B55D-A0CE1D51E3B5}" type="sibTrans" cxnId="{5B453940-101E-4DA4-ABEA-274863A9D15A}">
      <dgm:prSet/>
      <dgm:spPr/>
      <dgm:t>
        <a:bodyPr/>
        <a:lstStyle/>
        <a:p>
          <a:endParaRPr lang="zh-CN" altLang="en-US"/>
        </a:p>
      </dgm:t>
    </dgm:pt>
    <dgm:pt modelId="{3819C40B-89CF-4103-8458-B9A6543AFEDE}">
      <dgm:prSet phldrT="[文本]"/>
      <dgm:spPr/>
      <dgm:t>
        <a:bodyPr/>
        <a:lstStyle/>
        <a:p>
          <a:r>
            <a:rPr lang="zh-CN" altLang="en-US"/>
            <a:t>功法</a:t>
          </a:r>
          <a:r>
            <a:rPr lang="en-US" altLang="zh-CN"/>
            <a:t>3</a:t>
          </a:r>
          <a:endParaRPr lang="zh-CN" altLang="en-US"/>
        </a:p>
      </dgm:t>
    </dgm:pt>
    <dgm:pt modelId="{6BDBE758-C2A3-4CDB-AF9F-24D56A7CBED7}" type="parTrans" cxnId="{AB1FD256-CC50-4D9A-B17A-269DAA51C19E}">
      <dgm:prSet/>
      <dgm:spPr/>
      <dgm:t>
        <a:bodyPr/>
        <a:lstStyle/>
        <a:p>
          <a:endParaRPr lang="zh-CN" altLang="en-US"/>
        </a:p>
      </dgm:t>
    </dgm:pt>
    <dgm:pt modelId="{087DDB87-20F0-4B51-AA02-35C02342F6F5}" type="sibTrans" cxnId="{AB1FD256-CC50-4D9A-B17A-269DAA51C19E}">
      <dgm:prSet/>
      <dgm:spPr/>
      <dgm:t>
        <a:bodyPr/>
        <a:lstStyle/>
        <a:p>
          <a:endParaRPr lang="zh-CN" altLang="en-US"/>
        </a:p>
      </dgm:t>
    </dgm:pt>
    <dgm:pt modelId="{829C9901-4C08-477E-B732-02691AE060BD}">
      <dgm:prSet phldrT="[文本]"/>
      <dgm:spPr/>
      <dgm:t>
        <a:bodyPr/>
        <a:lstStyle/>
        <a:p>
          <a:r>
            <a:rPr lang="zh-CN" altLang="en-US"/>
            <a:t>玩家</a:t>
          </a:r>
        </a:p>
      </dgm:t>
    </dgm:pt>
    <dgm:pt modelId="{8FC1B142-68C8-4B82-9527-3BC60B8D95C3}" type="parTrans" cxnId="{3AD85F45-94EA-4330-B521-D71C726165A2}">
      <dgm:prSet/>
      <dgm:spPr/>
      <dgm:t>
        <a:bodyPr/>
        <a:lstStyle/>
        <a:p>
          <a:endParaRPr lang="zh-CN" altLang="en-US"/>
        </a:p>
      </dgm:t>
    </dgm:pt>
    <dgm:pt modelId="{CD01DBB7-FB9C-4E0A-B28E-F185A30918C6}" type="sibTrans" cxnId="{3AD85F45-94EA-4330-B521-D71C726165A2}">
      <dgm:prSet/>
      <dgm:spPr/>
      <dgm:t>
        <a:bodyPr/>
        <a:lstStyle/>
        <a:p>
          <a:endParaRPr lang="zh-CN" altLang="en-US"/>
        </a:p>
      </dgm:t>
    </dgm:pt>
    <dgm:pt modelId="{11379606-1547-48FC-8515-D9DBBDAACC3D}" type="pres">
      <dgm:prSet presAssocID="{9EE701DF-69D2-40DC-B1BC-F1809375D12E}" presName="Name0" presStyleCnt="0">
        <dgm:presLayoutVars>
          <dgm:chMax val="4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01E5048-7957-4F22-AB55-2A4BBD26EBBA}" type="pres">
      <dgm:prSet presAssocID="{9EE701DF-69D2-40DC-B1BC-F1809375D12E}" presName="ellipse" presStyleLbl="trBgShp" presStyleIdx="0" presStyleCnt="1"/>
      <dgm:spPr/>
    </dgm:pt>
    <dgm:pt modelId="{887346E5-430C-4399-9EBA-C41247CC61CA}" type="pres">
      <dgm:prSet presAssocID="{9EE701DF-69D2-40DC-B1BC-F1809375D12E}" presName="arrow1" presStyleLbl="fgShp" presStyleIdx="0" presStyleCnt="1"/>
      <dgm:spPr/>
    </dgm:pt>
    <dgm:pt modelId="{4642AE31-A12F-433F-9638-B133EB353BFA}" type="pres">
      <dgm:prSet presAssocID="{9EE701DF-69D2-40DC-B1BC-F1809375D12E}" presName="rectangle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CBF89AE-02D1-4676-9EC3-83812F0C9081}" type="pres">
      <dgm:prSet presAssocID="{B9FC2BA2-6B7D-4570-9D48-CDD8FEC4279C}" presName="item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233B499-6536-4674-88CE-81D1CEE1C3C7}" type="pres">
      <dgm:prSet presAssocID="{3819C40B-89CF-4103-8458-B9A6543AFEDE}" presName="item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528C7F3-C3C9-41C0-B7F6-EC60D9DBB68E}" type="pres">
      <dgm:prSet presAssocID="{829C9901-4C08-477E-B732-02691AE060BD}" presName="item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5B8A906-A041-4569-8899-EE4B49E10395}" type="pres">
      <dgm:prSet presAssocID="{9EE701DF-69D2-40DC-B1BC-F1809375D12E}" presName="funnel" presStyleLbl="trAlignAcc1" presStyleIdx="0" presStyleCnt="1"/>
      <dgm:spPr/>
    </dgm:pt>
  </dgm:ptLst>
  <dgm:cxnLst>
    <dgm:cxn modelId="{3AD85F45-94EA-4330-B521-D71C726165A2}" srcId="{9EE701DF-69D2-40DC-B1BC-F1809375D12E}" destId="{829C9901-4C08-477E-B732-02691AE060BD}" srcOrd="3" destOrd="0" parTransId="{8FC1B142-68C8-4B82-9527-3BC60B8D95C3}" sibTransId="{CD01DBB7-FB9C-4E0A-B28E-F185A30918C6}"/>
    <dgm:cxn modelId="{AB1FD256-CC50-4D9A-B17A-269DAA51C19E}" srcId="{9EE701DF-69D2-40DC-B1BC-F1809375D12E}" destId="{3819C40B-89CF-4103-8458-B9A6543AFEDE}" srcOrd="2" destOrd="0" parTransId="{6BDBE758-C2A3-4CDB-AF9F-24D56A7CBED7}" sibTransId="{087DDB87-20F0-4B51-AA02-35C02342F6F5}"/>
    <dgm:cxn modelId="{5B453940-101E-4DA4-ABEA-274863A9D15A}" srcId="{9EE701DF-69D2-40DC-B1BC-F1809375D12E}" destId="{B9FC2BA2-6B7D-4570-9D48-CDD8FEC4279C}" srcOrd="1" destOrd="0" parTransId="{F5BFA4CC-BF6A-43F4-8B3D-5FE7A188C03B}" sibTransId="{F6C96E6E-308C-4853-B55D-A0CE1D51E3B5}"/>
    <dgm:cxn modelId="{DCB5B6AA-44BC-452A-A43F-C95E6B9BCB1C}" srcId="{9EE701DF-69D2-40DC-B1BC-F1809375D12E}" destId="{F35E6AE6-9CFA-4CF0-A4DF-9E0E41F709A3}" srcOrd="0" destOrd="0" parTransId="{085DE2BE-54FF-44F2-8094-4D3775BEEA28}" sibTransId="{8E63D9F4-6C46-4232-BDBE-3C4E2AAF2FC9}"/>
    <dgm:cxn modelId="{ACFAD625-433D-4847-A85D-2BB3C8A00890}" type="presOf" srcId="{3819C40B-89CF-4103-8458-B9A6543AFEDE}" destId="{0CBF89AE-02D1-4676-9EC3-83812F0C9081}" srcOrd="0" destOrd="0" presId="urn:microsoft.com/office/officeart/2005/8/layout/funnel1"/>
    <dgm:cxn modelId="{3E80747D-EFED-4E0B-8EAA-AF2E9986DB38}" type="presOf" srcId="{F35E6AE6-9CFA-4CF0-A4DF-9E0E41F709A3}" destId="{1528C7F3-C3C9-41C0-B7F6-EC60D9DBB68E}" srcOrd="0" destOrd="0" presId="urn:microsoft.com/office/officeart/2005/8/layout/funnel1"/>
    <dgm:cxn modelId="{57CE5540-0F9B-4D5B-8139-BDA23B4F2D55}" type="presOf" srcId="{9EE701DF-69D2-40DC-B1BC-F1809375D12E}" destId="{11379606-1547-48FC-8515-D9DBBDAACC3D}" srcOrd="0" destOrd="0" presId="urn:microsoft.com/office/officeart/2005/8/layout/funnel1"/>
    <dgm:cxn modelId="{DE706CEA-B516-413B-86A6-87F3BF6BB5A7}" type="presOf" srcId="{829C9901-4C08-477E-B732-02691AE060BD}" destId="{4642AE31-A12F-433F-9638-B133EB353BFA}" srcOrd="0" destOrd="0" presId="urn:microsoft.com/office/officeart/2005/8/layout/funnel1"/>
    <dgm:cxn modelId="{98DC21B6-EC37-4529-B63B-597BD5840F90}" type="presOf" srcId="{B9FC2BA2-6B7D-4570-9D48-CDD8FEC4279C}" destId="{6233B499-6536-4674-88CE-81D1CEE1C3C7}" srcOrd="0" destOrd="0" presId="urn:microsoft.com/office/officeart/2005/8/layout/funnel1"/>
    <dgm:cxn modelId="{203DBFA0-05BE-49A0-A3F1-E38C89237199}" type="presParOf" srcId="{11379606-1547-48FC-8515-D9DBBDAACC3D}" destId="{F01E5048-7957-4F22-AB55-2A4BBD26EBBA}" srcOrd="0" destOrd="0" presId="urn:microsoft.com/office/officeart/2005/8/layout/funnel1"/>
    <dgm:cxn modelId="{BB1BD459-08EC-44EE-B00C-B7B85362E9F8}" type="presParOf" srcId="{11379606-1547-48FC-8515-D9DBBDAACC3D}" destId="{887346E5-430C-4399-9EBA-C41247CC61CA}" srcOrd="1" destOrd="0" presId="urn:microsoft.com/office/officeart/2005/8/layout/funnel1"/>
    <dgm:cxn modelId="{8EC3C0AC-67FD-425E-BA0A-D50299BCD42B}" type="presParOf" srcId="{11379606-1547-48FC-8515-D9DBBDAACC3D}" destId="{4642AE31-A12F-433F-9638-B133EB353BFA}" srcOrd="2" destOrd="0" presId="urn:microsoft.com/office/officeart/2005/8/layout/funnel1"/>
    <dgm:cxn modelId="{8FC7F16C-A4D8-4E89-9A17-732EE6CA51C0}" type="presParOf" srcId="{11379606-1547-48FC-8515-D9DBBDAACC3D}" destId="{0CBF89AE-02D1-4676-9EC3-83812F0C9081}" srcOrd="3" destOrd="0" presId="urn:microsoft.com/office/officeart/2005/8/layout/funnel1"/>
    <dgm:cxn modelId="{35819ACF-C5CD-428D-87EE-046D8857AD32}" type="presParOf" srcId="{11379606-1547-48FC-8515-D9DBBDAACC3D}" destId="{6233B499-6536-4674-88CE-81D1CEE1C3C7}" srcOrd="4" destOrd="0" presId="urn:microsoft.com/office/officeart/2005/8/layout/funnel1"/>
    <dgm:cxn modelId="{DBDB85E2-C3F5-4CB6-A48B-727E4CD22401}" type="presParOf" srcId="{11379606-1547-48FC-8515-D9DBBDAACC3D}" destId="{1528C7F3-C3C9-41C0-B7F6-EC60D9DBB68E}" srcOrd="5" destOrd="0" presId="urn:microsoft.com/office/officeart/2005/8/layout/funnel1"/>
    <dgm:cxn modelId="{18CB1807-973E-40B3-8056-87B7DA5CB86B}" type="presParOf" srcId="{11379606-1547-48FC-8515-D9DBBDAACC3D}" destId="{C5B8A906-A041-4569-8899-EE4B49E10395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064B942-FFCA-4FD1-A201-A833F1ABED4A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0F40633-FA9E-4221-88DF-BB317744BC7F}">
      <dgm:prSet phldrT="[文本]"/>
      <dgm:spPr/>
      <dgm:t>
        <a:bodyPr/>
        <a:lstStyle/>
        <a:p>
          <a:r>
            <a:rPr lang="zh-CN" altLang="en-US"/>
            <a:t>入派</a:t>
          </a:r>
        </a:p>
      </dgm:t>
    </dgm:pt>
    <dgm:pt modelId="{9EAF69DB-493B-4E19-994B-D46B2665FE87}" type="parTrans" cxnId="{F30028C6-8F7C-4564-99B9-C3824E672D5C}">
      <dgm:prSet/>
      <dgm:spPr/>
      <dgm:t>
        <a:bodyPr/>
        <a:lstStyle/>
        <a:p>
          <a:endParaRPr lang="zh-CN" altLang="en-US"/>
        </a:p>
      </dgm:t>
    </dgm:pt>
    <dgm:pt modelId="{F72DA26C-CE03-41AA-84A4-383BA4C51D5C}" type="sibTrans" cxnId="{F30028C6-8F7C-4564-99B9-C3824E672D5C}">
      <dgm:prSet/>
      <dgm:spPr/>
      <dgm:t>
        <a:bodyPr/>
        <a:lstStyle/>
        <a:p>
          <a:endParaRPr lang="zh-CN" altLang="en-US"/>
        </a:p>
      </dgm:t>
    </dgm:pt>
    <dgm:pt modelId="{4E7E3A27-5324-4E61-B9F2-2B4A20ECF01C}">
      <dgm:prSet phldrT="[文本]"/>
      <dgm:spPr/>
      <dgm:t>
        <a:bodyPr/>
        <a:lstStyle/>
        <a:p>
          <a:r>
            <a:rPr lang="zh-CN" altLang="en-US"/>
            <a:t>选主法宝</a:t>
          </a:r>
        </a:p>
      </dgm:t>
    </dgm:pt>
    <dgm:pt modelId="{9C356D70-ECD1-4BB6-B42C-7AD497FF6E18}" type="parTrans" cxnId="{A4BA0F37-789A-419B-B9BF-D931A2FD11BE}">
      <dgm:prSet/>
      <dgm:spPr/>
      <dgm:t>
        <a:bodyPr/>
        <a:lstStyle/>
        <a:p>
          <a:endParaRPr lang="zh-CN" altLang="en-US"/>
        </a:p>
      </dgm:t>
    </dgm:pt>
    <dgm:pt modelId="{098E9983-BD0B-4562-B730-46AAB53D1D82}" type="sibTrans" cxnId="{A4BA0F37-789A-419B-B9BF-D931A2FD11BE}">
      <dgm:prSet/>
      <dgm:spPr/>
      <dgm:t>
        <a:bodyPr/>
        <a:lstStyle/>
        <a:p>
          <a:endParaRPr lang="zh-CN" altLang="en-US"/>
        </a:p>
      </dgm:t>
    </dgm:pt>
    <dgm:pt modelId="{BE0742E3-D13D-4C1A-8A99-6C3D9551196A}">
      <dgm:prSet phldrT="[文本]"/>
      <dgm:spPr/>
      <dgm:t>
        <a:bodyPr/>
        <a:lstStyle/>
        <a:p>
          <a:r>
            <a:rPr lang="zh-CN" altLang="en-US"/>
            <a:t>选功法</a:t>
          </a:r>
        </a:p>
      </dgm:t>
    </dgm:pt>
    <dgm:pt modelId="{ACA3F13E-56F2-474A-BA64-04070198E2D9}" type="parTrans" cxnId="{0BCDB8D3-7D7A-41B3-9FA2-5A91A40B9D17}">
      <dgm:prSet/>
      <dgm:spPr/>
      <dgm:t>
        <a:bodyPr/>
        <a:lstStyle/>
        <a:p>
          <a:endParaRPr lang="zh-CN" altLang="en-US"/>
        </a:p>
      </dgm:t>
    </dgm:pt>
    <dgm:pt modelId="{AA395A37-203A-443B-B46B-D919CA20C4B2}" type="sibTrans" cxnId="{0BCDB8D3-7D7A-41B3-9FA2-5A91A40B9D17}">
      <dgm:prSet/>
      <dgm:spPr/>
      <dgm:t>
        <a:bodyPr/>
        <a:lstStyle/>
        <a:p>
          <a:endParaRPr lang="zh-CN" altLang="en-US"/>
        </a:p>
      </dgm:t>
    </dgm:pt>
    <dgm:pt modelId="{650C9579-038A-4F8A-BACB-469517C920FC}" type="pres">
      <dgm:prSet presAssocID="{9064B942-FFCA-4FD1-A201-A833F1ABED4A}" presName="Name0" presStyleCnt="0">
        <dgm:presLayoutVars>
          <dgm:dir/>
          <dgm:resizeHandles val="exact"/>
        </dgm:presLayoutVars>
      </dgm:prSet>
      <dgm:spPr/>
    </dgm:pt>
    <dgm:pt modelId="{9D6AA3C3-6D48-4CCE-953D-F221EFE16A3C}" type="pres">
      <dgm:prSet presAssocID="{00F40633-FA9E-4221-88DF-BB317744BC7F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4137A2F-06EA-4F18-9AFE-E116A3A6296C}" type="pres">
      <dgm:prSet presAssocID="{F72DA26C-CE03-41AA-84A4-383BA4C51D5C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2FEAA8EA-9427-40C6-A443-CFFA2B63D2F8}" type="pres">
      <dgm:prSet presAssocID="{F72DA26C-CE03-41AA-84A4-383BA4C51D5C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F11FD516-B3CB-4316-B832-61166C74EF77}" type="pres">
      <dgm:prSet presAssocID="{4E7E3A27-5324-4E61-B9F2-2B4A20ECF01C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CF1C351-E9B1-46FE-B3BB-D0983AC61AD9}" type="pres">
      <dgm:prSet presAssocID="{098E9983-BD0B-4562-B730-46AAB53D1D82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1A059B9E-8742-48D4-8D76-526D7A9D6AB3}" type="pres">
      <dgm:prSet presAssocID="{098E9983-BD0B-4562-B730-46AAB53D1D82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B610CEA6-4D9E-4940-9067-A3AEFEAED54B}" type="pres">
      <dgm:prSet presAssocID="{BE0742E3-D13D-4C1A-8A99-6C3D9551196A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A0C7D96-8490-4495-8BF7-1171709676F0}" type="presOf" srcId="{098E9983-BD0B-4562-B730-46AAB53D1D82}" destId="{3CF1C351-E9B1-46FE-B3BB-D0983AC61AD9}" srcOrd="0" destOrd="0" presId="urn:microsoft.com/office/officeart/2005/8/layout/process1"/>
    <dgm:cxn modelId="{F70C45D8-F36E-4A93-8A6B-B5E7912AB4CB}" type="presOf" srcId="{F72DA26C-CE03-41AA-84A4-383BA4C51D5C}" destId="{2FEAA8EA-9427-40C6-A443-CFFA2B63D2F8}" srcOrd="1" destOrd="0" presId="urn:microsoft.com/office/officeart/2005/8/layout/process1"/>
    <dgm:cxn modelId="{11989BEF-1DF7-4BFA-8B22-F5D88F136557}" type="presOf" srcId="{00F40633-FA9E-4221-88DF-BB317744BC7F}" destId="{9D6AA3C3-6D48-4CCE-953D-F221EFE16A3C}" srcOrd="0" destOrd="0" presId="urn:microsoft.com/office/officeart/2005/8/layout/process1"/>
    <dgm:cxn modelId="{F30028C6-8F7C-4564-99B9-C3824E672D5C}" srcId="{9064B942-FFCA-4FD1-A201-A833F1ABED4A}" destId="{00F40633-FA9E-4221-88DF-BB317744BC7F}" srcOrd="0" destOrd="0" parTransId="{9EAF69DB-493B-4E19-994B-D46B2665FE87}" sibTransId="{F72DA26C-CE03-41AA-84A4-383BA4C51D5C}"/>
    <dgm:cxn modelId="{53228012-21A0-4258-B0B3-D68266789186}" type="presOf" srcId="{F72DA26C-CE03-41AA-84A4-383BA4C51D5C}" destId="{34137A2F-06EA-4F18-9AFE-E116A3A6296C}" srcOrd="0" destOrd="0" presId="urn:microsoft.com/office/officeart/2005/8/layout/process1"/>
    <dgm:cxn modelId="{0BCDB8D3-7D7A-41B3-9FA2-5A91A40B9D17}" srcId="{9064B942-FFCA-4FD1-A201-A833F1ABED4A}" destId="{BE0742E3-D13D-4C1A-8A99-6C3D9551196A}" srcOrd="2" destOrd="0" parTransId="{ACA3F13E-56F2-474A-BA64-04070198E2D9}" sibTransId="{AA395A37-203A-443B-B46B-D919CA20C4B2}"/>
    <dgm:cxn modelId="{7EF9CE8E-5967-4552-AA71-52B8689EA07E}" type="presOf" srcId="{BE0742E3-D13D-4C1A-8A99-6C3D9551196A}" destId="{B610CEA6-4D9E-4940-9067-A3AEFEAED54B}" srcOrd="0" destOrd="0" presId="urn:microsoft.com/office/officeart/2005/8/layout/process1"/>
    <dgm:cxn modelId="{3E1EADD8-7BD4-4235-931B-4F144B9DD872}" type="presOf" srcId="{4E7E3A27-5324-4E61-B9F2-2B4A20ECF01C}" destId="{F11FD516-B3CB-4316-B832-61166C74EF77}" srcOrd="0" destOrd="0" presId="urn:microsoft.com/office/officeart/2005/8/layout/process1"/>
    <dgm:cxn modelId="{A4BA0F37-789A-419B-B9BF-D931A2FD11BE}" srcId="{9064B942-FFCA-4FD1-A201-A833F1ABED4A}" destId="{4E7E3A27-5324-4E61-B9F2-2B4A20ECF01C}" srcOrd="1" destOrd="0" parTransId="{9C356D70-ECD1-4BB6-B42C-7AD497FF6E18}" sibTransId="{098E9983-BD0B-4562-B730-46AAB53D1D82}"/>
    <dgm:cxn modelId="{EE819C7D-32D5-453F-9F02-6E93EF351F22}" type="presOf" srcId="{098E9983-BD0B-4562-B730-46AAB53D1D82}" destId="{1A059B9E-8742-48D4-8D76-526D7A9D6AB3}" srcOrd="1" destOrd="0" presId="urn:microsoft.com/office/officeart/2005/8/layout/process1"/>
    <dgm:cxn modelId="{EEFBCBFA-40F5-4694-B1C3-8ED9B9BDA69F}" type="presOf" srcId="{9064B942-FFCA-4FD1-A201-A833F1ABED4A}" destId="{650C9579-038A-4F8A-BACB-469517C920FC}" srcOrd="0" destOrd="0" presId="urn:microsoft.com/office/officeart/2005/8/layout/process1"/>
    <dgm:cxn modelId="{1A5BE0D2-8B76-4B01-BCA9-2EC69F8612EB}" type="presParOf" srcId="{650C9579-038A-4F8A-BACB-469517C920FC}" destId="{9D6AA3C3-6D48-4CCE-953D-F221EFE16A3C}" srcOrd="0" destOrd="0" presId="urn:microsoft.com/office/officeart/2005/8/layout/process1"/>
    <dgm:cxn modelId="{3BFE88F6-1CF2-4591-8D9C-F9108EF40195}" type="presParOf" srcId="{650C9579-038A-4F8A-BACB-469517C920FC}" destId="{34137A2F-06EA-4F18-9AFE-E116A3A6296C}" srcOrd="1" destOrd="0" presId="urn:microsoft.com/office/officeart/2005/8/layout/process1"/>
    <dgm:cxn modelId="{E3FDECD3-63E3-4805-A3F1-E1E655950A7B}" type="presParOf" srcId="{34137A2F-06EA-4F18-9AFE-E116A3A6296C}" destId="{2FEAA8EA-9427-40C6-A443-CFFA2B63D2F8}" srcOrd="0" destOrd="0" presId="urn:microsoft.com/office/officeart/2005/8/layout/process1"/>
    <dgm:cxn modelId="{76CA9ACD-A3FA-49BD-AD4D-127B42A7316B}" type="presParOf" srcId="{650C9579-038A-4F8A-BACB-469517C920FC}" destId="{F11FD516-B3CB-4316-B832-61166C74EF77}" srcOrd="2" destOrd="0" presId="urn:microsoft.com/office/officeart/2005/8/layout/process1"/>
    <dgm:cxn modelId="{0801E251-343D-4412-AD07-509363133FE4}" type="presParOf" srcId="{650C9579-038A-4F8A-BACB-469517C920FC}" destId="{3CF1C351-E9B1-46FE-B3BB-D0983AC61AD9}" srcOrd="3" destOrd="0" presId="urn:microsoft.com/office/officeart/2005/8/layout/process1"/>
    <dgm:cxn modelId="{88451AB4-3483-4D07-8AF4-63756A527119}" type="presParOf" srcId="{3CF1C351-E9B1-46FE-B3BB-D0983AC61AD9}" destId="{1A059B9E-8742-48D4-8D76-526D7A9D6AB3}" srcOrd="0" destOrd="0" presId="urn:microsoft.com/office/officeart/2005/8/layout/process1"/>
    <dgm:cxn modelId="{310D70CD-1FB5-4B81-8E4E-6FC85C5F6C5D}" type="presParOf" srcId="{650C9579-038A-4F8A-BACB-469517C920FC}" destId="{B610CEA6-4D9E-4940-9067-A3AEFEAED54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4D76C08-26EF-418B-B618-28F8B9F9D256}">
      <dsp:nvSpPr>
        <dsp:cNvPr id="0" name=""/>
        <dsp:cNvSpPr/>
      </dsp:nvSpPr>
      <dsp:spPr>
        <a:xfrm>
          <a:off x="0" y="2240729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</a:t>
          </a:r>
          <a:r>
            <a:rPr lang="zh-CN" altLang="en-US" sz="1300" kern="1200"/>
            <a:t>转</a:t>
          </a:r>
        </a:p>
      </dsp:txBody>
      <dsp:txXfrm>
        <a:off x="0" y="2240729"/>
        <a:ext cx="1583436" cy="382457"/>
      </dsp:txXfrm>
    </dsp:sp>
    <dsp:sp modelId="{4F670CF4-AC4A-4F42-8B98-BBBC6DE65C7D}">
      <dsp:nvSpPr>
        <dsp:cNvPr id="0" name=""/>
        <dsp:cNvSpPr/>
      </dsp:nvSpPr>
      <dsp:spPr>
        <a:xfrm>
          <a:off x="0" y="1794529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</a:t>
          </a:r>
          <a:r>
            <a:rPr lang="zh-CN" altLang="en-US" sz="1300" kern="1200"/>
            <a:t>转</a:t>
          </a:r>
        </a:p>
      </dsp:txBody>
      <dsp:txXfrm>
        <a:off x="0" y="1794529"/>
        <a:ext cx="1583436" cy="382457"/>
      </dsp:txXfrm>
    </dsp:sp>
    <dsp:sp modelId="{A8B16368-C4A1-4A79-AF0C-5DC2F314E5F1}">
      <dsp:nvSpPr>
        <dsp:cNvPr id="0" name=""/>
        <dsp:cNvSpPr/>
      </dsp:nvSpPr>
      <dsp:spPr>
        <a:xfrm>
          <a:off x="0" y="1348328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职业</a:t>
          </a:r>
        </a:p>
      </dsp:txBody>
      <dsp:txXfrm>
        <a:off x="0" y="1348328"/>
        <a:ext cx="1583436" cy="382457"/>
      </dsp:txXfrm>
    </dsp:sp>
    <dsp:sp modelId="{B2E1363C-1ACE-4D57-A1AE-DEFFE1492CCB}">
      <dsp:nvSpPr>
        <dsp:cNvPr id="0" name=""/>
        <dsp:cNvSpPr/>
      </dsp:nvSpPr>
      <dsp:spPr>
        <a:xfrm>
          <a:off x="0" y="902128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种族</a:t>
          </a:r>
        </a:p>
      </dsp:txBody>
      <dsp:txXfrm>
        <a:off x="0" y="902128"/>
        <a:ext cx="1583436" cy="382457"/>
      </dsp:txXfrm>
    </dsp:sp>
    <dsp:sp modelId="{627AC915-449B-4D94-8D41-5B722009629C}">
      <dsp:nvSpPr>
        <dsp:cNvPr id="0" name=""/>
        <dsp:cNvSpPr/>
      </dsp:nvSpPr>
      <dsp:spPr>
        <a:xfrm>
          <a:off x="0" y="455927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0" y="455927"/>
        <a:ext cx="1583436" cy="382457"/>
      </dsp:txXfrm>
    </dsp:sp>
    <dsp:sp modelId="{4F334489-78A9-4DFF-AE60-24AA2093449C}">
      <dsp:nvSpPr>
        <dsp:cNvPr id="0" name=""/>
        <dsp:cNvSpPr/>
      </dsp:nvSpPr>
      <dsp:spPr>
        <a:xfrm>
          <a:off x="3138960" y="4877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职业</a:t>
          </a:r>
        </a:p>
      </dsp:txBody>
      <dsp:txXfrm>
        <a:off x="3138960" y="487799"/>
        <a:ext cx="478071" cy="318714"/>
      </dsp:txXfrm>
    </dsp:sp>
    <dsp:sp modelId="{C14215B2-B155-4E39-A875-C053EB72B054}">
      <dsp:nvSpPr>
        <dsp:cNvPr id="0" name=""/>
        <dsp:cNvSpPr/>
      </dsp:nvSpPr>
      <dsp:spPr>
        <a:xfrm>
          <a:off x="2135009" y="806513"/>
          <a:ext cx="1242986" cy="127485"/>
        </a:xfrm>
        <a:custGeom>
          <a:avLst/>
          <a:gdLst/>
          <a:ahLst/>
          <a:cxnLst/>
          <a:rect l="0" t="0" r="0" b="0"/>
          <a:pathLst>
            <a:path>
              <a:moveTo>
                <a:pt x="1242986" y="0"/>
              </a:moveTo>
              <a:lnTo>
                <a:pt x="124298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C3675-8560-42A7-9F2C-6C9DA7886650}">
      <dsp:nvSpPr>
        <dsp:cNvPr id="0" name=""/>
        <dsp:cNvSpPr/>
      </dsp:nvSpPr>
      <dsp:spPr>
        <a:xfrm>
          <a:off x="1895973" y="9339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正道</a:t>
          </a:r>
        </a:p>
      </dsp:txBody>
      <dsp:txXfrm>
        <a:off x="1895973" y="933999"/>
        <a:ext cx="478071" cy="318714"/>
      </dsp:txXfrm>
    </dsp:sp>
    <dsp:sp modelId="{1E93F6F2-6359-4EC0-AF9B-ACFDB4B3B699}">
      <dsp:nvSpPr>
        <dsp:cNvPr id="0" name=""/>
        <dsp:cNvSpPr/>
      </dsp:nvSpPr>
      <dsp:spPr>
        <a:xfrm>
          <a:off x="2089289" y="12527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6AB73-42FC-4152-BDB4-A51FC269F396}">
      <dsp:nvSpPr>
        <dsp:cNvPr id="0" name=""/>
        <dsp:cNvSpPr/>
      </dsp:nvSpPr>
      <dsp:spPr>
        <a:xfrm>
          <a:off x="1895973" y="13802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炼体士</a:t>
          </a:r>
        </a:p>
      </dsp:txBody>
      <dsp:txXfrm>
        <a:off x="1895973" y="1380200"/>
        <a:ext cx="478071" cy="318714"/>
      </dsp:txXfrm>
    </dsp:sp>
    <dsp:sp modelId="{2C485C9F-7150-4A56-976A-C09F08B50D95}">
      <dsp:nvSpPr>
        <dsp:cNvPr id="0" name=""/>
        <dsp:cNvSpPr/>
      </dsp:nvSpPr>
      <dsp:spPr>
        <a:xfrm>
          <a:off x="1824263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310746" y="0"/>
              </a:moveTo>
              <a:lnTo>
                <a:pt x="31074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9114D-5006-453E-B08E-558402C36D44}">
      <dsp:nvSpPr>
        <dsp:cNvPr id="0" name=""/>
        <dsp:cNvSpPr/>
      </dsp:nvSpPr>
      <dsp:spPr>
        <a:xfrm>
          <a:off x="1585227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蛮士</a:t>
          </a:r>
        </a:p>
      </dsp:txBody>
      <dsp:txXfrm>
        <a:off x="1585227" y="1826400"/>
        <a:ext cx="478071" cy="318714"/>
      </dsp:txXfrm>
    </dsp:sp>
    <dsp:sp modelId="{63176AA1-7DE9-461A-89CD-3B8115F88751}">
      <dsp:nvSpPr>
        <dsp:cNvPr id="0" name=""/>
        <dsp:cNvSpPr/>
      </dsp:nvSpPr>
      <dsp:spPr>
        <a:xfrm>
          <a:off x="1778543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583F1-85E4-419B-AA9F-4DBD8D7D6F5E}">
      <dsp:nvSpPr>
        <dsp:cNvPr id="0" name=""/>
        <dsp:cNvSpPr/>
      </dsp:nvSpPr>
      <dsp:spPr>
        <a:xfrm>
          <a:off x="1585227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1585227" y="2272601"/>
        <a:ext cx="478071" cy="318714"/>
      </dsp:txXfrm>
    </dsp:sp>
    <dsp:sp modelId="{FCE42F0E-6CB1-4F4B-A5E2-6EEE547A3AB5}">
      <dsp:nvSpPr>
        <dsp:cNvPr id="0" name=""/>
        <dsp:cNvSpPr/>
      </dsp:nvSpPr>
      <dsp:spPr>
        <a:xfrm>
          <a:off x="2135009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310746" y="63742"/>
              </a:lnTo>
              <a:lnTo>
                <a:pt x="310746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570882-DBE7-49EC-AEF6-27CDED8BF81A}">
      <dsp:nvSpPr>
        <dsp:cNvPr id="0" name=""/>
        <dsp:cNvSpPr/>
      </dsp:nvSpPr>
      <dsp:spPr>
        <a:xfrm>
          <a:off x="2206720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206720" y="1826400"/>
        <a:ext cx="478071" cy="318714"/>
      </dsp:txXfrm>
    </dsp:sp>
    <dsp:sp modelId="{567AD47F-C33A-4455-941C-349A22AAF180}">
      <dsp:nvSpPr>
        <dsp:cNvPr id="0" name=""/>
        <dsp:cNvSpPr/>
      </dsp:nvSpPr>
      <dsp:spPr>
        <a:xfrm>
          <a:off x="2400036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3CEDF-03E2-459F-AA38-0DA6E5D6A8EA}">
      <dsp:nvSpPr>
        <dsp:cNvPr id="0" name=""/>
        <dsp:cNvSpPr/>
      </dsp:nvSpPr>
      <dsp:spPr>
        <a:xfrm>
          <a:off x="2206720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206720" y="2272601"/>
        <a:ext cx="478071" cy="318714"/>
      </dsp:txXfrm>
    </dsp:sp>
    <dsp:sp modelId="{7B6A6899-9C00-456A-9057-2B4143C55FFD}">
      <dsp:nvSpPr>
        <dsp:cNvPr id="0" name=""/>
        <dsp:cNvSpPr/>
      </dsp:nvSpPr>
      <dsp:spPr>
        <a:xfrm>
          <a:off x="3332276" y="806513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27A52-5815-405C-BA48-C542F4F4640C}">
      <dsp:nvSpPr>
        <dsp:cNvPr id="0" name=""/>
        <dsp:cNvSpPr/>
      </dsp:nvSpPr>
      <dsp:spPr>
        <a:xfrm>
          <a:off x="3138960" y="9339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魔道</a:t>
          </a:r>
        </a:p>
      </dsp:txBody>
      <dsp:txXfrm>
        <a:off x="3138960" y="933999"/>
        <a:ext cx="478071" cy="318714"/>
      </dsp:txXfrm>
    </dsp:sp>
    <dsp:sp modelId="{70BF13A0-F166-4810-B180-32D95EF8C1C8}">
      <dsp:nvSpPr>
        <dsp:cNvPr id="0" name=""/>
        <dsp:cNvSpPr/>
      </dsp:nvSpPr>
      <dsp:spPr>
        <a:xfrm>
          <a:off x="3332276" y="12527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1676E1-3F36-40BD-84A7-7923EF2DF62D}">
      <dsp:nvSpPr>
        <dsp:cNvPr id="0" name=""/>
        <dsp:cNvSpPr/>
      </dsp:nvSpPr>
      <dsp:spPr>
        <a:xfrm>
          <a:off x="3138960" y="13802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炼气士</a:t>
          </a:r>
        </a:p>
      </dsp:txBody>
      <dsp:txXfrm>
        <a:off x="3138960" y="1380200"/>
        <a:ext cx="478071" cy="318714"/>
      </dsp:txXfrm>
    </dsp:sp>
    <dsp:sp modelId="{99F51F7E-7F9B-41FB-A726-F1D18B6A4CF1}">
      <dsp:nvSpPr>
        <dsp:cNvPr id="0" name=""/>
        <dsp:cNvSpPr/>
      </dsp:nvSpPr>
      <dsp:spPr>
        <a:xfrm>
          <a:off x="3067250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310746" y="0"/>
              </a:moveTo>
              <a:lnTo>
                <a:pt x="31074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08BF8-2355-4BC0-907A-2009DC413EDC}">
      <dsp:nvSpPr>
        <dsp:cNvPr id="0" name=""/>
        <dsp:cNvSpPr/>
      </dsp:nvSpPr>
      <dsp:spPr>
        <a:xfrm>
          <a:off x="2828214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转职</a:t>
          </a:r>
          <a:r>
            <a:rPr lang="en-US" altLang="zh-CN" sz="1000" kern="1200"/>
            <a:t>1</a:t>
          </a:r>
          <a:endParaRPr lang="zh-CN" altLang="en-US" sz="1000" kern="1200"/>
        </a:p>
      </dsp:txBody>
      <dsp:txXfrm>
        <a:off x="2828214" y="1826400"/>
        <a:ext cx="478071" cy="318714"/>
      </dsp:txXfrm>
    </dsp:sp>
    <dsp:sp modelId="{BE754DEF-382A-4627-BADF-BE9AED9CC583}">
      <dsp:nvSpPr>
        <dsp:cNvPr id="0" name=""/>
        <dsp:cNvSpPr/>
      </dsp:nvSpPr>
      <dsp:spPr>
        <a:xfrm>
          <a:off x="3021530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B7C87-7EE4-4B3E-9211-54CA84E91312}">
      <dsp:nvSpPr>
        <dsp:cNvPr id="0" name=""/>
        <dsp:cNvSpPr/>
      </dsp:nvSpPr>
      <dsp:spPr>
        <a:xfrm>
          <a:off x="2828214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828214" y="2272601"/>
        <a:ext cx="478071" cy="318714"/>
      </dsp:txXfrm>
    </dsp:sp>
    <dsp:sp modelId="{B97CB971-DB2A-4EC4-A0CB-CDB034525AF0}">
      <dsp:nvSpPr>
        <dsp:cNvPr id="0" name=""/>
        <dsp:cNvSpPr/>
      </dsp:nvSpPr>
      <dsp:spPr>
        <a:xfrm>
          <a:off x="3377996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310746" y="63742"/>
              </a:lnTo>
              <a:lnTo>
                <a:pt x="310746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58E6C-F058-4B08-80A3-949105C54DF0}">
      <dsp:nvSpPr>
        <dsp:cNvPr id="0" name=""/>
        <dsp:cNvSpPr/>
      </dsp:nvSpPr>
      <dsp:spPr>
        <a:xfrm>
          <a:off x="3449707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449707" y="1826400"/>
        <a:ext cx="478071" cy="318714"/>
      </dsp:txXfrm>
    </dsp:sp>
    <dsp:sp modelId="{C21EBAB3-6F60-4306-B798-C339CF28D5AE}">
      <dsp:nvSpPr>
        <dsp:cNvPr id="0" name=""/>
        <dsp:cNvSpPr/>
      </dsp:nvSpPr>
      <dsp:spPr>
        <a:xfrm>
          <a:off x="3643023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F9C69-6570-4BBF-89A5-D4F3E07F0C3B}">
      <dsp:nvSpPr>
        <dsp:cNvPr id="0" name=""/>
        <dsp:cNvSpPr/>
      </dsp:nvSpPr>
      <dsp:spPr>
        <a:xfrm>
          <a:off x="3449707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449707" y="2272601"/>
        <a:ext cx="478071" cy="318714"/>
      </dsp:txXfrm>
    </dsp:sp>
    <dsp:sp modelId="{AB4B4C51-8A6C-4D95-9114-91C7626D9D3C}">
      <dsp:nvSpPr>
        <dsp:cNvPr id="0" name=""/>
        <dsp:cNvSpPr/>
      </dsp:nvSpPr>
      <dsp:spPr>
        <a:xfrm>
          <a:off x="3377996" y="806513"/>
          <a:ext cx="124298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1242986" y="63742"/>
              </a:lnTo>
              <a:lnTo>
                <a:pt x="1242986" y="1274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E3442-AFA3-4EB8-BF1A-17BACC10D158}">
      <dsp:nvSpPr>
        <dsp:cNvPr id="0" name=""/>
        <dsp:cNvSpPr/>
      </dsp:nvSpPr>
      <dsp:spPr>
        <a:xfrm>
          <a:off x="4381947" y="9339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妖族</a:t>
          </a:r>
        </a:p>
      </dsp:txBody>
      <dsp:txXfrm>
        <a:off x="4381947" y="933999"/>
        <a:ext cx="478071" cy="318714"/>
      </dsp:txXfrm>
    </dsp:sp>
    <dsp:sp modelId="{A73F4963-4D19-4A1D-BD94-73BE14E6BA5A}">
      <dsp:nvSpPr>
        <dsp:cNvPr id="0" name=""/>
        <dsp:cNvSpPr/>
      </dsp:nvSpPr>
      <dsp:spPr>
        <a:xfrm>
          <a:off x="4575263" y="12527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67192-6AF3-4574-B399-AC2BC65531FB}">
      <dsp:nvSpPr>
        <dsp:cNvPr id="0" name=""/>
        <dsp:cNvSpPr/>
      </dsp:nvSpPr>
      <dsp:spPr>
        <a:xfrm>
          <a:off x="4381947" y="13802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弓手</a:t>
          </a:r>
        </a:p>
      </dsp:txBody>
      <dsp:txXfrm>
        <a:off x="4381947" y="1380200"/>
        <a:ext cx="478071" cy="318714"/>
      </dsp:txXfrm>
    </dsp:sp>
    <dsp:sp modelId="{62BAADF8-C09D-4C85-A4D0-6559EBC07071}">
      <dsp:nvSpPr>
        <dsp:cNvPr id="0" name=""/>
        <dsp:cNvSpPr/>
      </dsp:nvSpPr>
      <dsp:spPr>
        <a:xfrm>
          <a:off x="4310237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310746" y="0"/>
              </a:moveTo>
              <a:lnTo>
                <a:pt x="31074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8B09E-9BA1-404D-A2E7-A0FF4C8DE0EE}">
      <dsp:nvSpPr>
        <dsp:cNvPr id="0" name=""/>
        <dsp:cNvSpPr/>
      </dsp:nvSpPr>
      <dsp:spPr>
        <a:xfrm>
          <a:off x="4071201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刺客</a:t>
          </a:r>
        </a:p>
      </dsp:txBody>
      <dsp:txXfrm>
        <a:off x="4071201" y="1826400"/>
        <a:ext cx="478071" cy="318714"/>
      </dsp:txXfrm>
    </dsp:sp>
    <dsp:sp modelId="{7D071F87-604C-4C87-A2CF-09CECB010BA3}">
      <dsp:nvSpPr>
        <dsp:cNvPr id="0" name=""/>
        <dsp:cNvSpPr/>
      </dsp:nvSpPr>
      <dsp:spPr>
        <a:xfrm>
          <a:off x="4264517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EF613-ED46-43E6-A860-6CF81BA3634B}">
      <dsp:nvSpPr>
        <dsp:cNvPr id="0" name=""/>
        <dsp:cNvSpPr/>
      </dsp:nvSpPr>
      <dsp:spPr>
        <a:xfrm>
          <a:off x="4071201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4071201" y="2272601"/>
        <a:ext cx="478071" cy="318714"/>
      </dsp:txXfrm>
    </dsp:sp>
    <dsp:sp modelId="{734BC5ED-7DBA-4FD5-97CD-D12AB2F4873D}">
      <dsp:nvSpPr>
        <dsp:cNvPr id="0" name=""/>
        <dsp:cNvSpPr/>
      </dsp:nvSpPr>
      <dsp:spPr>
        <a:xfrm>
          <a:off x="4620983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310746" y="63742"/>
              </a:lnTo>
              <a:lnTo>
                <a:pt x="310746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6F8BA8-C977-4E46-97C8-9F6AEBF81245}">
      <dsp:nvSpPr>
        <dsp:cNvPr id="0" name=""/>
        <dsp:cNvSpPr/>
      </dsp:nvSpPr>
      <dsp:spPr>
        <a:xfrm>
          <a:off x="4692694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4692694" y="1826400"/>
        <a:ext cx="478071" cy="318714"/>
      </dsp:txXfrm>
    </dsp:sp>
    <dsp:sp modelId="{23BD370B-AB02-48E2-A4EE-31D2605FA86D}">
      <dsp:nvSpPr>
        <dsp:cNvPr id="0" name=""/>
        <dsp:cNvSpPr/>
      </dsp:nvSpPr>
      <dsp:spPr>
        <a:xfrm>
          <a:off x="4886010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BC4E5-28D4-4DE3-86A4-308237FAEB8C}">
      <dsp:nvSpPr>
        <dsp:cNvPr id="0" name=""/>
        <dsp:cNvSpPr/>
      </dsp:nvSpPr>
      <dsp:spPr>
        <a:xfrm>
          <a:off x="4692694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4692694" y="2272601"/>
        <a:ext cx="478071" cy="31871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01E5048-7957-4F22-AB55-2A4BBD26EBBA}">
      <dsp:nvSpPr>
        <dsp:cNvPr id="0" name=""/>
        <dsp:cNvSpPr/>
      </dsp:nvSpPr>
      <dsp:spPr>
        <a:xfrm>
          <a:off x="827603" y="54173"/>
          <a:ext cx="1075134" cy="373380"/>
        </a:xfrm>
        <a:prstGeom prst="ellipse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7346E5-430C-4399-9EBA-C41247CC61CA}">
      <dsp:nvSpPr>
        <dsp:cNvPr id="0" name=""/>
        <dsp:cNvSpPr/>
      </dsp:nvSpPr>
      <dsp:spPr>
        <a:xfrm>
          <a:off x="1262657" y="968454"/>
          <a:ext cx="208359" cy="133350"/>
        </a:xfrm>
        <a:prstGeom prst="down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4642AE31-A12F-433F-9638-B133EB353BFA}">
      <dsp:nvSpPr>
        <dsp:cNvPr id="0" name=""/>
        <dsp:cNvSpPr/>
      </dsp:nvSpPr>
      <dsp:spPr>
        <a:xfrm>
          <a:off x="866775" y="1075134"/>
          <a:ext cx="1000125" cy="2500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玩家</a:t>
          </a:r>
        </a:p>
      </dsp:txBody>
      <dsp:txXfrm>
        <a:off x="866775" y="1075134"/>
        <a:ext cx="1000125" cy="250031"/>
      </dsp:txXfrm>
    </dsp:sp>
    <dsp:sp modelId="{0CBF89AE-02D1-4676-9EC3-83812F0C9081}">
      <dsp:nvSpPr>
        <dsp:cNvPr id="0" name=""/>
        <dsp:cNvSpPr/>
      </dsp:nvSpPr>
      <dsp:spPr>
        <a:xfrm>
          <a:off x="1218485" y="456390"/>
          <a:ext cx="375046" cy="37504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功法</a:t>
          </a:r>
          <a:r>
            <a:rPr lang="en-US" altLang="zh-CN" sz="800" kern="1200"/>
            <a:t>3</a:t>
          </a:r>
          <a:endParaRPr lang="zh-CN" altLang="en-US" sz="800" kern="1200"/>
        </a:p>
      </dsp:txBody>
      <dsp:txXfrm>
        <a:off x="1218485" y="456390"/>
        <a:ext cx="375046" cy="375046"/>
      </dsp:txXfrm>
    </dsp:sp>
    <dsp:sp modelId="{6233B499-6536-4674-88CE-81D1CEE1C3C7}">
      <dsp:nvSpPr>
        <dsp:cNvPr id="0" name=""/>
        <dsp:cNvSpPr/>
      </dsp:nvSpPr>
      <dsp:spPr>
        <a:xfrm>
          <a:off x="950118" y="175021"/>
          <a:ext cx="375046" cy="37504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功法</a:t>
          </a:r>
          <a:r>
            <a:rPr lang="en-US" altLang="zh-CN" sz="800" kern="1200"/>
            <a:t>1</a:t>
          </a:r>
          <a:endParaRPr lang="zh-CN" altLang="en-US" sz="800" kern="1200"/>
        </a:p>
      </dsp:txBody>
      <dsp:txXfrm>
        <a:off x="950118" y="175021"/>
        <a:ext cx="375046" cy="375046"/>
      </dsp:txXfrm>
    </dsp:sp>
    <dsp:sp modelId="{1528C7F3-C3C9-41C0-B7F6-EC60D9DBB68E}">
      <dsp:nvSpPr>
        <dsp:cNvPr id="0" name=""/>
        <dsp:cNvSpPr/>
      </dsp:nvSpPr>
      <dsp:spPr>
        <a:xfrm>
          <a:off x="1333500" y="84343"/>
          <a:ext cx="375046" cy="37504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功法</a:t>
          </a:r>
          <a:r>
            <a:rPr lang="en-US" altLang="zh-CN" sz="800" kern="1200"/>
            <a:t>2</a:t>
          </a:r>
          <a:endParaRPr lang="zh-CN" altLang="en-US" sz="800" kern="1200"/>
        </a:p>
      </dsp:txBody>
      <dsp:txXfrm>
        <a:off x="1333500" y="84343"/>
        <a:ext cx="375046" cy="375046"/>
      </dsp:txXfrm>
    </dsp:sp>
    <dsp:sp modelId="{C5B8A906-A041-4569-8899-EE4B49E10395}">
      <dsp:nvSpPr>
        <dsp:cNvPr id="0" name=""/>
        <dsp:cNvSpPr/>
      </dsp:nvSpPr>
      <dsp:spPr>
        <a:xfrm>
          <a:off x="783431" y="8334"/>
          <a:ext cx="1166812" cy="933450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D6AA3C3-6D48-4CCE-953D-F221EFE16A3C}">
      <dsp:nvSpPr>
        <dsp:cNvPr id="0" name=""/>
        <dsp:cNvSpPr/>
      </dsp:nvSpPr>
      <dsp:spPr>
        <a:xfrm>
          <a:off x="4638" y="179351"/>
          <a:ext cx="1386537" cy="8319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入派</a:t>
          </a:r>
        </a:p>
      </dsp:txBody>
      <dsp:txXfrm>
        <a:off x="4638" y="179351"/>
        <a:ext cx="1386537" cy="831922"/>
      </dsp:txXfrm>
    </dsp:sp>
    <dsp:sp modelId="{34137A2F-06EA-4F18-9AFE-E116A3A6296C}">
      <dsp:nvSpPr>
        <dsp:cNvPr id="0" name=""/>
        <dsp:cNvSpPr/>
      </dsp:nvSpPr>
      <dsp:spPr>
        <a:xfrm>
          <a:off x="1529830" y="423381"/>
          <a:ext cx="293945" cy="34386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529830" y="423381"/>
        <a:ext cx="293945" cy="343861"/>
      </dsp:txXfrm>
    </dsp:sp>
    <dsp:sp modelId="{F11FD516-B3CB-4316-B832-61166C74EF77}">
      <dsp:nvSpPr>
        <dsp:cNvPr id="0" name=""/>
        <dsp:cNvSpPr/>
      </dsp:nvSpPr>
      <dsp:spPr>
        <a:xfrm>
          <a:off x="1945791" y="179351"/>
          <a:ext cx="1386537" cy="8319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选主法宝</a:t>
          </a:r>
        </a:p>
      </dsp:txBody>
      <dsp:txXfrm>
        <a:off x="1945791" y="179351"/>
        <a:ext cx="1386537" cy="831922"/>
      </dsp:txXfrm>
    </dsp:sp>
    <dsp:sp modelId="{3CF1C351-E9B1-46FE-B3BB-D0983AC61AD9}">
      <dsp:nvSpPr>
        <dsp:cNvPr id="0" name=""/>
        <dsp:cNvSpPr/>
      </dsp:nvSpPr>
      <dsp:spPr>
        <a:xfrm>
          <a:off x="3470982" y="423381"/>
          <a:ext cx="293945" cy="34386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470982" y="423381"/>
        <a:ext cx="293945" cy="343861"/>
      </dsp:txXfrm>
    </dsp:sp>
    <dsp:sp modelId="{B610CEA6-4D9E-4940-9067-A3AEFEAED54B}">
      <dsp:nvSpPr>
        <dsp:cNvPr id="0" name=""/>
        <dsp:cNvSpPr/>
      </dsp:nvSpPr>
      <dsp:spPr>
        <a:xfrm>
          <a:off x="3886943" y="179351"/>
          <a:ext cx="1386537" cy="8319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选功法</a:t>
          </a:r>
        </a:p>
      </dsp:txBody>
      <dsp:txXfrm>
        <a:off x="3886943" y="179351"/>
        <a:ext cx="1386537" cy="8319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策划模板.dotx</Template>
  <TotalTime>412</TotalTime>
  <Pages>3</Pages>
  <Words>114</Words>
  <Characters>651</Characters>
  <Application>Microsoft Office Word</Application>
  <DocSecurity>0</DocSecurity>
  <Lines>5</Lines>
  <Paragraphs>1</Paragraphs>
  <ScaleCrop>false</ScaleCrop>
  <Company>易观咨询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cp:lastPrinted>1601-01-01T00:00:00Z</cp:lastPrinted>
  <dcterms:created xsi:type="dcterms:W3CDTF">2010-08-23T04:14:00Z</dcterms:created>
  <dcterms:modified xsi:type="dcterms:W3CDTF">2010-08-26T09:30:00Z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TC011346052052</vt:lpwstr>
  </property>
</Properties>
</file>