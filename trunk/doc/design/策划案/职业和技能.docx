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Default Extension="png" ContentType="image/png"/>
  <Default Extension="bin" ContentType="application/vnd.openxmlformats-officedocument.oleObject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EF1A45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职业</w:t>
      </w:r>
      <w:r w:rsidR="00AB500C">
        <w:rPr>
          <w:rFonts w:hint="eastAsia"/>
          <w:sz w:val="30"/>
          <w:szCs w:val="30"/>
        </w:rPr>
        <w:t>与技能系统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cTuo</w:t>
            </w:r>
          </w:p>
        </w:tc>
        <w:tc>
          <w:tcPr>
            <w:tcW w:w="2843" w:type="dxa"/>
          </w:tcPr>
          <w:p w:rsidR="00B5412E" w:rsidRDefault="00EF1A45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2010/8/23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</w:t>
      </w:r>
      <w:r w:rsidR="00EF1A45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0</w:t>
      </w:r>
    </w:p>
    <w:p w:rsidR="00B5412E" w:rsidRPr="00B5412E" w:rsidRDefault="00B5412E" w:rsidP="00EF1A45">
      <w:pPr>
        <w:rPr>
          <w:rFonts w:ascii="Verdana" w:hAnsi="Verdana"/>
          <w:sz w:val="20"/>
          <w:szCs w:val="20"/>
        </w:rPr>
      </w:pPr>
      <w:r w:rsidRPr="00B5412E">
        <w:rPr>
          <w:rFonts w:ascii="宋体" w:hAnsi="宋体" w:hint="eastAsia"/>
          <w:sz w:val="20"/>
          <w:szCs w:val="20"/>
        </w:rPr>
        <w:tab/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8E223C" w:rsidRPr="008E223C" w:rsidRDefault="00AB500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职业系统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Default="004F62A5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</w:t>
      </w:r>
      <w:r w:rsidR="002A64EB">
        <w:rPr>
          <w:rFonts w:ascii="宋体" w:hAnsi="宋体" w:hint="eastAsia"/>
          <w:sz w:val="20"/>
          <w:szCs w:val="20"/>
        </w:rPr>
        <w:t>个种族，</w:t>
      </w:r>
      <w:r>
        <w:rPr>
          <w:rFonts w:ascii="宋体" w:hAnsi="宋体" w:hint="eastAsia"/>
          <w:sz w:val="20"/>
          <w:szCs w:val="20"/>
        </w:rPr>
        <w:t>2</w:t>
      </w:r>
      <w:r w:rsidR="002A64EB">
        <w:rPr>
          <w:rFonts w:ascii="宋体" w:hAnsi="宋体" w:hint="eastAsia"/>
          <w:sz w:val="20"/>
          <w:szCs w:val="20"/>
        </w:rPr>
        <w:t>次转职，基础3个职业</w:t>
      </w:r>
    </w:p>
    <w:p w:rsidR="008E223C" w:rsidRDefault="008E223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如下图：</w:t>
      </w:r>
    </w:p>
    <w:p w:rsidR="00E71366" w:rsidRDefault="00AB500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3079115"/>
            <wp:effectExtent l="38100" t="0" r="3683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94120" w:rsidRPr="001F2BB6" w:rsidRDefault="00094120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◇人物装备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每个职业可带1个主法宝，主法宝的类型决定技能的使用</w:t>
      </w:r>
    </w:p>
    <w:p w:rsidR="001E68A7" w:rsidRDefault="001E68A7" w:rsidP="001F2BB6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同时最多能使用3个辅助法宝</w:t>
      </w:r>
    </w:p>
    <w:p w:rsidR="001E68A7" w:rsidRPr="001F2BB6" w:rsidRDefault="001E68A7" w:rsidP="00A750ED">
      <w:pPr>
        <w:rPr>
          <w:rFonts w:ascii="宋体" w:hAnsi="宋体"/>
          <w:sz w:val="20"/>
          <w:szCs w:val="20"/>
        </w:rPr>
      </w:pPr>
    </w:p>
    <w:p w:rsidR="001F2BB6" w:rsidRDefault="001F2BB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◇人物等级</w:t>
      </w:r>
    </w:p>
    <w:p w:rsidR="001F2BB6" w:rsidRDefault="001F2BB6" w:rsidP="001F2BB6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分几个等级：1-10、11-20、21-30、31-40、41-50</w:t>
      </w:r>
    </w:p>
    <w:p w:rsidR="001F2BB6" w:rsidRDefault="001F2BB6" w:rsidP="001F2BB6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10级进入门派，开始炼气，学习技能</w:t>
      </w:r>
    </w:p>
    <w:p w:rsidR="00EB3BDF" w:rsidRDefault="00EB3BDF" w:rsidP="00375E5D">
      <w:pPr>
        <w:ind w:left="420"/>
        <w:rPr>
          <w:sz w:val="21"/>
          <w:szCs w:val="21"/>
        </w:rPr>
      </w:pPr>
    </w:p>
    <w:p w:rsidR="00EB3BDF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阶段设定：</w:t>
      </w:r>
    </w:p>
    <w:p w:rsidR="00375E5D" w:rsidRPr="00375E5D" w:rsidRDefault="00375E5D" w:rsidP="00375E5D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炼气、筑基、结丹、元婴、化神、炼虚、合体、大乘、渡劫，过了此劫就飞升了</w:t>
      </w:r>
    </w:p>
    <w:p w:rsidR="00375E5D" w:rsidRDefault="00375E5D" w:rsidP="00D02B66">
      <w:pPr>
        <w:ind w:left="420"/>
        <w:rPr>
          <w:sz w:val="21"/>
          <w:szCs w:val="21"/>
        </w:rPr>
      </w:pPr>
      <w:r w:rsidRPr="00375E5D">
        <w:rPr>
          <w:sz w:val="21"/>
          <w:szCs w:val="21"/>
        </w:rPr>
        <w:t>每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级为一个阶段，比如炼气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层，升到</w:t>
      </w:r>
      <w:r w:rsidRPr="00375E5D">
        <w:rPr>
          <w:sz w:val="21"/>
          <w:szCs w:val="21"/>
        </w:rPr>
        <w:t>10</w:t>
      </w:r>
      <w:r w:rsidRPr="00375E5D">
        <w:rPr>
          <w:sz w:val="21"/>
          <w:szCs w:val="21"/>
        </w:rPr>
        <w:t>层后突破炼气阶段就变成筑基</w:t>
      </w:r>
      <w:r w:rsidRPr="00375E5D">
        <w:rPr>
          <w:sz w:val="21"/>
          <w:szCs w:val="21"/>
        </w:rPr>
        <w:t>1</w:t>
      </w:r>
      <w:r w:rsidRPr="00375E5D">
        <w:rPr>
          <w:sz w:val="21"/>
          <w:szCs w:val="21"/>
        </w:rPr>
        <w:t>层。</w:t>
      </w:r>
      <w:r w:rsidR="00D02B66">
        <w:rPr>
          <w:rFonts w:hint="eastAsia"/>
          <w:sz w:val="21"/>
          <w:szCs w:val="21"/>
        </w:rPr>
        <w:t>人物等级不会改变。</w:t>
      </w:r>
    </w:p>
    <w:p w:rsidR="000340B9" w:rsidRPr="00375E5D" w:rsidRDefault="000340B9" w:rsidP="00375E5D">
      <w:pPr>
        <w:ind w:firstLine="420"/>
        <w:rPr>
          <w:sz w:val="21"/>
          <w:szCs w:val="21"/>
        </w:rPr>
      </w:pPr>
    </w:p>
    <w:p w:rsidR="000340B9" w:rsidRDefault="000340B9" w:rsidP="000340B9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◇转职条件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</w:t>
      </w:r>
      <w:r w:rsidR="00C46B27">
        <w:rPr>
          <w:rFonts w:ascii="宋体" w:hAnsi="宋体" w:hint="eastAsia"/>
          <w:sz w:val="20"/>
          <w:szCs w:val="20"/>
        </w:rPr>
        <w:t>50级转职</w:t>
      </w:r>
    </w:p>
    <w:p w:rsidR="000340B9" w:rsidRDefault="000340B9" w:rsidP="000340B9">
      <w:pPr>
        <w:ind w:firstLine="420"/>
        <w:rPr>
          <w:rFonts w:ascii="宋体" w:hAnsi="宋体"/>
          <w:sz w:val="20"/>
          <w:szCs w:val="20"/>
        </w:rPr>
      </w:pPr>
    </w:p>
    <w:p w:rsidR="001F2BB6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◇技能设定</w:t>
      </w:r>
    </w:p>
    <w:p w:rsidR="000340B9" w:rsidRDefault="000340B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基础职业4个技能，1转多4个，2转再多4个（暂定）</w:t>
      </w:r>
    </w:p>
    <w:p w:rsidR="00784376" w:rsidRDefault="00784376" w:rsidP="00A750ED">
      <w:pPr>
        <w:rPr>
          <w:rFonts w:ascii="宋体" w:hAnsi="宋体"/>
          <w:sz w:val="20"/>
          <w:szCs w:val="20"/>
        </w:rPr>
      </w:pPr>
    </w:p>
    <w:p w:rsidR="00784376" w:rsidRPr="00375E5D" w:rsidRDefault="00784376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</w:p>
    <w:p w:rsidR="008E223C" w:rsidRDefault="008E223C" w:rsidP="008E223C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技能系统</w:t>
      </w:r>
    </w:p>
    <w:p w:rsidR="00943457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1、分类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主动和被动</w:t>
      </w:r>
    </w:p>
    <w:p w:rsidR="00107724" w:rsidRDefault="00F71E7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每系技能需拿</w:t>
      </w:r>
      <w:r w:rsidRPr="000C6035">
        <w:rPr>
          <w:rFonts w:ascii="宋体" w:hAnsi="宋体" w:hint="eastAsia"/>
          <w:color w:val="FF0000"/>
          <w:sz w:val="20"/>
          <w:szCs w:val="20"/>
        </w:rPr>
        <w:t>不同武器</w:t>
      </w:r>
      <w:r>
        <w:rPr>
          <w:rFonts w:ascii="宋体" w:hAnsi="宋体" w:hint="eastAsia"/>
          <w:sz w:val="20"/>
          <w:szCs w:val="20"/>
        </w:rPr>
        <w:t>使用</w:t>
      </w:r>
      <w:r w:rsidR="0044607A">
        <w:rPr>
          <w:rFonts w:ascii="宋体" w:hAnsi="宋体" w:hint="eastAsia"/>
          <w:sz w:val="20"/>
          <w:szCs w:val="20"/>
        </w:rPr>
        <w:t>，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每系技能可按“练级型”、“PK型”、“肉盾型”等</w:t>
      </w:r>
      <w:r w:rsidR="000C6035">
        <w:rPr>
          <w:rFonts w:ascii="宋体" w:hAnsi="宋体" w:hint="eastAsia"/>
          <w:color w:val="FF0000"/>
          <w:sz w:val="20"/>
          <w:szCs w:val="20"/>
        </w:rPr>
        <w:t>目的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分</w:t>
      </w:r>
      <w:r w:rsidR="000C6035">
        <w:rPr>
          <w:rFonts w:ascii="宋体" w:hAnsi="宋体" w:hint="eastAsia"/>
          <w:color w:val="FF0000"/>
          <w:sz w:val="20"/>
          <w:szCs w:val="20"/>
        </w:rPr>
        <w:t>类</w:t>
      </w:r>
      <w:r w:rsidR="0044607A" w:rsidRPr="0044607A">
        <w:rPr>
          <w:rFonts w:ascii="宋体" w:hAnsi="宋体" w:hint="eastAsia"/>
          <w:color w:val="FF0000"/>
          <w:sz w:val="20"/>
          <w:szCs w:val="20"/>
        </w:rPr>
        <w:t>。</w:t>
      </w:r>
    </w:p>
    <w:p w:rsidR="00F71E7C" w:rsidRDefault="00F71E7C" w:rsidP="00A750ED">
      <w:pPr>
        <w:rPr>
          <w:rFonts w:ascii="宋体" w:hAnsi="宋体" w:hint="eastAsia"/>
          <w:sz w:val="20"/>
          <w:szCs w:val="20"/>
        </w:rPr>
      </w:pPr>
    </w:p>
    <w:p w:rsidR="002043DD" w:rsidRDefault="002043DD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B431A8">
        <w:rPr>
          <w:rFonts w:ascii="宋体" w:hAnsi="宋体" w:hint="eastAsia"/>
          <w:sz w:val="20"/>
          <w:szCs w:val="20"/>
        </w:rPr>
        <w:t>按类型和武器划分</w:t>
      </w:r>
    </w:p>
    <w:p w:rsidR="002043DD" w:rsidRDefault="002043DD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攻击型</w:t>
      </w:r>
    </w:p>
    <w:p w:rsidR="002043DD" w:rsidRDefault="002043DD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武器1</w:t>
      </w:r>
    </w:p>
    <w:p w:rsidR="00704146" w:rsidRDefault="00704146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功法1</w:t>
      </w:r>
    </w:p>
    <w:p w:rsidR="00704146" w:rsidRDefault="00704146" w:rsidP="00704146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技能1-技能4</w:t>
      </w:r>
    </w:p>
    <w:p w:rsidR="00704146" w:rsidRDefault="00704146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功法2</w:t>
      </w:r>
    </w:p>
    <w:p w:rsidR="00704146" w:rsidRDefault="00704146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武器2</w:t>
      </w:r>
    </w:p>
    <w:p w:rsidR="00704146" w:rsidRDefault="00704146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功法1</w:t>
      </w:r>
    </w:p>
    <w:p w:rsidR="00704146" w:rsidRDefault="00704146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功法2</w:t>
      </w:r>
    </w:p>
    <w:p w:rsidR="00704146" w:rsidRDefault="00704146" w:rsidP="002043DD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辅助型</w:t>
      </w:r>
    </w:p>
    <w:p w:rsidR="002043DD" w:rsidRDefault="002043DD" w:rsidP="002043D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  <w:t>武器1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Default="002043DD" w:rsidP="002043D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防御型</w:t>
      </w:r>
    </w:p>
    <w:p w:rsidR="002043DD" w:rsidRDefault="002043DD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 w:hint="eastAsia"/>
          <w:sz w:val="20"/>
          <w:szCs w:val="20"/>
        </w:rPr>
        <w:tab/>
      </w:r>
      <w:r>
        <w:rPr>
          <w:rFonts w:ascii="宋体" w:hAnsi="宋体"/>
          <w:sz w:val="20"/>
          <w:szCs w:val="20"/>
        </w:rPr>
        <w:t>…</w:t>
      </w:r>
    </w:p>
    <w:p w:rsidR="002043DD" w:rsidRPr="00F71E7C" w:rsidRDefault="006608DA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3079115"/>
            <wp:effectExtent l="0" t="0" r="0" b="4508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2、</w:t>
      </w:r>
      <w:r w:rsidR="00A44363">
        <w:rPr>
          <w:rFonts w:ascii="宋体" w:hAnsi="宋体" w:hint="eastAsia"/>
          <w:sz w:val="20"/>
          <w:szCs w:val="20"/>
        </w:rPr>
        <w:t>升级</w:t>
      </w:r>
    </w:p>
    <w:p w:rsidR="00BD052E" w:rsidRDefault="00BD052E" w:rsidP="002043D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A44363">
        <w:rPr>
          <w:rFonts w:ascii="宋体" w:hAnsi="宋体" w:hint="eastAsia"/>
          <w:sz w:val="20"/>
          <w:szCs w:val="20"/>
        </w:rPr>
        <w:t>通过打怪获得技能升级“经验”来提升技能等级。</w:t>
      </w:r>
    </w:p>
    <w:p w:rsidR="00A44363" w:rsidRDefault="00A44363" w:rsidP="002043D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越后面的技能需要的经验越多。</w:t>
      </w:r>
    </w:p>
    <w:p w:rsidR="00A44363" w:rsidRPr="00A44363" w:rsidRDefault="00A44363" w:rsidP="002043DD">
      <w:pPr>
        <w:rPr>
          <w:rFonts w:ascii="宋体" w:hAnsi="宋体" w:hint="eastAsia"/>
          <w:sz w:val="20"/>
          <w:szCs w:val="20"/>
        </w:rPr>
      </w:pPr>
    </w:p>
    <w:p w:rsidR="00A44363" w:rsidRDefault="00A44363" w:rsidP="00A44363">
      <w:pPr>
        <w:ind w:firstLine="420"/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目的：玩家可以学习很多技能，但是每学习一个技能需要花时间去提升技能等级</w:t>
      </w:r>
    </w:p>
    <w:p w:rsidR="00A44363" w:rsidRPr="00A44363" w:rsidRDefault="00A44363" w:rsidP="002043D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ab/>
      </w:r>
      <w:r>
        <w:rPr>
          <w:rFonts w:ascii="宋体" w:hAnsi="宋体" w:hint="eastAsia"/>
          <w:sz w:val="20"/>
          <w:szCs w:val="20"/>
        </w:rPr>
        <w:tab/>
        <w:t xml:space="preserve">  增加游戏体验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</w:p>
    <w:p w:rsidR="00BD052E" w:rsidRDefault="00BD052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3、技能学习</w:t>
      </w:r>
    </w:p>
    <w:p w:rsidR="000340B9" w:rsidRDefault="001C476F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</w:r>
      <w:r w:rsidR="000340B9">
        <w:rPr>
          <w:rFonts w:ascii="宋体" w:hAnsi="宋体" w:hint="eastAsia"/>
          <w:sz w:val="20"/>
          <w:szCs w:val="20"/>
        </w:rPr>
        <w:t>*</w:t>
      </w:r>
      <w:r w:rsidR="00C96290">
        <w:rPr>
          <w:rFonts w:ascii="宋体" w:hAnsi="宋体" w:hint="eastAsia"/>
          <w:sz w:val="20"/>
          <w:szCs w:val="20"/>
        </w:rPr>
        <w:t>在“门派导师”处理花一定灵石</w:t>
      </w:r>
      <w:r w:rsidR="00B431A8">
        <w:rPr>
          <w:rFonts w:ascii="宋体" w:hAnsi="宋体" w:hint="eastAsia"/>
          <w:sz w:val="20"/>
          <w:szCs w:val="20"/>
        </w:rPr>
        <w:t>从上百套功法中</w:t>
      </w:r>
      <w:r w:rsidR="007876C4">
        <w:rPr>
          <w:rFonts w:ascii="宋体" w:hAnsi="宋体" w:hint="eastAsia"/>
          <w:sz w:val="20"/>
          <w:szCs w:val="20"/>
        </w:rPr>
        <w:t>挑选一套</w:t>
      </w:r>
      <w:r w:rsidR="00C96290">
        <w:rPr>
          <w:rFonts w:ascii="宋体" w:hAnsi="宋体" w:hint="eastAsia"/>
          <w:sz w:val="20"/>
          <w:szCs w:val="20"/>
        </w:rPr>
        <w:t>学习</w:t>
      </w:r>
    </w:p>
    <w:p w:rsidR="00C96290" w:rsidRPr="00C96290" w:rsidRDefault="00C96290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*每个职业有三系技能</w:t>
      </w:r>
      <w:r w:rsidR="007876C4">
        <w:rPr>
          <w:rFonts w:ascii="宋体" w:hAnsi="宋体" w:hint="eastAsia"/>
          <w:sz w:val="20"/>
          <w:szCs w:val="20"/>
        </w:rPr>
        <w:t>（功法）</w:t>
      </w:r>
      <w:r>
        <w:rPr>
          <w:rFonts w:ascii="宋体" w:hAnsi="宋体" w:hint="eastAsia"/>
          <w:sz w:val="20"/>
          <w:szCs w:val="20"/>
        </w:rPr>
        <w:t>可供选择，根据主法宝</w:t>
      </w:r>
      <w:r w:rsidR="00704146">
        <w:rPr>
          <w:rFonts w:ascii="宋体" w:hAnsi="宋体" w:hint="eastAsia"/>
          <w:sz w:val="20"/>
          <w:szCs w:val="20"/>
        </w:rPr>
        <w:t>类型</w:t>
      </w:r>
      <w:r>
        <w:rPr>
          <w:rFonts w:ascii="宋体" w:hAnsi="宋体" w:hint="eastAsia"/>
          <w:sz w:val="20"/>
          <w:szCs w:val="20"/>
        </w:rPr>
        <w:t>只能学习其中一系</w:t>
      </w:r>
    </w:p>
    <w:p w:rsidR="001C476F" w:rsidRPr="007876C4" w:rsidRDefault="00AC225C" w:rsidP="000340B9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2733675" cy="1333500"/>
            <wp:effectExtent l="0" t="0" r="0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94120" w:rsidRDefault="00AC225C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</w:t>
      </w:r>
      <w:r w:rsidRPr="00AC225C">
        <w:rPr>
          <w:rFonts w:ascii="宋体" w:hAnsi="宋体" w:hint="eastAsia"/>
          <w:color w:val="FF0000"/>
          <w:sz w:val="20"/>
          <w:szCs w:val="20"/>
        </w:rPr>
        <w:t>每套功法包含4个技能</w:t>
      </w:r>
      <w:r>
        <w:rPr>
          <w:rFonts w:ascii="宋体" w:hAnsi="宋体" w:hint="eastAsia"/>
          <w:color w:val="FF0000"/>
          <w:sz w:val="20"/>
          <w:szCs w:val="20"/>
        </w:rPr>
        <w:t>，分为人、地、天3类功法，分别对应基础、1转、2转可学习</w:t>
      </w:r>
    </w:p>
    <w:p w:rsidR="00AC225C" w:rsidRDefault="00B84003" w:rsidP="00A750ED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*更换主法宝时如果类型与原来不同需重新</w:t>
      </w:r>
      <w:r w:rsidR="00247D9E">
        <w:rPr>
          <w:rFonts w:ascii="宋体" w:hAnsi="宋体" w:hint="eastAsia"/>
          <w:sz w:val="20"/>
          <w:szCs w:val="20"/>
        </w:rPr>
        <w:t>选择功法并</w:t>
      </w:r>
      <w:r>
        <w:rPr>
          <w:rFonts w:ascii="宋体" w:hAnsi="宋体" w:hint="eastAsia"/>
          <w:sz w:val="20"/>
          <w:szCs w:val="20"/>
        </w:rPr>
        <w:t>修炼技能</w:t>
      </w:r>
    </w:p>
    <w:p w:rsidR="00B84003" w:rsidRPr="00B84003" w:rsidRDefault="00B84003" w:rsidP="00A750ED">
      <w:pPr>
        <w:rPr>
          <w:rFonts w:ascii="宋体" w:hAnsi="宋体"/>
          <w:sz w:val="20"/>
          <w:szCs w:val="20"/>
        </w:rPr>
      </w:pPr>
    </w:p>
    <w:p w:rsidR="001922BB" w:rsidRDefault="001922BB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4、技能数量</w:t>
      </w:r>
    </w:p>
    <w:p w:rsidR="001957AF" w:rsidRDefault="00A25723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*</w:t>
      </w:r>
      <w:r w:rsidR="001957AF">
        <w:rPr>
          <w:rFonts w:ascii="宋体" w:hAnsi="宋体" w:hint="eastAsia"/>
          <w:sz w:val="20"/>
          <w:szCs w:val="20"/>
        </w:rPr>
        <w:t>共15个职业，每个职业3系</w:t>
      </w:r>
      <w:r w:rsidR="001C43D5">
        <w:rPr>
          <w:rFonts w:ascii="宋体" w:hAnsi="宋体" w:hint="eastAsia"/>
          <w:sz w:val="20"/>
          <w:szCs w:val="20"/>
        </w:rPr>
        <w:t>功法</w:t>
      </w:r>
      <w:r w:rsidR="001957AF">
        <w:rPr>
          <w:rFonts w:ascii="宋体" w:hAnsi="宋体" w:hint="eastAsia"/>
          <w:sz w:val="20"/>
          <w:szCs w:val="20"/>
        </w:rPr>
        <w:t>，每系使用不同武器，</w:t>
      </w:r>
      <w:r w:rsidR="00F35609">
        <w:rPr>
          <w:rFonts w:ascii="宋体" w:hAnsi="宋体" w:hint="eastAsia"/>
          <w:sz w:val="20"/>
          <w:szCs w:val="20"/>
        </w:rPr>
        <w:t>每</w:t>
      </w:r>
      <w:r w:rsidR="00544781">
        <w:rPr>
          <w:rFonts w:ascii="宋体" w:hAnsi="宋体" w:hint="eastAsia"/>
          <w:sz w:val="20"/>
          <w:szCs w:val="20"/>
        </w:rPr>
        <w:t>个功法</w:t>
      </w:r>
      <w:r w:rsidR="00F35609">
        <w:rPr>
          <w:rFonts w:ascii="宋体" w:hAnsi="宋体" w:hint="eastAsia"/>
          <w:sz w:val="20"/>
          <w:szCs w:val="20"/>
        </w:rPr>
        <w:t>4个技能。</w:t>
      </w:r>
    </w:p>
    <w:p w:rsidR="00F35609" w:rsidRDefault="00F35609" w:rsidP="001922BB">
      <w:pPr>
        <w:ind w:firstLine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每个职业12个技能，总共180个技能</w:t>
      </w:r>
    </w:p>
    <w:p w:rsidR="00F71E7C" w:rsidRDefault="00A25723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ab/>
        <w:t>*每系功法数量可扩展，可更换修炼</w:t>
      </w:r>
      <w:r w:rsidR="003546B9">
        <w:rPr>
          <w:rFonts w:ascii="宋体" w:hAnsi="宋体" w:hint="eastAsia"/>
          <w:sz w:val="20"/>
          <w:szCs w:val="20"/>
        </w:rPr>
        <w:t>，以便体验更多功法</w:t>
      </w:r>
    </w:p>
    <w:p w:rsidR="00CC24FE" w:rsidRDefault="00CC24FE" w:rsidP="001922BB">
      <w:pPr>
        <w:rPr>
          <w:rFonts w:ascii="宋体" w:hAnsi="宋体"/>
          <w:sz w:val="20"/>
          <w:szCs w:val="20"/>
        </w:rPr>
      </w:pPr>
    </w:p>
    <w:p w:rsidR="001922BB" w:rsidRDefault="00CC24FE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技能学习流程图：</w:t>
      </w:r>
    </w:p>
    <w:p w:rsidR="001922BB" w:rsidRDefault="00CC24FE" w:rsidP="001922BB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5278120" cy="1190625"/>
            <wp:effectExtent l="57150" t="0" r="3683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F35609" w:rsidRDefault="00F35609" w:rsidP="00A750ED">
      <w:pPr>
        <w:rPr>
          <w:rFonts w:ascii="宋体" w:hAnsi="宋体"/>
          <w:sz w:val="20"/>
          <w:szCs w:val="20"/>
        </w:rPr>
      </w:pPr>
    </w:p>
    <w:p w:rsidR="00CC24FE" w:rsidRPr="00F35609" w:rsidRDefault="00CC24FE" w:rsidP="00A750ED">
      <w:pPr>
        <w:rPr>
          <w:rFonts w:ascii="宋体" w:hAnsi="宋体"/>
          <w:sz w:val="20"/>
          <w:szCs w:val="20"/>
        </w:rPr>
      </w:pPr>
    </w:p>
    <w:p w:rsidR="00BD052E" w:rsidRPr="008E223C" w:rsidRDefault="00BD052E" w:rsidP="00BD052E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生活技能</w:t>
      </w:r>
    </w:p>
    <w:p w:rsidR="00BD052E" w:rsidRDefault="00BD052E" w:rsidP="00A750ED">
      <w:pPr>
        <w:rPr>
          <w:rFonts w:ascii="宋体" w:hAnsi="宋体"/>
          <w:sz w:val="20"/>
          <w:szCs w:val="20"/>
        </w:rPr>
      </w:pPr>
    </w:p>
    <w:p w:rsidR="00913A93" w:rsidRPr="008E223C" w:rsidRDefault="00913A93" w:rsidP="00913A93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辅助法宝技能</w:t>
      </w:r>
    </w:p>
    <w:p w:rsidR="00913A93" w:rsidRPr="00B5412E" w:rsidRDefault="00913A93" w:rsidP="00A750ED">
      <w:pPr>
        <w:rPr>
          <w:rFonts w:ascii="宋体" w:hAnsi="宋体"/>
          <w:sz w:val="20"/>
          <w:szCs w:val="20"/>
        </w:rPr>
      </w:pPr>
    </w:p>
    <w:sectPr w:rsidR="00913A93" w:rsidRPr="00B5412E" w:rsidSect="00B5412E">
      <w:headerReference w:type="default" r:id="rId27"/>
      <w:footerReference w:type="default" r:id="rId28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C41" w:rsidRDefault="001E0C41">
      <w:r>
        <w:separator/>
      </w:r>
    </w:p>
  </w:endnote>
  <w:endnote w:type="continuationSeparator" w:id="0">
    <w:p w:rsidR="001E0C41" w:rsidRDefault="001E0C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C41" w:rsidRDefault="001E0C41">
      <w:r>
        <w:separator/>
      </w:r>
    </w:p>
  </w:footnote>
  <w:footnote w:type="continuationSeparator" w:id="0">
    <w:p w:rsidR="001E0C41" w:rsidRDefault="001E0C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348941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32E7F00"/>
    <w:multiLevelType w:val="hybridMultilevel"/>
    <w:tmpl w:val="B0AC5F3E"/>
    <w:lvl w:ilvl="0" w:tplc="433EF26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2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5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16"/>
  </w:num>
  <w:num w:numId="8">
    <w:abstractNumId w:val="9"/>
  </w:num>
  <w:num w:numId="9">
    <w:abstractNumId w:val="12"/>
  </w:num>
  <w:num w:numId="10">
    <w:abstractNumId w:val="3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8"/>
  </w:num>
  <w:num w:numId="16">
    <w:abstractNumId w:val="15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5A8D"/>
    <w:rsid w:val="000340B9"/>
    <w:rsid w:val="00094120"/>
    <w:rsid w:val="000C6035"/>
    <w:rsid w:val="00107724"/>
    <w:rsid w:val="00163703"/>
    <w:rsid w:val="00167250"/>
    <w:rsid w:val="001856A1"/>
    <w:rsid w:val="001922BB"/>
    <w:rsid w:val="001957AF"/>
    <w:rsid w:val="001C43D5"/>
    <w:rsid w:val="001C476F"/>
    <w:rsid w:val="001E0C41"/>
    <w:rsid w:val="001E68A7"/>
    <w:rsid w:val="001F2BB6"/>
    <w:rsid w:val="002043DD"/>
    <w:rsid w:val="00247D9E"/>
    <w:rsid w:val="00285B47"/>
    <w:rsid w:val="002963E3"/>
    <w:rsid w:val="002A64EB"/>
    <w:rsid w:val="00327298"/>
    <w:rsid w:val="003546B9"/>
    <w:rsid w:val="00375E5D"/>
    <w:rsid w:val="00407743"/>
    <w:rsid w:val="0042110A"/>
    <w:rsid w:val="0044607A"/>
    <w:rsid w:val="004846BE"/>
    <w:rsid w:val="004A5D72"/>
    <w:rsid w:val="004F62A5"/>
    <w:rsid w:val="00525547"/>
    <w:rsid w:val="00544781"/>
    <w:rsid w:val="00584BEC"/>
    <w:rsid w:val="005A111C"/>
    <w:rsid w:val="00642CB2"/>
    <w:rsid w:val="006608DA"/>
    <w:rsid w:val="00704146"/>
    <w:rsid w:val="00784376"/>
    <w:rsid w:val="007876C4"/>
    <w:rsid w:val="008202C4"/>
    <w:rsid w:val="00845E86"/>
    <w:rsid w:val="008C49C4"/>
    <w:rsid w:val="008E223C"/>
    <w:rsid w:val="00913A93"/>
    <w:rsid w:val="00943457"/>
    <w:rsid w:val="00A25723"/>
    <w:rsid w:val="00A44363"/>
    <w:rsid w:val="00A750ED"/>
    <w:rsid w:val="00AB500C"/>
    <w:rsid w:val="00AC225C"/>
    <w:rsid w:val="00AD7FB7"/>
    <w:rsid w:val="00B431A8"/>
    <w:rsid w:val="00B5412E"/>
    <w:rsid w:val="00B84003"/>
    <w:rsid w:val="00BD052E"/>
    <w:rsid w:val="00C01F3B"/>
    <w:rsid w:val="00C46B27"/>
    <w:rsid w:val="00C83201"/>
    <w:rsid w:val="00C96290"/>
    <w:rsid w:val="00CA1243"/>
    <w:rsid w:val="00CC24FE"/>
    <w:rsid w:val="00D02B66"/>
    <w:rsid w:val="00DD4728"/>
    <w:rsid w:val="00E27C46"/>
    <w:rsid w:val="00E457B7"/>
    <w:rsid w:val="00E71366"/>
    <w:rsid w:val="00EB3BDF"/>
    <w:rsid w:val="00EB5A8D"/>
    <w:rsid w:val="00EF1A45"/>
    <w:rsid w:val="00F35609"/>
    <w:rsid w:val="00F7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63703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1637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16370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37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637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637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163703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163703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rsid w:val="00E71366"/>
    <w:rPr>
      <w:sz w:val="18"/>
      <w:szCs w:val="18"/>
    </w:rPr>
  </w:style>
  <w:style w:type="character" w:customStyle="1" w:styleId="Char0">
    <w:name w:val="批注框文本 Char"/>
    <w:basedOn w:val="a0"/>
    <w:link w:val="a9"/>
    <w:rsid w:val="00E71366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gine\Stellar2008\doc\design\&#31574;&#21010;&#27169;&#26495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85331C-7126-49E9-8328-9F564EC49907}" type="doc">
      <dgm:prSet loTypeId="urn:microsoft.com/office/officeart/2005/8/layout/hierarchy6" loCatId="hierarchy" qsTypeId="urn:microsoft.com/office/officeart/2005/8/quickstyle/simple3" qsCatId="simple" csTypeId="urn:microsoft.com/office/officeart/2005/8/colors/accent5_5" csCatId="accent5" phldr="1"/>
      <dgm:spPr/>
      <dgm:t>
        <a:bodyPr/>
        <a:lstStyle/>
        <a:p>
          <a:endParaRPr lang="zh-CN" altLang="en-US"/>
        </a:p>
      </dgm:t>
    </dgm:pt>
    <dgm:pt modelId="{B362536B-40F6-4443-811C-768E57A880A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464FE5B6-9976-4EC4-B382-B283F5398FCE}" type="par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F6355E41-C6BD-4AE4-BA64-F23576EB276C}" type="sibTrans" cxnId="{8ECD67AB-DC49-458D-A446-29628671DC92}">
      <dgm:prSet/>
      <dgm:spPr/>
      <dgm:t>
        <a:bodyPr/>
        <a:lstStyle/>
        <a:p>
          <a:endParaRPr lang="zh-CN" altLang="en-US"/>
        </a:p>
      </dgm:t>
    </dgm:pt>
    <dgm:pt modelId="{E8DECB7A-6819-400F-9245-891330D33FF2}">
      <dgm:prSet phldrT="[文本]"/>
      <dgm:spPr/>
      <dgm:t>
        <a:bodyPr/>
        <a:lstStyle/>
        <a:p>
          <a:r>
            <a:rPr lang="zh-CN" altLang="en-US"/>
            <a:t>正道</a:t>
          </a:r>
        </a:p>
      </dgm:t>
    </dgm:pt>
    <dgm:pt modelId="{A4FBD986-89A9-4964-AD3D-2DED694CBFC6}" type="par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073CC245-8C8B-418D-92B5-29B64BA60709}" type="sibTrans" cxnId="{651DDB3B-F7A3-42B1-8A5D-7C4A652390FA}">
      <dgm:prSet/>
      <dgm:spPr/>
      <dgm:t>
        <a:bodyPr/>
        <a:lstStyle/>
        <a:p>
          <a:endParaRPr lang="zh-CN" altLang="en-US"/>
        </a:p>
      </dgm:t>
    </dgm:pt>
    <dgm:pt modelId="{F297D1AE-5455-4E14-8BF2-46AD00037961}">
      <dgm:prSet phldrT="[文本]"/>
      <dgm:spPr/>
      <dgm:t>
        <a:bodyPr/>
        <a:lstStyle/>
        <a:p>
          <a:r>
            <a:rPr lang="zh-CN" altLang="en-US"/>
            <a:t>炼体士</a:t>
          </a:r>
        </a:p>
      </dgm:t>
    </dgm:pt>
    <dgm:pt modelId="{46BEDEAF-40D5-4D3F-B23A-F206E778AD7A}" type="par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6F04E132-E620-4F57-9642-FD48B499F53D}" type="sibTrans" cxnId="{313D08A6-2F2E-4446-B484-3526C33ED409}">
      <dgm:prSet/>
      <dgm:spPr/>
      <dgm:t>
        <a:bodyPr/>
        <a:lstStyle/>
        <a:p>
          <a:endParaRPr lang="zh-CN" altLang="en-US"/>
        </a:p>
      </dgm:t>
    </dgm:pt>
    <dgm:pt modelId="{08EF4860-EB13-4553-B204-1663A4807296}">
      <dgm:prSet phldrT="[文本]"/>
      <dgm:spPr/>
      <dgm:t>
        <a:bodyPr/>
        <a:lstStyle/>
        <a:p>
          <a:r>
            <a:rPr lang="zh-CN" altLang="en-US"/>
            <a:t>魔道</a:t>
          </a:r>
        </a:p>
      </dgm:t>
    </dgm:pt>
    <dgm:pt modelId="{46C9E625-1BB0-41EB-91EA-C5A9E27748F3}" type="par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DC68AA23-A170-495C-94E6-F1A712FC5037}" type="sibTrans" cxnId="{DF3055CF-3D61-4BE4-8267-57FC7E96D477}">
      <dgm:prSet/>
      <dgm:spPr/>
      <dgm:t>
        <a:bodyPr/>
        <a:lstStyle/>
        <a:p>
          <a:endParaRPr lang="zh-CN" altLang="en-US"/>
        </a:p>
      </dgm:t>
    </dgm:pt>
    <dgm:pt modelId="{2990E816-DB7F-4AE7-BB06-E2893C9A1F42}">
      <dgm:prSet phldrT="[文本]"/>
      <dgm:spPr/>
      <dgm:t>
        <a:bodyPr/>
        <a:lstStyle/>
        <a:p>
          <a:r>
            <a:rPr lang="zh-CN" altLang="en-US"/>
            <a:t>炼气士</a:t>
          </a:r>
        </a:p>
      </dgm:t>
    </dgm:pt>
    <dgm:pt modelId="{C61F360F-8B9C-445E-A0EB-578ED2301EFF}" type="par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C346513E-53A8-4F9D-BDFD-51249B3B67AE}" type="sibTrans" cxnId="{3BB5E026-44B1-4160-B2D3-D998E1D7529F}">
      <dgm:prSet/>
      <dgm:spPr/>
      <dgm:t>
        <a:bodyPr/>
        <a:lstStyle/>
        <a:p>
          <a:endParaRPr lang="zh-CN" altLang="en-US"/>
        </a:p>
      </dgm:t>
    </dgm:pt>
    <dgm:pt modelId="{7FE8E120-BBD0-4EDE-9AB0-75A7609C6162}">
      <dgm:prSet phldrT="[文本]"/>
      <dgm:spPr/>
      <dgm:t>
        <a:bodyPr/>
        <a:lstStyle/>
        <a:p>
          <a:endParaRPr lang="zh-CN" altLang="en-US"/>
        </a:p>
      </dgm:t>
    </dgm:pt>
    <dgm:pt modelId="{471C8546-363E-4A97-A341-1B66DD45EBE2}" type="par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0A17D33E-DBC1-437A-B42C-FBCF787B37C8}" type="sibTrans" cxnId="{8B052120-1ABD-4FD2-90A2-62E88950C878}">
      <dgm:prSet/>
      <dgm:spPr/>
      <dgm:t>
        <a:bodyPr/>
        <a:lstStyle/>
        <a:p>
          <a:endParaRPr lang="zh-CN" altLang="en-US"/>
        </a:p>
      </dgm:t>
    </dgm:pt>
    <dgm:pt modelId="{FB5A5D22-658D-43F9-970A-FB7B500324E1}">
      <dgm:prSet phldrT="[文本]"/>
      <dgm:spPr/>
      <dgm:t>
        <a:bodyPr/>
        <a:lstStyle/>
        <a:p>
          <a:r>
            <a:rPr lang="zh-CN" altLang="en-US"/>
            <a:t>种族</a:t>
          </a:r>
        </a:p>
      </dgm:t>
    </dgm:pt>
    <dgm:pt modelId="{42240F64-61AE-4E4B-BCBA-C895C439A855}" type="par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BC77AEC4-6253-49E0-A1CF-FFE46FB690F7}" type="sibTrans" cxnId="{50979239-3DD3-401D-88FF-3E543998DE72}">
      <dgm:prSet/>
      <dgm:spPr/>
      <dgm:t>
        <a:bodyPr/>
        <a:lstStyle/>
        <a:p>
          <a:endParaRPr lang="zh-CN" altLang="en-US"/>
        </a:p>
      </dgm:t>
    </dgm:pt>
    <dgm:pt modelId="{EC4ACA00-414F-48F4-9E92-E08037E68711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5E2D5028-3CAE-4AE3-9E87-281BD8EDFFFC}" type="par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E0222820-C8E3-4C8F-A1BB-A577A5094170}" type="sibTrans" cxnId="{E980B049-3DA8-41A3-AAA0-E698EF8C9C95}">
      <dgm:prSet/>
      <dgm:spPr/>
      <dgm:t>
        <a:bodyPr/>
        <a:lstStyle/>
        <a:p>
          <a:endParaRPr lang="zh-CN" altLang="en-US"/>
        </a:p>
      </dgm:t>
    </dgm:pt>
    <dgm:pt modelId="{A85D196A-2163-46EF-8C1F-7C223B6A294E}">
      <dgm:prSet/>
      <dgm:spPr/>
      <dgm:t>
        <a:bodyPr/>
        <a:lstStyle/>
        <a:p>
          <a:r>
            <a:rPr lang="zh-CN" altLang="en-US"/>
            <a:t>弓手</a:t>
          </a:r>
        </a:p>
      </dgm:t>
    </dgm:pt>
    <dgm:pt modelId="{583A35D5-3450-4CDA-9AED-9FAEFC1D5BCB}" type="par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26262B72-8284-4E61-8DEF-486B4FD4BDCC}" type="sibTrans" cxnId="{0DBC6B2B-339C-4C5D-8D97-744C5963E40F}">
      <dgm:prSet/>
      <dgm:spPr/>
      <dgm:t>
        <a:bodyPr/>
        <a:lstStyle/>
        <a:p>
          <a:endParaRPr lang="zh-CN" altLang="en-US"/>
        </a:p>
      </dgm:t>
    </dgm:pt>
    <dgm:pt modelId="{47FFB4BB-BA83-4401-A4C8-7694FB84D072}">
      <dgm:prSet/>
      <dgm:spPr/>
      <dgm:t>
        <a:bodyPr/>
        <a:lstStyle/>
        <a:p>
          <a:r>
            <a:rPr lang="zh-CN" altLang="en-US"/>
            <a:t>刺客</a:t>
          </a:r>
        </a:p>
      </dgm:t>
    </dgm:pt>
    <dgm:pt modelId="{E422433B-3EFF-4862-A0A1-86DA6E5F0883}" type="par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EF430F84-EE3C-4A15-B64F-6E240767C06E}" type="sibTrans" cxnId="{0ED775F1-68BF-46A6-8DB2-E987C8137CDE}">
      <dgm:prSet/>
      <dgm:spPr/>
      <dgm:t>
        <a:bodyPr/>
        <a:lstStyle/>
        <a:p>
          <a:endParaRPr lang="zh-CN" altLang="en-US"/>
        </a:p>
      </dgm:t>
    </dgm:pt>
    <dgm:pt modelId="{88457E20-A72F-4352-88C7-9D13ED78AB71}">
      <dgm:prSet/>
      <dgm:spPr/>
      <dgm:t>
        <a:bodyPr/>
        <a:lstStyle/>
        <a:p>
          <a:r>
            <a:rPr lang="zh-CN" altLang="en-US"/>
            <a:t>妖族</a:t>
          </a:r>
        </a:p>
      </dgm:t>
    </dgm:pt>
    <dgm:pt modelId="{F8DCF070-A3FC-4ABF-9FD5-5C56E02C5576}" type="par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5E835EB7-CAC8-4685-99E8-23C34B0D5A54}" type="sibTrans" cxnId="{80D25D38-28C8-4DE7-830C-C3A57880D079}">
      <dgm:prSet/>
      <dgm:spPr/>
      <dgm:t>
        <a:bodyPr/>
        <a:lstStyle/>
        <a:p>
          <a:endParaRPr lang="zh-CN" altLang="en-US"/>
        </a:p>
      </dgm:t>
    </dgm:pt>
    <dgm:pt modelId="{26A7D397-5304-4700-8BDB-43C98B38A7A2}">
      <dgm:prSet/>
      <dgm:spPr/>
      <dgm:t>
        <a:bodyPr/>
        <a:lstStyle/>
        <a:p>
          <a:r>
            <a:rPr lang="zh-CN" altLang="en-US"/>
            <a:t>蛮士</a:t>
          </a:r>
        </a:p>
      </dgm:t>
    </dgm:pt>
    <dgm:pt modelId="{C8EE0491-B571-421E-AB2B-34AFE9FA97EF}" type="par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CEE2994A-1BAF-409A-A080-6F8EE38561C5}" type="sibTrans" cxnId="{87113377-4A35-4697-A9F3-C3C61E04771D}">
      <dgm:prSet/>
      <dgm:spPr/>
      <dgm:t>
        <a:bodyPr/>
        <a:lstStyle/>
        <a:p>
          <a:endParaRPr lang="zh-CN" altLang="en-US"/>
        </a:p>
      </dgm:t>
    </dgm:pt>
    <dgm:pt modelId="{7DD471B9-31B0-41CF-8BCE-207B8D86F492}">
      <dgm:prSet/>
      <dgm:spPr/>
      <dgm:t>
        <a:bodyPr/>
        <a:lstStyle/>
        <a:p>
          <a:r>
            <a:rPr lang="zh-CN" altLang="en-US"/>
            <a:t>转职</a:t>
          </a:r>
          <a:r>
            <a:rPr lang="en-US" altLang="zh-CN"/>
            <a:t>1</a:t>
          </a:r>
          <a:endParaRPr lang="zh-CN" altLang="en-US"/>
        </a:p>
      </dgm:t>
    </dgm:pt>
    <dgm:pt modelId="{BAFCD3A9-95CE-4890-8682-6315C73297CB}" type="par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6C4E4D08-7048-49F0-8190-C8A8B52B96D4}" type="sibTrans" cxnId="{5EA464C2-F8DA-40B1-94F1-6F536EC02988}">
      <dgm:prSet/>
      <dgm:spPr/>
      <dgm:t>
        <a:bodyPr/>
        <a:lstStyle/>
        <a:p>
          <a:endParaRPr lang="zh-CN" altLang="en-US"/>
        </a:p>
      </dgm:t>
    </dgm:pt>
    <dgm:pt modelId="{9BA55658-392C-40B7-A9B6-23EFE757BCC2}">
      <dgm:prSet/>
      <dgm:spPr/>
      <dgm:t>
        <a:bodyPr/>
        <a:lstStyle/>
        <a:p>
          <a:endParaRPr lang="zh-CN" altLang="en-US"/>
        </a:p>
      </dgm:t>
    </dgm:pt>
    <dgm:pt modelId="{63032CC2-578B-48CE-B4E8-2DF3216C659A}" type="par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4F1DA457-723D-4774-A4A0-98B5783078FE}" type="sibTrans" cxnId="{41332F8E-38B0-4FB8-AD90-339BBEA4D5A1}">
      <dgm:prSet/>
      <dgm:spPr/>
      <dgm:t>
        <a:bodyPr/>
        <a:lstStyle/>
        <a:p>
          <a:endParaRPr lang="zh-CN" altLang="en-US"/>
        </a:p>
      </dgm:t>
    </dgm:pt>
    <dgm:pt modelId="{E2723FE8-CDCB-4B0D-8703-66F94732637D}">
      <dgm:prSet/>
      <dgm:spPr/>
      <dgm:t>
        <a:bodyPr/>
        <a:lstStyle/>
        <a:p>
          <a:endParaRPr lang="zh-CN" altLang="en-US"/>
        </a:p>
      </dgm:t>
    </dgm:pt>
    <dgm:pt modelId="{1BE46FDF-3499-4948-ACB8-0E57B9BB2AA1}" type="par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5CCC4E11-F85B-42F6-AE94-B3D4E4BBBF75}" type="sibTrans" cxnId="{79A2BE84-B53A-49B6-9DF0-93BD21C48556}">
      <dgm:prSet/>
      <dgm:spPr/>
      <dgm:t>
        <a:bodyPr/>
        <a:lstStyle/>
        <a:p>
          <a:endParaRPr lang="zh-CN" altLang="en-US"/>
        </a:p>
      </dgm:t>
    </dgm:pt>
    <dgm:pt modelId="{BFD328FC-E086-43FC-928A-22354615EE5A}">
      <dgm:prSet/>
      <dgm:spPr/>
      <dgm:t>
        <a:bodyPr/>
        <a:lstStyle/>
        <a:p>
          <a:endParaRPr lang="zh-CN" altLang="en-US"/>
        </a:p>
      </dgm:t>
    </dgm:pt>
    <dgm:pt modelId="{F358C0F4-C1A4-4627-9171-FE8545921B9D}" type="par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D3A5C1C3-33CB-453F-8083-2F0E43CD4DB4}" type="sibTrans" cxnId="{66612ABA-B081-4813-94B1-F365BA85C5FB}">
      <dgm:prSet/>
      <dgm:spPr/>
      <dgm:t>
        <a:bodyPr/>
        <a:lstStyle/>
        <a:p>
          <a:endParaRPr lang="zh-CN" altLang="en-US"/>
        </a:p>
      </dgm:t>
    </dgm:pt>
    <dgm:pt modelId="{5F87FE65-C953-40D9-B902-7B72389EB82D}">
      <dgm:prSet phldrT="[文本]"/>
      <dgm:spPr/>
      <dgm:t>
        <a:bodyPr/>
        <a:lstStyle/>
        <a:p>
          <a:r>
            <a:rPr lang="en-US" altLang="zh-CN"/>
            <a:t>1</a:t>
          </a:r>
          <a:r>
            <a:rPr lang="zh-CN" altLang="en-US"/>
            <a:t>转</a:t>
          </a:r>
        </a:p>
      </dgm:t>
    </dgm:pt>
    <dgm:pt modelId="{4F20C264-6D54-4F78-83B8-0F2272C8301F}" type="par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AB2F9DEB-980A-462E-9988-B1616993BE7D}" type="sibTrans" cxnId="{AC9314C5-D85C-48BF-B420-5F51839EE586}">
      <dgm:prSet/>
      <dgm:spPr/>
      <dgm:t>
        <a:bodyPr/>
        <a:lstStyle/>
        <a:p>
          <a:endParaRPr lang="zh-CN" altLang="en-US"/>
        </a:p>
      </dgm:t>
    </dgm:pt>
    <dgm:pt modelId="{E10236DB-521C-4722-BAB3-AFF8D8451B0F}">
      <dgm:prSet phldrT="[文本]"/>
      <dgm:spPr/>
      <dgm:t>
        <a:bodyPr/>
        <a:lstStyle/>
        <a:p>
          <a:r>
            <a:rPr lang="en-US" altLang="zh-CN"/>
            <a:t>2</a:t>
          </a:r>
          <a:r>
            <a:rPr lang="zh-CN" altLang="en-US"/>
            <a:t>转</a:t>
          </a:r>
        </a:p>
      </dgm:t>
    </dgm:pt>
    <dgm:pt modelId="{22DB0DEF-60A3-4F83-8C07-F426A2A6F4FF}" type="par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1A0EC6FC-E7D0-49DC-94A0-D17030B2AB53}" type="sibTrans" cxnId="{D21020D0-077E-4B85-9204-328B17C51F49}">
      <dgm:prSet/>
      <dgm:spPr/>
      <dgm:t>
        <a:bodyPr/>
        <a:lstStyle/>
        <a:p>
          <a:endParaRPr lang="zh-CN" altLang="en-US"/>
        </a:p>
      </dgm:t>
    </dgm:pt>
    <dgm:pt modelId="{3C56AA19-DCBE-4C41-B5BF-FCB672D6CD73}">
      <dgm:prSet/>
      <dgm:spPr/>
      <dgm:t>
        <a:bodyPr/>
        <a:lstStyle/>
        <a:p>
          <a:endParaRPr lang="zh-CN" altLang="en-US"/>
        </a:p>
      </dgm:t>
    </dgm:pt>
    <dgm:pt modelId="{40359723-215A-4F58-B39E-53D6CB1F88DB}" type="par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798CB145-D916-4E7F-A603-B9BD94011DA2}" type="sibTrans" cxnId="{E9EDADF4-BF69-4906-8D34-D49DBC81825D}">
      <dgm:prSet/>
      <dgm:spPr/>
      <dgm:t>
        <a:bodyPr/>
        <a:lstStyle/>
        <a:p>
          <a:endParaRPr lang="zh-CN" altLang="en-US"/>
        </a:p>
      </dgm:t>
    </dgm:pt>
    <dgm:pt modelId="{2BC02960-EAF4-4ED7-BC61-2DC3CA37016F}">
      <dgm:prSet/>
      <dgm:spPr/>
      <dgm:t>
        <a:bodyPr/>
        <a:lstStyle/>
        <a:p>
          <a:endParaRPr lang="zh-CN" altLang="en-US"/>
        </a:p>
      </dgm:t>
    </dgm:pt>
    <dgm:pt modelId="{4D896003-AC3A-4D63-9138-9CC4A1C70AAE}" type="par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F0379A0E-A856-485F-8A2A-5D18FC5D3376}" type="sibTrans" cxnId="{0F9538D5-90F0-4BB6-8BC8-E6B663B0F71C}">
      <dgm:prSet/>
      <dgm:spPr/>
      <dgm:t>
        <a:bodyPr/>
        <a:lstStyle/>
        <a:p>
          <a:endParaRPr lang="zh-CN" altLang="en-US"/>
        </a:p>
      </dgm:t>
    </dgm:pt>
    <dgm:pt modelId="{0BD07402-A4B8-4293-B64B-B8B125067020}">
      <dgm:prSet/>
      <dgm:spPr/>
      <dgm:t>
        <a:bodyPr/>
        <a:lstStyle/>
        <a:p>
          <a:endParaRPr lang="zh-CN" altLang="en-US"/>
        </a:p>
      </dgm:t>
    </dgm:pt>
    <dgm:pt modelId="{47B8EC0C-3CCC-4366-9D6E-D520CF3572C8}" type="par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F19A7D17-5012-4FEE-990A-1F5CA6C481B6}" type="sibTrans" cxnId="{A5722D19-5EEA-4C0C-846E-F552AE9BD817}">
      <dgm:prSet/>
      <dgm:spPr/>
      <dgm:t>
        <a:bodyPr/>
        <a:lstStyle/>
        <a:p>
          <a:endParaRPr lang="zh-CN" altLang="en-US"/>
        </a:p>
      </dgm:t>
    </dgm:pt>
    <dgm:pt modelId="{136FC2C2-F7A2-47F6-A9BD-3BA3BD231995}">
      <dgm:prSet/>
      <dgm:spPr/>
      <dgm:t>
        <a:bodyPr/>
        <a:lstStyle/>
        <a:p>
          <a:endParaRPr lang="zh-CN" altLang="en-US"/>
        </a:p>
      </dgm:t>
    </dgm:pt>
    <dgm:pt modelId="{5C209275-0597-4C39-B6A4-674180021E9F}" type="par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E8F331E8-1E43-457E-BAA2-508D6C75476C}" type="sibTrans" cxnId="{2698BAA9-5D44-4A23-AE67-C5861853123B}">
      <dgm:prSet/>
      <dgm:spPr/>
      <dgm:t>
        <a:bodyPr/>
        <a:lstStyle/>
        <a:p>
          <a:endParaRPr lang="zh-CN" altLang="en-US"/>
        </a:p>
      </dgm:t>
    </dgm:pt>
    <dgm:pt modelId="{6C7D5003-D2C0-4FB7-8E88-F7C428785041}">
      <dgm:prSet/>
      <dgm:spPr/>
      <dgm:t>
        <a:bodyPr/>
        <a:lstStyle/>
        <a:p>
          <a:endParaRPr lang="zh-CN" altLang="en-US"/>
        </a:p>
      </dgm:t>
    </dgm:pt>
    <dgm:pt modelId="{8A2168B9-E4E7-42B3-B4FD-A8E68DB39B5E}" type="par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F16F0ED5-3878-44D6-ABB0-4B5CEE191F86}" type="sibTrans" cxnId="{6EA961F5-42BC-4C83-B7AE-314187778CCB}">
      <dgm:prSet/>
      <dgm:spPr/>
      <dgm:t>
        <a:bodyPr/>
        <a:lstStyle/>
        <a:p>
          <a:endParaRPr lang="zh-CN" altLang="en-US"/>
        </a:p>
      </dgm:t>
    </dgm:pt>
    <dgm:pt modelId="{1AECF50E-B6C3-488B-AC21-558EDFA1074C}">
      <dgm:prSet/>
      <dgm:spPr/>
      <dgm:t>
        <a:bodyPr/>
        <a:lstStyle/>
        <a:p>
          <a:endParaRPr lang="zh-CN" altLang="en-US"/>
        </a:p>
      </dgm:t>
    </dgm:pt>
    <dgm:pt modelId="{10A49993-ED7C-403E-91EB-7A719B2AAFFA}" type="par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6B17EC96-E8C7-415C-B606-F96D50BF9DB2}" type="sibTrans" cxnId="{8B22C1C9-95A4-40D5-86FB-6E7FD374A1C8}">
      <dgm:prSet/>
      <dgm:spPr/>
      <dgm:t>
        <a:bodyPr/>
        <a:lstStyle/>
        <a:p>
          <a:endParaRPr lang="zh-CN" altLang="en-US"/>
        </a:p>
      </dgm:t>
    </dgm:pt>
    <dgm:pt modelId="{41B32AA1-CCA2-49E2-8693-62AE15F61EA5}" type="pres">
      <dgm:prSet presAssocID="{3385331C-7126-49E9-8328-9F564EC49907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D5272663-3F21-4073-84D9-DD7F8F4636ED}" type="pres">
      <dgm:prSet presAssocID="{3385331C-7126-49E9-8328-9F564EC49907}" presName="hierFlow" presStyleCnt="0"/>
      <dgm:spPr/>
      <dgm:t>
        <a:bodyPr/>
        <a:lstStyle/>
        <a:p>
          <a:endParaRPr lang="zh-CN" altLang="en-US"/>
        </a:p>
      </dgm:t>
    </dgm:pt>
    <dgm:pt modelId="{4D3EA79E-A938-4D9B-BF39-9A02302B6CA4}" type="pres">
      <dgm:prSet presAssocID="{3385331C-7126-49E9-8328-9F564EC49907}" presName="firstBuf" presStyleCnt="0"/>
      <dgm:spPr/>
      <dgm:t>
        <a:bodyPr/>
        <a:lstStyle/>
        <a:p>
          <a:endParaRPr lang="zh-CN" altLang="en-US"/>
        </a:p>
      </dgm:t>
    </dgm:pt>
    <dgm:pt modelId="{EB666471-8CA1-468F-8C5B-54AE3E77F53B}" type="pres">
      <dgm:prSet presAssocID="{3385331C-7126-49E9-8328-9F564EC49907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zh-CN" altLang="en-US"/>
        </a:p>
      </dgm:t>
    </dgm:pt>
    <dgm:pt modelId="{66C59A39-03CC-4DDF-B1C8-8053E0E9F140}" type="pres">
      <dgm:prSet presAssocID="{B362536B-40F6-4443-811C-768E57A880A1}" presName="Name14" presStyleCnt="0"/>
      <dgm:spPr/>
      <dgm:t>
        <a:bodyPr/>
        <a:lstStyle/>
        <a:p>
          <a:endParaRPr lang="zh-CN" altLang="en-US"/>
        </a:p>
      </dgm:t>
    </dgm:pt>
    <dgm:pt modelId="{4F334489-78A9-4DFF-AE60-24AA2093449C}" type="pres">
      <dgm:prSet presAssocID="{B362536B-40F6-4443-811C-768E57A880A1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3962DF8-BE75-474F-9943-F8113305D827}" type="pres">
      <dgm:prSet presAssocID="{B362536B-40F6-4443-811C-768E57A880A1}" presName="hierChild2" presStyleCnt="0"/>
      <dgm:spPr/>
      <dgm:t>
        <a:bodyPr/>
        <a:lstStyle/>
        <a:p>
          <a:endParaRPr lang="zh-CN" altLang="en-US"/>
        </a:p>
      </dgm:t>
    </dgm:pt>
    <dgm:pt modelId="{C14215B2-B155-4E39-A875-C053EB72B054}" type="pres">
      <dgm:prSet presAssocID="{A4FBD986-89A9-4964-AD3D-2DED694CBFC6}" presName="Name19" presStyleLbl="parChTrans1D2" presStyleIdx="0" presStyleCnt="3"/>
      <dgm:spPr/>
      <dgm:t>
        <a:bodyPr/>
        <a:lstStyle/>
        <a:p>
          <a:endParaRPr lang="zh-CN" altLang="en-US"/>
        </a:p>
      </dgm:t>
    </dgm:pt>
    <dgm:pt modelId="{294EC6AF-6695-4021-928C-47D600EFEA66}" type="pres">
      <dgm:prSet presAssocID="{E8DECB7A-6819-400F-9245-891330D33FF2}" presName="Name21" presStyleCnt="0"/>
      <dgm:spPr/>
      <dgm:t>
        <a:bodyPr/>
        <a:lstStyle/>
        <a:p>
          <a:endParaRPr lang="zh-CN" altLang="en-US"/>
        </a:p>
      </dgm:t>
    </dgm:pt>
    <dgm:pt modelId="{D3DC3675-8560-42A7-9F2C-6C9DA7886650}" type="pres">
      <dgm:prSet presAssocID="{E8DECB7A-6819-400F-9245-891330D33FF2}" presName="level2Shape" presStyleLbl="node2" presStyleIdx="0" presStyleCnt="3"/>
      <dgm:spPr/>
      <dgm:t>
        <a:bodyPr/>
        <a:lstStyle/>
        <a:p>
          <a:endParaRPr lang="zh-CN" altLang="en-US"/>
        </a:p>
      </dgm:t>
    </dgm:pt>
    <dgm:pt modelId="{EA9710E9-154E-454A-933D-185DA9789ED0}" type="pres">
      <dgm:prSet presAssocID="{E8DECB7A-6819-400F-9245-891330D33FF2}" presName="hierChild3" presStyleCnt="0"/>
      <dgm:spPr/>
      <dgm:t>
        <a:bodyPr/>
        <a:lstStyle/>
        <a:p>
          <a:endParaRPr lang="zh-CN" altLang="en-US"/>
        </a:p>
      </dgm:t>
    </dgm:pt>
    <dgm:pt modelId="{1E93F6F2-6359-4EC0-AF9B-ACFDB4B3B699}" type="pres">
      <dgm:prSet presAssocID="{46BEDEAF-40D5-4D3F-B23A-F206E778AD7A}" presName="Name19" presStyleLbl="parChTrans1D3" presStyleIdx="0" presStyleCnt="3"/>
      <dgm:spPr/>
      <dgm:t>
        <a:bodyPr/>
        <a:lstStyle/>
        <a:p>
          <a:endParaRPr lang="zh-CN" altLang="en-US"/>
        </a:p>
      </dgm:t>
    </dgm:pt>
    <dgm:pt modelId="{26507E68-FE12-47A3-A1BA-2A5CEF62BF83}" type="pres">
      <dgm:prSet presAssocID="{F297D1AE-5455-4E14-8BF2-46AD00037961}" presName="Name21" presStyleCnt="0"/>
      <dgm:spPr/>
      <dgm:t>
        <a:bodyPr/>
        <a:lstStyle/>
        <a:p>
          <a:endParaRPr lang="zh-CN" altLang="en-US"/>
        </a:p>
      </dgm:t>
    </dgm:pt>
    <dgm:pt modelId="{9C86AB73-42FC-4152-BDB4-A51FC269F396}" type="pres">
      <dgm:prSet presAssocID="{F297D1AE-5455-4E14-8BF2-46AD00037961}" presName="level2Shape" presStyleLbl="node3" presStyleIdx="0" presStyleCnt="3"/>
      <dgm:spPr/>
      <dgm:t>
        <a:bodyPr/>
        <a:lstStyle/>
        <a:p>
          <a:endParaRPr lang="zh-CN" altLang="en-US"/>
        </a:p>
      </dgm:t>
    </dgm:pt>
    <dgm:pt modelId="{F8F48DAD-4D7B-40EF-ABB7-676187ACA7D1}" type="pres">
      <dgm:prSet presAssocID="{F297D1AE-5455-4E14-8BF2-46AD00037961}" presName="hierChild3" presStyleCnt="0"/>
      <dgm:spPr/>
      <dgm:t>
        <a:bodyPr/>
        <a:lstStyle/>
        <a:p>
          <a:endParaRPr lang="zh-CN" altLang="en-US"/>
        </a:p>
      </dgm:t>
    </dgm:pt>
    <dgm:pt modelId="{2C485C9F-7150-4A56-976A-C09F08B50D95}" type="pres">
      <dgm:prSet presAssocID="{C8EE0491-B571-421E-AB2B-34AFE9FA97EF}" presName="Name19" presStyleLbl="parChTrans1D4" presStyleIdx="0" presStyleCnt="12"/>
      <dgm:spPr/>
      <dgm:t>
        <a:bodyPr/>
        <a:lstStyle/>
        <a:p>
          <a:endParaRPr lang="zh-CN" altLang="en-US"/>
        </a:p>
      </dgm:t>
    </dgm:pt>
    <dgm:pt modelId="{4908429D-8393-4DA1-AD67-A1823E4D6439}" type="pres">
      <dgm:prSet presAssocID="{26A7D397-5304-4700-8BDB-43C98B38A7A2}" presName="Name21" presStyleCnt="0"/>
      <dgm:spPr/>
      <dgm:t>
        <a:bodyPr/>
        <a:lstStyle/>
        <a:p>
          <a:endParaRPr lang="zh-CN" altLang="en-US"/>
        </a:p>
      </dgm:t>
    </dgm:pt>
    <dgm:pt modelId="{A239114D-5006-453E-B08E-558402C36D44}" type="pres">
      <dgm:prSet presAssocID="{26A7D397-5304-4700-8BDB-43C98B38A7A2}" presName="level2Shape" presStyleLbl="node4" presStyleIdx="0" presStyleCnt="12"/>
      <dgm:spPr/>
      <dgm:t>
        <a:bodyPr/>
        <a:lstStyle/>
        <a:p>
          <a:endParaRPr lang="zh-CN" altLang="en-US"/>
        </a:p>
      </dgm:t>
    </dgm:pt>
    <dgm:pt modelId="{815DB479-0242-4765-9632-2ED0C3690960}" type="pres">
      <dgm:prSet presAssocID="{26A7D397-5304-4700-8BDB-43C98B38A7A2}" presName="hierChild3" presStyleCnt="0"/>
      <dgm:spPr/>
      <dgm:t>
        <a:bodyPr/>
        <a:lstStyle/>
        <a:p>
          <a:endParaRPr lang="zh-CN" altLang="en-US"/>
        </a:p>
      </dgm:t>
    </dgm:pt>
    <dgm:pt modelId="{63176AA1-7DE9-461A-89CD-3B8115F88751}" type="pres">
      <dgm:prSet presAssocID="{63032CC2-578B-48CE-B4E8-2DF3216C659A}" presName="Name19" presStyleLbl="parChTrans1D4" presStyleIdx="1" presStyleCnt="12"/>
      <dgm:spPr/>
      <dgm:t>
        <a:bodyPr/>
        <a:lstStyle/>
        <a:p>
          <a:endParaRPr lang="zh-CN" altLang="en-US"/>
        </a:p>
      </dgm:t>
    </dgm:pt>
    <dgm:pt modelId="{C9F89E3C-434C-45E4-B345-E40EBF8FFA52}" type="pres">
      <dgm:prSet presAssocID="{9BA55658-392C-40B7-A9B6-23EFE757BCC2}" presName="Name21" presStyleCnt="0"/>
      <dgm:spPr/>
      <dgm:t>
        <a:bodyPr/>
        <a:lstStyle/>
        <a:p>
          <a:endParaRPr lang="zh-CN" altLang="en-US"/>
        </a:p>
      </dgm:t>
    </dgm:pt>
    <dgm:pt modelId="{888583F1-85E4-419B-AA9F-4DBD8D7D6F5E}" type="pres">
      <dgm:prSet presAssocID="{9BA55658-392C-40B7-A9B6-23EFE757BCC2}" presName="level2Shape" presStyleLbl="node4" presStyleIdx="1" presStyleCnt="12"/>
      <dgm:spPr/>
      <dgm:t>
        <a:bodyPr/>
        <a:lstStyle/>
        <a:p>
          <a:endParaRPr lang="zh-CN" altLang="en-US"/>
        </a:p>
      </dgm:t>
    </dgm:pt>
    <dgm:pt modelId="{0AA9B4DD-F784-4350-88F5-DF3E7EEC9527}" type="pres">
      <dgm:prSet presAssocID="{9BA55658-392C-40B7-A9B6-23EFE757BCC2}" presName="hierChild3" presStyleCnt="0"/>
      <dgm:spPr/>
      <dgm:t>
        <a:bodyPr/>
        <a:lstStyle/>
        <a:p>
          <a:endParaRPr lang="zh-CN" altLang="en-US"/>
        </a:p>
      </dgm:t>
    </dgm:pt>
    <dgm:pt modelId="{FCE42F0E-6CB1-4F4B-A5E2-6EEE547A3AB5}" type="pres">
      <dgm:prSet presAssocID="{40359723-215A-4F58-B39E-53D6CB1F88DB}" presName="Name19" presStyleLbl="parChTrans1D4" presStyleIdx="2" presStyleCnt="12"/>
      <dgm:spPr/>
      <dgm:t>
        <a:bodyPr/>
        <a:lstStyle/>
        <a:p>
          <a:endParaRPr lang="zh-CN" altLang="en-US"/>
        </a:p>
      </dgm:t>
    </dgm:pt>
    <dgm:pt modelId="{18707D08-449E-4C3B-8BD8-C6A3AE6FF60A}" type="pres">
      <dgm:prSet presAssocID="{3C56AA19-DCBE-4C41-B5BF-FCB672D6CD73}" presName="Name21" presStyleCnt="0"/>
      <dgm:spPr/>
      <dgm:t>
        <a:bodyPr/>
        <a:lstStyle/>
        <a:p>
          <a:endParaRPr lang="zh-CN" altLang="en-US"/>
        </a:p>
      </dgm:t>
    </dgm:pt>
    <dgm:pt modelId="{37570882-DBE7-49EC-AEF6-27CDED8BF81A}" type="pres">
      <dgm:prSet presAssocID="{3C56AA19-DCBE-4C41-B5BF-FCB672D6CD73}" presName="level2Shape" presStyleLbl="node4" presStyleIdx="2" presStyleCnt="12"/>
      <dgm:spPr/>
      <dgm:t>
        <a:bodyPr/>
        <a:lstStyle/>
        <a:p>
          <a:endParaRPr lang="zh-CN" altLang="en-US"/>
        </a:p>
      </dgm:t>
    </dgm:pt>
    <dgm:pt modelId="{3218B0EA-2CE9-46C0-8D77-AABECDCDACB5}" type="pres">
      <dgm:prSet presAssocID="{3C56AA19-DCBE-4C41-B5BF-FCB672D6CD73}" presName="hierChild3" presStyleCnt="0"/>
      <dgm:spPr/>
      <dgm:t>
        <a:bodyPr/>
        <a:lstStyle/>
        <a:p>
          <a:endParaRPr lang="zh-CN" altLang="en-US"/>
        </a:p>
      </dgm:t>
    </dgm:pt>
    <dgm:pt modelId="{567AD47F-C33A-4455-941C-349A22AAF180}" type="pres">
      <dgm:prSet presAssocID="{4D896003-AC3A-4D63-9138-9CC4A1C70AAE}" presName="Name19" presStyleLbl="parChTrans1D4" presStyleIdx="3" presStyleCnt="12"/>
      <dgm:spPr/>
      <dgm:t>
        <a:bodyPr/>
        <a:lstStyle/>
        <a:p>
          <a:endParaRPr lang="zh-CN" altLang="en-US"/>
        </a:p>
      </dgm:t>
    </dgm:pt>
    <dgm:pt modelId="{A89B98BF-132B-467F-9E10-D85A9C64B313}" type="pres">
      <dgm:prSet presAssocID="{2BC02960-EAF4-4ED7-BC61-2DC3CA37016F}" presName="Name21" presStyleCnt="0"/>
      <dgm:spPr/>
      <dgm:t>
        <a:bodyPr/>
        <a:lstStyle/>
        <a:p>
          <a:endParaRPr lang="zh-CN" altLang="en-US"/>
        </a:p>
      </dgm:t>
    </dgm:pt>
    <dgm:pt modelId="{7073CEDF-03E2-459F-AA38-0DA6E5D6A8EA}" type="pres">
      <dgm:prSet presAssocID="{2BC02960-EAF4-4ED7-BC61-2DC3CA37016F}" presName="level2Shape" presStyleLbl="node4" presStyleIdx="3" presStyleCnt="12"/>
      <dgm:spPr/>
      <dgm:t>
        <a:bodyPr/>
        <a:lstStyle/>
        <a:p>
          <a:endParaRPr lang="zh-CN" altLang="en-US"/>
        </a:p>
      </dgm:t>
    </dgm:pt>
    <dgm:pt modelId="{4477E25F-21C1-4AB3-85CE-13170AB5250B}" type="pres">
      <dgm:prSet presAssocID="{2BC02960-EAF4-4ED7-BC61-2DC3CA37016F}" presName="hierChild3" presStyleCnt="0"/>
      <dgm:spPr/>
      <dgm:t>
        <a:bodyPr/>
        <a:lstStyle/>
        <a:p>
          <a:endParaRPr lang="zh-CN" altLang="en-US"/>
        </a:p>
      </dgm:t>
    </dgm:pt>
    <dgm:pt modelId="{7B6A6899-9C00-456A-9057-2B4143C55FFD}" type="pres">
      <dgm:prSet presAssocID="{46C9E625-1BB0-41EB-91EA-C5A9E27748F3}" presName="Name19" presStyleLbl="parChTrans1D2" presStyleIdx="1" presStyleCnt="3"/>
      <dgm:spPr/>
      <dgm:t>
        <a:bodyPr/>
        <a:lstStyle/>
        <a:p>
          <a:endParaRPr lang="zh-CN" altLang="en-US"/>
        </a:p>
      </dgm:t>
    </dgm:pt>
    <dgm:pt modelId="{06639242-1F3C-4EC5-B07F-1EE4B4A02C42}" type="pres">
      <dgm:prSet presAssocID="{08EF4860-EB13-4553-B204-1663A4807296}" presName="Name21" presStyleCnt="0"/>
      <dgm:spPr/>
      <dgm:t>
        <a:bodyPr/>
        <a:lstStyle/>
        <a:p>
          <a:endParaRPr lang="zh-CN" altLang="en-US"/>
        </a:p>
      </dgm:t>
    </dgm:pt>
    <dgm:pt modelId="{E7027A52-5815-405C-BA48-C542F4F4640C}" type="pres">
      <dgm:prSet presAssocID="{08EF4860-EB13-4553-B204-1663A4807296}" presName="level2Shape" presStyleLbl="node2" presStyleIdx="1" presStyleCnt="3"/>
      <dgm:spPr/>
      <dgm:t>
        <a:bodyPr/>
        <a:lstStyle/>
        <a:p>
          <a:endParaRPr lang="zh-CN" altLang="en-US"/>
        </a:p>
      </dgm:t>
    </dgm:pt>
    <dgm:pt modelId="{E1C20758-5AA9-4D6B-BE15-1891B95A00C2}" type="pres">
      <dgm:prSet presAssocID="{08EF4860-EB13-4553-B204-1663A4807296}" presName="hierChild3" presStyleCnt="0"/>
      <dgm:spPr/>
      <dgm:t>
        <a:bodyPr/>
        <a:lstStyle/>
        <a:p>
          <a:endParaRPr lang="zh-CN" altLang="en-US"/>
        </a:p>
      </dgm:t>
    </dgm:pt>
    <dgm:pt modelId="{70BF13A0-F166-4810-B180-32D95EF8C1C8}" type="pres">
      <dgm:prSet presAssocID="{C61F360F-8B9C-445E-A0EB-578ED2301EFF}" presName="Name19" presStyleLbl="parChTrans1D3" presStyleIdx="1" presStyleCnt="3"/>
      <dgm:spPr/>
      <dgm:t>
        <a:bodyPr/>
        <a:lstStyle/>
        <a:p>
          <a:endParaRPr lang="zh-CN" altLang="en-US"/>
        </a:p>
      </dgm:t>
    </dgm:pt>
    <dgm:pt modelId="{BB4288D6-72ED-4DE3-B4AF-59311B5B63E6}" type="pres">
      <dgm:prSet presAssocID="{2990E816-DB7F-4AE7-BB06-E2893C9A1F42}" presName="Name21" presStyleCnt="0"/>
      <dgm:spPr/>
      <dgm:t>
        <a:bodyPr/>
        <a:lstStyle/>
        <a:p>
          <a:endParaRPr lang="zh-CN" altLang="en-US"/>
        </a:p>
      </dgm:t>
    </dgm:pt>
    <dgm:pt modelId="{341676E1-3F36-40BD-84A7-7923EF2DF62D}" type="pres">
      <dgm:prSet presAssocID="{2990E816-DB7F-4AE7-BB06-E2893C9A1F42}" presName="level2Shape" presStyleLbl="node3" presStyleIdx="1" presStyleCnt="3"/>
      <dgm:spPr/>
      <dgm:t>
        <a:bodyPr/>
        <a:lstStyle/>
        <a:p>
          <a:endParaRPr lang="zh-CN" altLang="en-US"/>
        </a:p>
      </dgm:t>
    </dgm:pt>
    <dgm:pt modelId="{4EF19B61-5223-4148-8B69-05FDEBF33A9E}" type="pres">
      <dgm:prSet presAssocID="{2990E816-DB7F-4AE7-BB06-E2893C9A1F42}" presName="hierChild3" presStyleCnt="0"/>
      <dgm:spPr/>
      <dgm:t>
        <a:bodyPr/>
        <a:lstStyle/>
        <a:p>
          <a:endParaRPr lang="zh-CN" altLang="en-US"/>
        </a:p>
      </dgm:t>
    </dgm:pt>
    <dgm:pt modelId="{99F51F7E-7F9B-41FB-A726-F1D18B6A4CF1}" type="pres">
      <dgm:prSet presAssocID="{BAFCD3A9-95CE-4890-8682-6315C73297CB}" presName="Name19" presStyleLbl="parChTrans1D4" presStyleIdx="4" presStyleCnt="12"/>
      <dgm:spPr/>
      <dgm:t>
        <a:bodyPr/>
        <a:lstStyle/>
        <a:p>
          <a:endParaRPr lang="zh-CN" altLang="en-US"/>
        </a:p>
      </dgm:t>
    </dgm:pt>
    <dgm:pt modelId="{07C39B4D-3883-496C-AFE6-4351E5ABF6F3}" type="pres">
      <dgm:prSet presAssocID="{7DD471B9-31B0-41CF-8BCE-207B8D86F492}" presName="Name21" presStyleCnt="0"/>
      <dgm:spPr/>
      <dgm:t>
        <a:bodyPr/>
        <a:lstStyle/>
        <a:p>
          <a:endParaRPr lang="zh-CN" altLang="en-US"/>
        </a:p>
      </dgm:t>
    </dgm:pt>
    <dgm:pt modelId="{02A08BF8-2355-4BC0-907A-2009DC413EDC}" type="pres">
      <dgm:prSet presAssocID="{7DD471B9-31B0-41CF-8BCE-207B8D86F492}" presName="level2Shape" presStyleLbl="node4" presStyleIdx="4" presStyleCnt="12"/>
      <dgm:spPr/>
      <dgm:t>
        <a:bodyPr/>
        <a:lstStyle/>
        <a:p>
          <a:endParaRPr lang="zh-CN" altLang="en-US"/>
        </a:p>
      </dgm:t>
    </dgm:pt>
    <dgm:pt modelId="{54D0FB49-3779-437B-B765-C031423DE44A}" type="pres">
      <dgm:prSet presAssocID="{7DD471B9-31B0-41CF-8BCE-207B8D86F492}" presName="hierChild3" presStyleCnt="0"/>
      <dgm:spPr/>
      <dgm:t>
        <a:bodyPr/>
        <a:lstStyle/>
        <a:p>
          <a:endParaRPr lang="zh-CN" altLang="en-US"/>
        </a:p>
      </dgm:t>
    </dgm:pt>
    <dgm:pt modelId="{BE754DEF-382A-4627-BADF-BE9AED9CC583}" type="pres">
      <dgm:prSet presAssocID="{1BE46FDF-3499-4948-ACB8-0E57B9BB2AA1}" presName="Name19" presStyleLbl="parChTrans1D4" presStyleIdx="5" presStyleCnt="12"/>
      <dgm:spPr/>
      <dgm:t>
        <a:bodyPr/>
        <a:lstStyle/>
        <a:p>
          <a:endParaRPr lang="zh-CN" altLang="en-US"/>
        </a:p>
      </dgm:t>
    </dgm:pt>
    <dgm:pt modelId="{28A639DB-5D23-4218-8476-AEF28E53B036}" type="pres">
      <dgm:prSet presAssocID="{E2723FE8-CDCB-4B0D-8703-66F94732637D}" presName="Name21" presStyleCnt="0"/>
      <dgm:spPr/>
      <dgm:t>
        <a:bodyPr/>
        <a:lstStyle/>
        <a:p>
          <a:endParaRPr lang="zh-CN" altLang="en-US"/>
        </a:p>
      </dgm:t>
    </dgm:pt>
    <dgm:pt modelId="{3D3B7C87-7EE4-4B3E-9211-54CA84E91312}" type="pres">
      <dgm:prSet presAssocID="{E2723FE8-CDCB-4B0D-8703-66F94732637D}" presName="level2Shape" presStyleLbl="node4" presStyleIdx="5" presStyleCnt="12"/>
      <dgm:spPr/>
      <dgm:t>
        <a:bodyPr/>
        <a:lstStyle/>
        <a:p>
          <a:endParaRPr lang="zh-CN" altLang="en-US"/>
        </a:p>
      </dgm:t>
    </dgm:pt>
    <dgm:pt modelId="{1D1C4E59-B08E-4A81-ABA3-8F615F19AFC5}" type="pres">
      <dgm:prSet presAssocID="{E2723FE8-CDCB-4B0D-8703-66F94732637D}" presName="hierChild3" presStyleCnt="0"/>
      <dgm:spPr/>
      <dgm:t>
        <a:bodyPr/>
        <a:lstStyle/>
        <a:p>
          <a:endParaRPr lang="zh-CN" altLang="en-US"/>
        </a:p>
      </dgm:t>
    </dgm:pt>
    <dgm:pt modelId="{B97CB971-DB2A-4EC4-A0CB-CDB034525AF0}" type="pres">
      <dgm:prSet presAssocID="{47B8EC0C-3CCC-4366-9D6E-D520CF3572C8}" presName="Name19" presStyleLbl="parChTrans1D4" presStyleIdx="6" presStyleCnt="12"/>
      <dgm:spPr/>
      <dgm:t>
        <a:bodyPr/>
        <a:lstStyle/>
        <a:p>
          <a:endParaRPr lang="zh-CN" altLang="en-US"/>
        </a:p>
      </dgm:t>
    </dgm:pt>
    <dgm:pt modelId="{A9CF51BE-CFBF-4C1B-855C-A0AF05C1FB4E}" type="pres">
      <dgm:prSet presAssocID="{0BD07402-A4B8-4293-B64B-B8B125067020}" presName="Name21" presStyleCnt="0"/>
      <dgm:spPr/>
      <dgm:t>
        <a:bodyPr/>
        <a:lstStyle/>
        <a:p>
          <a:endParaRPr lang="zh-CN" altLang="en-US"/>
        </a:p>
      </dgm:t>
    </dgm:pt>
    <dgm:pt modelId="{3EA58E6C-F058-4B08-80A3-949105C54DF0}" type="pres">
      <dgm:prSet presAssocID="{0BD07402-A4B8-4293-B64B-B8B125067020}" presName="level2Shape" presStyleLbl="node4" presStyleIdx="6" presStyleCnt="12"/>
      <dgm:spPr/>
      <dgm:t>
        <a:bodyPr/>
        <a:lstStyle/>
        <a:p>
          <a:endParaRPr lang="zh-CN" altLang="en-US"/>
        </a:p>
      </dgm:t>
    </dgm:pt>
    <dgm:pt modelId="{B7037A13-BDBE-4516-B04A-8DDC5AA8004E}" type="pres">
      <dgm:prSet presAssocID="{0BD07402-A4B8-4293-B64B-B8B125067020}" presName="hierChild3" presStyleCnt="0"/>
      <dgm:spPr/>
      <dgm:t>
        <a:bodyPr/>
        <a:lstStyle/>
        <a:p>
          <a:endParaRPr lang="zh-CN" altLang="en-US"/>
        </a:p>
      </dgm:t>
    </dgm:pt>
    <dgm:pt modelId="{C21EBAB3-6F60-4306-B798-C339CF28D5AE}" type="pres">
      <dgm:prSet presAssocID="{5C209275-0597-4C39-B6A4-674180021E9F}" presName="Name19" presStyleLbl="parChTrans1D4" presStyleIdx="7" presStyleCnt="12"/>
      <dgm:spPr/>
      <dgm:t>
        <a:bodyPr/>
        <a:lstStyle/>
        <a:p>
          <a:endParaRPr lang="zh-CN" altLang="en-US"/>
        </a:p>
      </dgm:t>
    </dgm:pt>
    <dgm:pt modelId="{1D0F4303-1607-4E8E-834C-E3523A13893C}" type="pres">
      <dgm:prSet presAssocID="{136FC2C2-F7A2-47F6-A9BD-3BA3BD231995}" presName="Name21" presStyleCnt="0"/>
      <dgm:spPr/>
      <dgm:t>
        <a:bodyPr/>
        <a:lstStyle/>
        <a:p>
          <a:endParaRPr lang="zh-CN" altLang="en-US"/>
        </a:p>
      </dgm:t>
    </dgm:pt>
    <dgm:pt modelId="{B70F9C69-6570-4BBF-89A5-D4F3E07F0C3B}" type="pres">
      <dgm:prSet presAssocID="{136FC2C2-F7A2-47F6-A9BD-3BA3BD231995}" presName="level2Shape" presStyleLbl="node4" presStyleIdx="7" presStyleCnt="12"/>
      <dgm:spPr/>
      <dgm:t>
        <a:bodyPr/>
        <a:lstStyle/>
        <a:p>
          <a:endParaRPr lang="zh-CN" altLang="en-US"/>
        </a:p>
      </dgm:t>
    </dgm:pt>
    <dgm:pt modelId="{C81EA480-3A35-4F4A-819C-1FD37100E0F1}" type="pres">
      <dgm:prSet presAssocID="{136FC2C2-F7A2-47F6-A9BD-3BA3BD231995}" presName="hierChild3" presStyleCnt="0"/>
      <dgm:spPr/>
      <dgm:t>
        <a:bodyPr/>
        <a:lstStyle/>
        <a:p>
          <a:endParaRPr lang="zh-CN" altLang="en-US"/>
        </a:p>
      </dgm:t>
    </dgm:pt>
    <dgm:pt modelId="{AB4B4C51-8A6C-4D95-9114-91C7626D9D3C}" type="pres">
      <dgm:prSet presAssocID="{F8DCF070-A3FC-4ABF-9FD5-5C56E02C5576}" presName="Name19" presStyleLbl="parChTrans1D2" presStyleIdx="2" presStyleCnt="3"/>
      <dgm:spPr/>
      <dgm:t>
        <a:bodyPr/>
        <a:lstStyle/>
        <a:p>
          <a:endParaRPr lang="zh-CN" altLang="en-US"/>
        </a:p>
      </dgm:t>
    </dgm:pt>
    <dgm:pt modelId="{D9A22E0A-4C61-4A3F-A591-91F9F0EA1E52}" type="pres">
      <dgm:prSet presAssocID="{88457E20-A72F-4352-88C7-9D13ED78AB71}" presName="Name21" presStyleCnt="0"/>
      <dgm:spPr/>
      <dgm:t>
        <a:bodyPr/>
        <a:lstStyle/>
        <a:p>
          <a:endParaRPr lang="zh-CN" altLang="en-US"/>
        </a:p>
      </dgm:t>
    </dgm:pt>
    <dgm:pt modelId="{D3CE3442-AFA3-4EB8-BF1A-17BACC10D158}" type="pres">
      <dgm:prSet presAssocID="{88457E20-A72F-4352-88C7-9D13ED78AB71}" presName="level2Shape" presStyleLbl="node2" presStyleIdx="2" presStyleCnt="3"/>
      <dgm:spPr/>
      <dgm:t>
        <a:bodyPr/>
        <a:lstStyle/>
        <a:p>
          <a:endParaRPr lang="zh-CN" altLang="en-US"/>
        </a:p>
      </dgm:t>
    </dgm:pt>
    <dgm:pt modelId="{4DEB24CD-3E6F-4D65-956A-5DF6A0EC11C1}" type="pres">
      <dgm:prSet presAssocID="{88457E20-A72F-4352-88C7-9D13ED78AB71}" presName="hierChild3" presStyleCnt="0"/>
      <dgm:spPr/>
      <dgm:t>
        <a:bodyPr/>
        <a:lstStyle/>
        <a:p>
          <a:endParaRPr lang="zh-CN" altLang="en-US"/>
        </a:p>
      </dgm:t>
    </dgm:pt>
    <dgm:pt modelId="{A73F4963-4D19-4A1D-BD94-73BE14E6BA5A}" type="pres">
      <dgm:prSet presAssocID="{583A35D5-3450-4CDA-9AED-9FAEFC1D5BCB}" presName="Name19" presStyleLbl="parChTrans1D3" presStyleIdx="2" presStyleCnt="3"/>
      <dgm:spPr/>
      <dgm:t>
        <a:bodyPr/>
        <a:lstStyle/>
        <a:p>
          <a:endParaRPr lang="zh-CN" altLang="en-US"/>
        </a:p>
      </dgm:t>
    </dgm:pt>
    <dgm:pt modelId="{5334193A-CCB1-46FC-BF47-A8E4F659BAC3}" type="pres">
      <dgm:prSet presAssocID="{A85D196A-2163-46EF-8C1F-7C223B6A294E}" presName="Name21" presStyleCnt="0"/>
      <dgm:spPr/>
      <dgm:t>
        <a:bodyPr/>
        <a:lstStyle/>
        <a:p>
          <a:endParaRPr lang="zh-CN" altLang="en-US"/>
        </a:p>
      </dgm:t>
    </dgm:pt>
    <dgm:pt modelId="{B8F67192-6AF3-4574-B399-AC2BC65531FB}" type="pres">
      <dgm:prSet presAssocID="{A85D196A-2163-46EF-8C1F-7C223B6A294E}" presName="level2Shape" presStyleLbl="node3" presStyleIdx="2" presStyleCnt="3"/>
      <dgm:spPr/>
      <dgm:t>
        <a:bodyPr/>
        <a:lstStyle/>
        <a:p>
          <a:endParaRPr lang="zh-CN" altLang="en-US"/>
        </a:p>
      </dgm:t>
    </dgm:pt>
    <dgm:pt modelId="{4DE9C6DA-9A12-491C-BC9A-37FF2AD48AA8}" type="pres">
      <dgm:prSet presAssocID="{A85D196A-2163-46EF-8C1F-7C223B6A294E}" presName="hierChild3" presStyleCnt="0"/>
      <dgm:spPr/>
      <dgm:t>
        <a:bodyPr/>
        <a:lstStyle/>
        <a:p>
          <a:endParaRPr lang="zh-CN" altLang="en-US"/>
        </a:p>
      </dgm:t>
    </dgm:pt>
    <dgm:pt modelId="{62BAADF8-C09D-4C85-A4D0-6559EBC07071}" type="pres">
      <dgm:prSet presAssocID="{E422433B-3EFF-4862-A0A1-86DA6E5F0883}" presName="Name19" presStyleLbl="parChTrans1D4" presStyleIdx="8" presStyleCnt="12"/>
      <dgm:spPr/>
      <dgm:t>
        <a:bodyPr/>
        <a:lstStyle/>
        <a:p>
          <a:endParaRPr lang="zh-CN" altLang="en-US"/>
        </a:p>
      </dgm:t>
    </dgm:pt>
    <dgm:pt modelId="{E7A58304-3EDA-4F23-B842-52F9FF773E28}" type="pres">
      <dgm:prSet presAssocID="{47FFB4BB-BA83-4401-A4C8-7694FB84D072}" presName="Name21" presStyleCnt="0"/>
      <dgm:spPr/>
      <dgm:t>
        <a:bodyPr/>
        <a:lstStyle/>
        <a:p>
          <a:endParaRPr lang="zh-CN" altLang="en-US"/>
        </a:p>
      </dgm:t>
    </dgm:pt>
    <dgm:pt modelId="{7CE8B09E-9BA1-404D-A2E7-A0FF4C8DE0EE}" type="pres">
      <dgm:prSet presAssocID="{47FFB4BB-BA83-4401-A4C8-7694FB84D072}" presName="level2Shape" presStyleLbl="node4" presStyleIdx="8" presStyleCnt="12"/>
      <dgm:spPr/>
      <dgm:t>
        <a:bodyPr/>
        <a:lstStyle/>
        <a:p>
          <a:endParaRPr lang="zh-CN" altLang="en-US"/>
        </a:p>
      </dgm:t>
    </dgm:pt>
    <dgm:pt modelId="{AA8F1DF2-9280-48DC-8F7E-928480C62543}" type="pres">
      <dgm:prSet presAssocID="{47FFB4BB-BA83-4401-A4C8-7694FB84D072}" presName="hierChild3" presStyleCnt="0"/>
      <dgm:spPr/>
      <dgm:t>
        <a:bodyPr/>
        <a:lstStyle/>
        <a:p>
          <a:endParaRPr lang="zh-CN" altLang="en-US"/>
        </a:p>
      </dgm:t>
    </dgm:pt>
    <dgm:pt modelId="{7D071F87-604C-4C87-A2CF-09CECB010BA3}" type="pres">
      <dgm:prSet presAssocID="{F358C0F4-C1A4-4627-9171-FE8545921B9D}" presName="Name19" presStyleLbl="parChTrans1D4" presStyleIdx="9" presStyleCnt="12"/>
      <dgm:spPr/>
      <dgm:t>
        <a:bodyPr/>
        <a:lstStyle/>
        <a:p>
          <a:endParaRPr lang="zh-CN" altLang="en-US"/>
        </a:p>
      </dgm:t>
    </dgm:pt>
    <dgm:pt modelId="{1BEA9446-4890-4C19-8A87-969ABA30771B}" type="pres">
      <dgm:prSet presAssocID="{BFD328FC-E086-43FC-928A-22354615EE5A}" presName="Name21" presStyleCnt="0"/>
      <dgm:spPr/>
      <dgm:t>
        <a:bodyPr/>
        <a:lstStyle/>
        <a:p>
          <a:endParaRPr lang="zh-CN" altLang="en-US"/>
        </a:p>
      </dgm:t>
    </dgm:pt>
    <dgm:pt modelId="{4DEEF613-ED46-43E6-A860-6CF81BA3634B}" type="pres">
      <dgm:prSet presAssocID="{BFD328FC-E086-43FC-928A-22354615EE5A}" presName="level2Shape" presStyleLbl="node4" presStyleIdx="9" presStyleCnt="12"/>
      <dgm:spPr/>
      <dgm:t>
        <a:bodyPr/>
        <a:lstStyle/>
        <a:p>
          <a:endParaRPr lang="zh-CN" altLang="en-US"/>
        </a:p>
      </dgm:t>
    </dgm:pt>
    <dgm:pt modelId="{C55D95D5-F99C-4876-BEA1-B367706802A4}" type="pres">
      <dgm:prSet presAssocID="{BFD328FC-E086-43FC-928A-22354615EE5A}" presName="hierChild3" presStyleCnt="0"/>
      <dgm:spPr/>
      <dgm:t>
        <a:bodyPr/>
        <a:lstStyle/>
        <a:p>
          <a:endParaRPr lang="zh-CN" altLang="en-US"/>
        </a:p>
      </dgm:t>
    </dgm:pt>
    <dgm:pt modelId="{734BC5ED-7DBA-4FD5-97CD-D12AB2F4873D}" type="pres">
      <dgm:prSet presAssocID="{8A2168B9-E4E7-42B3-B4FD-A8E68DB39B5E}" presName="Name19" presStyleLbl="parChTrans1D4" presStyleIdx="10" presStyleCnt="12"/>
      <dgm:spPr/>
      <dgm:t>
        <a:bodyPr/>
        <a:lstStyle/>
        <a:p>
          <a:endParaRPr lang="zh-CN" altLang="en-US"/>
        </a:p>
      </dgm:t>
    </dgm:pt>
    <dgm:pt modelId="{ACEAD501-0475-42C4-A4C2-F1EB664C4782}" type="pres">
      <dgm:prSet presAssocID="{6C7D5003-D2C0-4FB7-8E88-F7C428785041}" presName="Name21" presStyleCnt="0"/>
      <dgm:spPr/>
      <dgm:t>
        <a:bodyPr/>
        <a:lstStyle/>
        <a:p>
          <a:endParaRPr lang="zh-CN" altLang="en-US"/>
        </a:p>
      </dgm:t>
    </dgm:pt>
    <dgm:pt modelId="{BD6F8BA8-C977-4E46-97C8-9F6AEBF81245}" type="pres">
      <dgm:prSet presAssocID="{6C7D5003-D2C0-4FB7-8E88-F7C428785041}" presName="level2Shape" presStyleLbl="node4" presStyleIdx="10" presStyleCnt="12"/>
      <dgm:spPr/>
      <dgm:t>
        <a:bodyPr/>
        <a:lstStyle/>
        <a:p>
          <a:endParaRPr lang="zh-CN" altLang="en-US"/>
        </a:p>
      </dgm:t>
    </dgm:pt>
    <dgm:pt modelId="{65818DB7-2D73-45E0-BCF7-494BD499E54B}" type="pres">
      <dgm:prSet presAssocID="{6C7D5003-D2C0-4FB7-8E88-F7C428785041}" presName="hierChild3" presStyleCnt="0"/>
      <dgm:spPr/>
      <dgm:t>
        <a:bodyPr/>
        <a:lstStyle/>
        <a:p>
          <a:endParaRPr lang="zh-CN" altLang="en-US"/>
        </a:p>
      </dgm:t>
    </dgm:pt>
    <dgm:pt modelId="{23BD370B-AB02-48E2-A4EE-31D2605FA86D}" type="pres">
      <dgm:prSet presAssocID="{10A49993-ED7C-403E-91EB-7A719B2AAFFA}" presName="Name19" presStyleLbl="parChTrans1D4" presStyleIdx="11" presStyleCnt="12"/>
      <dgm:spPr/>
      <dgm:t>
        <a:bodyPr/>
        <a:lstStyle/>
        <a:p>
          <a:endParaRPr lang="zh-CN" altLang="en-US"/>
        </a:p>
      </dgm:t>
    </dgm:pt>
    <dgm:pt modelId="{67537B8C-84A7-4762-A708-46DB6B678046}" type="pres">
      <dgm:prSet presAssocID="{1AECF50E-B6C3-488B-AC21-558EDFA1074C}" presName="Name21" presStyleCnt="0"/>
      <dgm:spPr/>
      <dgm:t>
        <a:bodyPr/>
        <a:lstStyle/>
        <a:p>
          <a:endParaRPr lang="zh-CN" altLang="en-US"/>
        </a:p>
      </dgm:t>
    </dgm:pt>
    <dgm:pt modelId="{5ABBC4E5-28D4-4DE3-86A4-308237FAEB8C}" type="pres">
      <dgm:prSet presAssocID="{1AECF50E-B6C3-488B-AC21-558EDFA1074C}" presName="level2Shape" presStyleLbl="node4" presStyleIdx="11" presStyleCnt="12"/>
      <dgm:spPr/>
      <dgm:t>
        <a:bodyPr/>
        <a:lstStyle/>
        <a:p>
          <a:endParaRPr lang="zh-CN" altLang="en-US"/>
        </a:p>
      </dgm:t>
    </dgm:pt>
    <dgm:pt modelId="{D22073DB-C55C-4A5E-9043-E06565540A09}" type="pres">
      <dgm:prSet presAssocID="{1AECF50E-B6C3-488B-AC21-558EDFA1074C}" presName="hierChild3" presStyleCnt="0"/>
      <dgm:spPr/>
      <dgm:t>
        <a:bodyPr/>
        <a:lstStyle/>
        <a:p>
          <a:endParaRPr lang="zh-CN" altLang="en-US"/>
        </a:p>
      </dgm:t>
    </dgm:pt>
    <dgm:pt modelId="{E04CD43E-56C9-468F-8154-C6637F78C7A9}" type="pres">
      <dgm:prSet presAssocID="{3385331C-7126-49E9-8328-9F564EC49907}" presName="bgShapesFlow" presStyleCnt="0"/>
      <dgm:spPr/>
      <dgm:t>
        <a:bodyPr/>
        <a:lstStyle/>
        <a:p>
          <a:endParaRPr lang="zh-CN" altLang="en-US"/>
        </a:p>
      </dgm:t>
    </dgm:pt>
    <dgm:pt modelId="{51F78885-F828-4834-A4E2-CE10A84F1C01}" type="pres">
      <dgm:prSet presAssocID="{7FE8E120-BBD0-4EDE-9AB0-75A7609C6162}" presName="rectComp" presStyleCnt="0"/>
      <dgm:spPr/>
      <dgm:t>
        <a:bodyPr/>
        <a:lstStyle/>
        <a:p>
          <a:endParaRPr lang="zh-CN" altLang="en-US"/>
        </a:p>
      </dgm:t>
    </dgm:pt>
    <dgm:pt modelId="{627AC915-449B-4D94-8D41-5B722009629C}" type="pres">
      <dgm:prSet presAssocID="{7FE8E120-BBD0-4EDE-9AB0-75A7609C6162}" presName="bgRect" presStyleLbl="bgShp" presStyleIdx="0" presStyleCnt="5"/>
      <dgm:spPr/>
      <dgm:t>
        <a:bodyPr/>
        <a:lstStyle/>
        <a:p>
          <a:endParaRPr lang="zh-CN" altLang="en-US"/>
        </a:p>
      </dgm:t>
    </dgm:pt>
    <dgm:pt modelId="{9CB70759-AC3D-4045-A244-696C385EED18}" type="pres">
      <dgm:prSet presAssocID="{7FE8E120-BBD0-4EDE-9AB0-75A7609C6162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A3D3276-3C5E-47BC-8DBC-1DDFD7BB3D70}" type="pres">
      <dgm:prSet presAssocID="{7FE8E120-BBD0-4EDE-9AB0-75A7609C6162}" presName="spComp" presStyleCnt="0"/>
      <dgm:spPr/>
      <dgm:t>
        <a:bodyPr/>
        <a:lstStyle/>
        <a:p>
          <a:endParaRPr lang="zh-CN" altLang="en-US"/>
        </a:p>
      </dgm:t>
    </dgm:pt>
    <dgm:pt modelId="{5F8687D7-A355-4148-9309-FD4143CE79A5}" type="pres">
      <dgm:prSet presAssocID="{7FE8E120-BBD0-4EDE-9AB0-75A7609C6162}" presName="vSp" presStyleCnt="0"/>
      <dgm:spPr/>
      <dgm:t>
        <a:bodyPr/>
        <a:lstStyle/>
        <a:p>
          <a:endParaRPr lang="zh-CN" altLang="en-US"/>
        </a:p>
      </dgm:t>
    </dgm:pt>
    <dgm:pt modelId="{1B9F1500-2055-42AE-95ED-736DDA134AF7}" type="pres">
      <dgm:prSet presAssocID="{FB5A5D22-658D-43F9-970A-FB7B500324E1}" presName="rectComp" presStyleCnt="0"/>
      <dgm:spPr/>
      <dgm:t>
        <a:bodyPr/>
        <a:lstStyle/>
        <a:p>
          <a:endParaRPr lang="zh-CN" altLang="en-US"/>
        </a:p>
      </dgm:t>
    </dgm:pt>
    <dgm:pt modelId="{B2E1363C-1ACE-4D57-A1AE-DEFFE1492CCB}" type="pres">
      <dgm:prSet presAssocID="{FB5A5D22-658D-43F9-970A-FB7B500324E1}" presName="bgRect" presStyleLbl="bgShp" presStyleIdx="1" presStyleCnt="5"/>
      <dgm:spPr/>
      <dgm:t>
        <a:bodyPr/>
        <a:lstStyle/>
        <a:p>
          <a:endParaRPr lang="zh-CN" altLang="en-US"/>
        </a:p>
      </dgm:t>
    </dgm:pt>
    <dgm:pt modelId="{21516E38-274E-499C-AE8B-B65281C687B4}" type="pres">
      <dgm:prSet presAssocID="{FB5A5D22-658D-43F9-970A-FB7B500324E1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1BAF368-9DDB-4A12-97FB-69139FD1545D}" type="pres">
      <dgm:prSet presAssocID="{FB5A5D22-658D-43F9-970A-FB7B500324E1}" presName="spComp" presStyleCnt="0"/>
      <dgm:spPr/>
      <dgm:t>
        <a:bodyPr/>
        <a:lstStyle/>
        <a:p>
          <a:endParaRPr lang="zh-CN" altLang="en-US"/>
        </a:p>
      </dgm:t>
    </dgm:pt>
    <dgm:pt modelId="{BF30F10E-CC5D-453F-ADE0-AD02C5ECA7C0}" type="pres">
      <dgm:prSet presAssocID="{FB5A5D22-658D-43F9-970A-FB7B500324E1}" presName="vSp" presStyleCnt="0"/>
      <dgm:spPr/>
      <dgm:t>
        <a:bodyPr/>
        <a:lstStyle/>
        <a:p>
          <a:endParaRPr lang="zh-CN" altLang="en-US"/>
        </a:p>
      </dgm:t>
    </dgm:pt>
    <dgm:pt modelId="{2BB277E7-68FD-4F64-8443-01842B521DEC}" type="pres">
      <dgm:prSet presAssocID="{EC4ACA00-414F-48F4-9E92-E08037E68711}" presName="rectComp" presStyleCnt="0"/>
      <dgm:spPr/>
      <dgm:t>
        <a:bodyPr/>
        <a:lstStyle/>
        <a:p>
          <a:endParaRPr lang="zh-CN" altLang="en-US"/>
        </a:p>
      </dgm:t>
    </dgm:pt>
    <dgm:pt modelId="{A8B16368-C4A1-4A79-AF0C-5DC2F314E5F1}" type="pres">
      <dgm:prSet presAssocID="{EC4ACA00-414F-48F4-9E92-E08037E68711}" presName="bgRect" presStyleLbl="bgShp" presStyleIdx="2" presStyleCnt="5"/>
      <dgm:spPr/>
      <dgm:t>
        <a:bodyPr/>
        <a:lstStyle/>
        <a:p>
          <a:endParaRPr lang="zh-CN" altLang="en-US"/>
        </a:p>
      </dgm:t>
    </dgm:pt>
    <dgm:pt modelId="{32FACC2B-EE30-4D1E-9C56-6A0E261FFA17}" type="pres">
      <dgm:prSet presAssocID="{EC4ACA00-414F-48F4-9E92-E08037E68711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9408FAF-40C9-4FBF-A84E-A3DE87A2B79A}" type="pres">
      <dgm:prSet presAssocID="{EC4ACA00-414F-48F4-9E92-E08037E68711}" presName="spComp" presStyleCnt="0"/>
      <dgm:spPr/>
      <dgm:t>
        <a:bodyPr/>
        <a:lstStyle/>
        <a:p>
          <a:endParaRPr lang="zh-CN" altLang="en-US"/>
        </a:p>
      </dgm:t>
    </dgm:pt>
    <dgm:pt modelId="{BEF51716-4DF0-4A04-88FE-47A52242C38E}" type="pres">
      <dgm:prSet presAssocID="{EC4ACA00-414F-48F4-9E92-E08037E68711}" presName="vSp" presStyleCnt="0"/>
      <dgm:spPr/>
      <dgm:t>
        <a:bodyPr/>
        <a:lstStyle/>
        <a:p>
          <a:endParaRPr lang="zh-CN" altLang="en-US"/>
        </a:p>
      </dgm:t>
    </dgm:pt>
    <dgm:pt modelId="{ADD1256F-E93C-4AD2-ABFB-36038FBED26F}" type="pres">
      <dgm:prSet presAssocID="{5F87FE65-C953-40D9-B902-7B72389EB82D}" presName="rectComp" presStyleCnt="0"/>
      <dgm:spPr/>
      <dgm:t>
        <a:bodyPr/>
        <a:lstStyle/>
        <a:p>
          <a:endParaRPr lang="zh-CN" altLang="en-US"/>
        </a:p>
      </dgm:t>
    </dgm:pt>
    <dgm:pt modelId="{4F670CF4-AC4A-4F42-8B98-BBBC6DE65C7D}" type="pres">
      <dgm:prSet presAssocID="{5F87FE65-C953-40D9-B902-7B72389EB82D}" presName="bgRect" presStyleLbl="bgShp" presStyleIdx="3" presStyleCnt="5"/>
      <dgm:spPr/>
      <dgm:t>
        <a:bodyPr/>
        <a:lstStyle/>
        <a:p>
          <a:endParaRPr lang="zh-CN" altLang="en-US"/>
        </a:p>
      </dgm:t>
    </dgm:pt>
    <dgm:pt modelId="{A55E4664-D0C4-4C84-BC4F-E2C82D3C589F}" type="pres">
      <dgm:prSet presAssocID="{5F87FE65-C953-40D9-B902-7B72389EB82D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78BCEC-506E-44B9-9263-6F163C21BBE8}" type="pres">
      <dgm:prSet presAssocID="{5F87FE65-C953-40D9-B902-7B72389EB82D}" presName="spComp" presStyleCnt="0"/>
      <dgm:spPr/>
      <dgm:t>
        <a:bodyPr/>
        <a:lstStyle/>
        <a:p>
          <a:endParaRPr lang="zh-CN" altLang="en-US"/>
        </a:p>
      </dgm:t>
    </dgm:pt>
    <dgm:pt modelId="{EA413420-E61E-4C33-9AD1-87891E4C6716}" type="pres">
      <dgm:prSet presAssocID="{5F87FE65-C953-40D9-B902-7B72389EB82D}" presName="vSp" presStyleCnt="0"/>
      <dgm:spPr/>
      <dgm:t>
        <a:bodyPr/>
        <a:lstStyle/>
        <a:p>
          <a:endParaRPr lang="zh-CN" altLang="en-US"/>
        </a:p>
      </dgm:t>
    </dgm:pt>
    <dgm:pt modelId="{4451C20A-2436-46FC-BF22-FA7447EE8D64}" type="pres">
      <dgm:prSet presAssocID="{E10236DB-521C-4722-BAB3-AFF8D8451B0F}" presName="rectComp" presStyleCnt="0"/>
      <dgm:spPr/>
      <dgm:t>
        <a:bodyPr/>
        <a:lstStyle/>
        <a:p>
          <a:endParaRPr lang="zh-CN" altLang="en-US"/>
        </a:p>
      </dgm:t>
    </dgm:pt>
    <dgm:pt modelId="{84D76C08-26EF-418B-B618-28F8B9F9D256}" type="pres">
      <dgm:prSet presAssocID="{E10236DB-521C-4722-BAB3-AFF8D8451B0F}" presName="bgRect" presStyleLbl="bgShp" presStyleIdx="4" presStyleCnt="5"/>
      <dgm:spPr/>
      <dgm:t>
        <a:bodyPr/>
        <a:lstStyle/>
        <a:p>
          <a:endParaRPr lang="zh-CN" altLang="en-US"/>
        </a:p>
      </dgm:t>
    </dgm:pt>
    <dgm:pt modelId="{DB50B80A-B150-450A-8E3A-F33983D17CAC}" type="pres">
      <dgm:prSet presAssocID="{E10236DB-521C-4722-BAB3-AFF8D8451B0F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55A9A95-B55D-46A4-8EBA-965619F44411}" type="presOf" srcId="{88457E20-A72F-4352-88C7-9D13ED78AB71}" destId="{D3CE3442-AFA3-4EB8-BF1A-17BACC10D158}" srcOrd="0" destOrd="0" presId="urn:microsoft.com/office/officeart/2005/8/layout/hierarchy6"/>
    <dgm:cxn modelId="{F6D63CB2-D250-4AE5-AD04-32A629B09922}" type="presOf" srcId="{A85D196A-2163-46EF-8C1F-7C223B6A294E}" destId="{B8F67192-6AF3-4574-B399-AC2BC65531FB}" srcOrd="0" destOrd="0" presId="urn:microsoft.com/office/officeart/2005/8/layout/hierarchy6"/>
    <dgm:cxn modelId="{66612ABA-B081-4813-94B1-F365BA85C5FB}" srcId="{47FFB4BB-BA83-4401-A4C8-7694FB84D072}" destId="{BFD328FC-E086-43FC-928A-22354615EE5A}" srcOrd="0" destOrd="0" parTransId="{F358C0F4-C1A4-4627-9171-FE8545921B9D}" sibTransId="{D3A5C1C3-33CB-453F-8083-2F0E43CD4DB4}"/>
    <dgm:cxn modelId="{0DBC6B2B-339C-4C5D-8D97-744C5963E40F}" srcId="{88457E20-A72F-4352-88C7-9D13ED78AB71}" destId="{A85D196A-2163-46EF-8C1F-7C223B6A294E}" srcOrd="0" destOrd="0" parTransId="{583A35D5-3450-4CDA-9AED-9FAEFC1D5BCB}" sibTransId="{26262B72-8284-4E61-8DEF-486B4FD4BDCC}"/>
    <dgm:cxn modelId="{347C6ACD-9C01-4952-9125-B8ED1DA9920B}" type="presOf" srcId="{BAFCD3A9-95CE-4890-8682-6315C73297CB}" destId="{99F51F7E-7F9B-41FB-A726-F1D18B6A4CF1}" srcOrd="0" destOrd="0" presId="urn:microsoft.com/office/officeart/2005/8/layout/hierarchy6"/>
    <dgm:cxn modelId="{D44877BB-B3B8-43C1-8527-65F1F2171E53}" type="presOf" srcId="{1BE46FDF-3499-4948-ACB8-0E57B9BB2AA1}" destId="{BE754DEF-382A-4627-BADF-BE9AED9CC583}" srcOrd="0" destOrd="0" presId="urn:microsoft.com/office/officeart/2005/8/layout/hierarchy6"/>
    <dgm:cxn modelId="{DF3055CF-3D61-4BE4-8267-57FC7E96D477}" srcId="{B362536B-40F6-4443-811C-768E57A880A1}" destId="{08EF4860-EB13-4553-B204-1663A4807296}" srcOrd="1" destOrd="0" parTransId="{46C9E625-1BB0-41EB-91EA-C5A9E27748F3}" sibTransId="{DC68AA23-A170-495C-94E6-F1A712FC5037}"/>
    <dgm:cxn modelId="{1BB565D4-452D-48D0-9F97-99360CD35988}" type="presOf" srcId="{F8DCF070-A3FC-4ABF-9FD5-5C56E02C5576}" destId="{AB4B4C51-8A6C-4D95-9114-91C7626D9D3C}" srcOrd="0" destOrd="0" presId="urn:microsoft.com/office/officeart/2005/8/layout/hierarchy6"/>
    <dgm:cxn modelId="{7FBB4052-8D8C-4323-AA41-46181BB99DE6}" type="presOf" srcId="{47FFB4BB-BA83-4401-A4C8-7694FB84D072}" destId="{7CE8B09E-9BA1-404D-A2E7-A0FF4C8DE0EE}" srcOrd="0" destOrd="0" presId="urn:microsoft.com/office/officeart/2005/8/layout/hierarchy6"/>
    <dgm:cxn modelId="{E980B049-3DA8-41A3-AAA0-E698EF8C9C95}" srcId="{3385331C-7126-49E9-8328-9F564EC49907}" destId="{EC4ACA00-414F-48F4-9E92-E08037E68711}" srcOrd="3" destOrd="0" parTransId="{5E2D5028-3CAE-4AE3-9E87-281BD8EDFFFC}" sibTransId="{E0222820-C8E3-4C8F-A1BB-A577A5094170}"/>
    <dgm:cxn modelId="{F1590A96-B9EF-4A56-B94F-0620985AB0EF}" type="presOf" srcId="{7DD471B9-31B0-41CF-8BCE-207B8D86F492}" destId="{02A08BF8-2355-4BC0-907A-2009DC413EDC}" srcOrd="0" destOrd="0" presId="urn:microsoft.com/office/officeart/2005/8/layout/hierarchy6"/>
    <dgm:cxn modelId="{87113377-4A35-4697-A9F3-C3C61E04771D}" srcId="{F297D1AE-5455-4E14-8BF2-46AD00037961}" destId="{26A7D397-5304-4700-8BDB-43C98B38A7A2}" srcOrd="0" destOrd="0" parTransId="{C8EE0491-B571-421E-AB2B-34AFE9FA97EF}" sibTransId="{CEE2994A-1BAF-409A-A080-6F8EE38561C5}"/>
    <dgm:cxn modelId="{E9EDADF4-BF69-4906-8D34-D49DBC81825D}" srcId="{F297D1AE-5455-4E14-8BF2-46AD00037961}" destId="{3C56AA19-DCBE-4C41-B5BF-FCB672D6CD73}" srcOrd="1" destOrd="0" parTransId="{40359723-215A-4F58-B39E-53D6CB1F88DB}" sibTransId="{798CB145-D916-4E7F-A603-B9BD94011DA2}"/>
    <dgm:cxn modelId="{1E18E775-207C-4995-8796-0785BBA28D3F}" type="presOf" srcId="{E2723FE8-CDCB-4B0D-8703-66F94732637D}" destId="{3D3B7C87-7EE4-4B3E-9211-54CA84E91312}" srcOrd="0" destOrd="0" presId="urn:microsoft.com/office/officeart/2005/8/layout/hierarchy6"/>
    <dgm:cxn modelId="{560B1771-1448-4646-9858-D790B149A235}" type="presOf" srcId="{C8EE0491-B571-421E-AB2B-34AFE9FA97EF}" destId="{2C485C9F-7150-4A56-976A-C09F08B50D95}" srcOrd="0" destOrd="0" presId="urn:microsoft.com/office/officeart/2005/8/layout/hierarchy6"/>
    <dgm:cxn modelId="{795E9D4B-6ADC-436F-B44F-2630324C5B85}" type="presOf" srcId="{10A49993-ED7C-403E-91EB-7A719B2AAFFA}" destId="{23BD370B-AB02-48E2-A4EE-31D2605FA86D}" srcOrd="0" destOrd="0" presId="urn:microsoft.com/office/officeart/2005/8/layout/hierarchy6"/>
    <dgm:cxn modelId="{802594C1-CE28-44C4-A805-FD96E1CB0E22}" type="presOf" srcId="{4D896003-AC3A-4D63-9138-9CC4A1C70AAE}" destId="{567AD47F-C33A-4455-941C-349A22AAF180}" srcOrd="0" destOrd="0" presId="urn:microsoft.com/office/officeart/2005/8/layout/hierarchy6"/>
    <dgm:cxn modelId="{655BB6FC-1004-4733-8AFF-6330F34E321B}" type="presOf" srcId="{3C56AA19-DCBE-4C41-B5BF-FCB672D6CD73}" destId="{37570882-DBE7-49EC-AEF6-27CDED8BF81A}" srcOrd="0" destOrd="0" presId="urn:microsoft.com/office/officeart/2005/8/layout/hierarchy6"/>
    <dgm:cxn modelId="{A5722D19-5EEA-4C0C-846E-F552AE9BD817}" srcId="{2990E816-DB7F-4AE7-BB06-E2893C9A1F42}" destId="{0BD07402-A4B8-4293-B64B-B8B125067020}" srcOrd="1" destOrd="0" parTransId="{47B8EC0C-3CCC-4366-9D6E-D520CF3572C8}" sibTransId="{F19A7D17-5012-4FEE-990A-1F5CA6C481B6}"/>
    <dgm:cxn modelId="{D58BA2AC-5D12-41BF-98DF-29130671B708}" type="presOf" srcId="{46BEDEAF-40D5-4D3F-B23A-F206E778AD7A}" destId="{1E93F6F2-6359-4EC0-AF9B-ACFDB4B3B699}" srcOrd="0" destOrd="0" presId="urn:microsoft.com/office/officeart/2005/8/layout/hierarchy6"/>
    <dgm:cxn modelId="{2698BAA9-5D44-4A23-AE67-C5861853123B}" srcId="{0BD07402-A4B8-4293-B64B-B8B125067020}" destId="{136FC2C2-F7A2-47F6-A9BD-3BA3BD231995}" srcOrd="0" destOrd="0" parTransId="{5C209275-0597-4C39-B6A4-674180021E9F}" sibTransId="{E8F331E8-1E43-457E-BAA2-508D6C75476C}"/>
    <dgm:cxn modelId="{0ED775F1-68BF-46A6-8DB2-E987C8137CDE}" srcId="{A85D196A-2163-46EF-8C1F-7C223B6A294E}" destId="{47FFB4BB-BA83-4401-A4C8-7694FB84D072}" srcOrd="0" destOrd="0" parTransId="{E422433B-3EFF-4862-A0A1-86DA6E5F0883}" sibTransId="{EF430F84-EE3C-4A15-B64F-6E240767C06E}"/>
    <dgm:cxn modelId="{1720D609-0D07-4983-9A79-7730563E38C3}" type="presOf" srcId="{F297D1AE-5455-4E14-8BF2-46AD00037961}" destId="{9C86AB73-42FC-4152-BDB4-A51FC269F396}" srcOrd="0" destOrd="0" presId="urn:microsoft.com/office/officeart/2005/8/layout/hierarchy6"/>
    <dgm:cxn modelId="{651DDB3B-F7A3-42B1-8A5D-7C4A652390FA}" srcId="{B362536B-40F6-4443-811C-768E57A880A1}" destId="{E8DECB7A-6819-400F-9245-891330D33FF2}" srcOrd="0" destOrd="0" parTransId="{A4FBD986-89A9-4964-AD3D-2DED694CBFC6}" sibTransId="{073CC245-8C8B-418D-92B5-29B64BA60709}"/>
    <dgm:cxn modelId="{50979239-3DD3-401D-88FF-3E543998DE72}" srcId="{3385331C-7126-49E9-8328-9F564EC49907}" destId="{FB5A5D22-658D-43F9-970A-FB7B500324E1}" srcOrd="2" destOrd="0" parTransId="{42240F64-61AE-4E4B-BCBA-C895C439A855}" sibTransId="{BC77AEC4-6253-49E0-A1CF-FFE46FB690F7}"/>
    <dgm:cxn modelId="{3D9469DD-FD10-43A2-807C-865026E451B4}" type="presOf" srcId="{46C9E625-1BB0-41EB-91EA-C5A9E27748F3}" destId="{7B6A6899-9C00-456A-9057-2B4143C55FFD}" srcOrd="0" destOrd="0" presId="urn:microsoft.com/office/officeart/2005/8/layout/hierarchy6"/>
    <dgm:cxn modelId="{3F6459A6-F35F-44F3-8CDC-DF9DFD947CAD}" type="presOf" srcId="{136FC2C2-F7A2-47F6-A9BD-3BA3BD231995}" destId="{B70F9C69-6570-4BBF-89A5-D4F3E07F0C3B}" srcOrd="0" destOrd="0" presId="urn:microsoft.com/office/officeart/2005/8/layout/hierarchy6"/>
    <dgm:cxn modelId="{8B052120-1ABD-4FD2-90A2-62E88950C878}" srcId="{3385331C-7126-49E9-8328-9F564EC49907}" destId="{7FE8E120-BBD0-4EDE-9AB0-75A7609C6162}" srcOrd="1" destOrd="0" parTransId="{471C8546-363E-4A97-A341-1B66DD45EBE2}" sibTransId="{0A17D33E-DBC1-437A-B42C-FBCF787B37C8}"/>
    <dgm:cxn modelId="{E64BAD88-58F2-44C7-880D-F520347E511A}" type="presOf" srcId="{8A2168B9-E4E7-42B3-B4FD-A8E68DB39B5E}" destId="{734BC5ED-7DBA-4FD5-97CD-D12AB2F4873D}" srcOrd="0" destOrd="0" presId="urn:microsoft.com/office/officeart/2005/8/layout/hierarchy6"/>
    <dgm:cxn modelId="{3F1E2277-250C-449B-92A6-5977D494E057}" type="presOf" srcId="{5F87FE65-C953-40D9-B902-7B72389EB82D}" destId="{4F670CF4-AC4A-4F42-8B98-BBBC6DE65C7D}" srcOrd="0" destOrd="0" presId="urn:microsoft.com/office/officeart/2005/8/layout/hierarchy6"/>
    <dgm:cxn modelId="{13A21ACC-871A-4BA0-AB54-C91A6EF23C0F}" type="presOf" srcId="{E10236DB-521C-4722-BAB3-AFF8D8451B0F}" destId="{DB50B80A-B150-450A-8E3A-F33983D17CAC}" srcOrd="1" destOrd="0" presId="urn:microsoft.com/office/officeart/2005/8/layout/hierarchy6"/>
    <dgm:cxn modelId="{9645F748-578C-4D75-B24D-52407D959F46}" type="presOf" srcId="{583A35D5-3450-4CDA-9AED-9FAEFC1D5BCB}" destId="{A73F4963-4D19-4A1D-BD94-73BE14E6BA5A}" srcOrd="0" destOrd="0" presId="urn:microsoft.com/office/officeart/2005/8/layout/hierarchy6"/>
    <dgm:cxn modelId="{2208F290-DDAD-42A3-BAAD-FE329F190CC6}" type="presOf" srcId="{2990E816-DB7F-4AE7-BB06-E2893C9A1F42}" destId="{341676E1-3F36-40BD-84A7-7923EF2DF62D}" srcOrd="0" destOrd="0" presId="urn:microsoft.com/office/officeart/2005/8/layout/hierarchy6"/>
    <dgm:cxn modelId="{3B6604D0-0AF5-4F85-9502-C8BF1F3C5D71}" type="presOf" srcId="{7FE8E120-BBD0-4EDE-9AB0-75A7609C6162}" destId="{627AC915-449B-4D94-8D41-5B722009629C}" srcOrd="0" destOrd="0" presId="urn:microsoft.com/office/officeart/2005/8/layout/hierarchy6"/>
    <dgm:cxn modelId="{E30C99D4-89EF-4FB9-94FC-103D30632E3E}" type="presOf" srcId="{A4FBD986-89A9-4964-AD3D-2DED694CBFC6}" destId="{C14215B2-B155-4E39-A875-C053EB72B054}" srcOrd="0" destOrd="0" presId="urn:microsoft.com/office/officeart/2005/8/layout/hierarchy6"/>
    <dgm:cxn modelId="{0EC35EA5-9307-4F4B-ABE5-68E47E1AFC26}" type="presOf" srcId="{1AECF50E-B6C3-488B-AC21-558EDFA1074C}" destId="{5ABBC4E5-28D4-4DE3-86A4-308237FAEB8C}" srcOrd="0" destOrd="0" presId="urn:microsoft.com/office/officeart/2005/8/layout/hierarchy6"/>
    <dgm:cxn modelId="{8B22C1C9-95A4-40D5-86FB-6E7FD374A1C8}" srcId="{6C7D5003-D2C0-4FB7-8E88-F7C428785041}" destId="{1AECF50E-B6C3-488B-AC21-558EDFA1074C}" srcOrd="0" destOrd="0" parTransId="{10A49993-ED7C-403E-91EB-7A719B2AAFFA}" sibTransId="{6B17EC96-E8C7-415C-B606-F96D50BF9DB2}"/>
    <dgm:cxn modelId="{79A2BE84-B53A-49B6-9DF0-93BD21C48556}" srcId="{7DD471B9-31B0-41CF-8BCE-207B8D86F492}" destId="{E2723FE8-CDCB-4B0D-8703-66F94732637D}" srcOrd="0" destOrd="0" parTransId="{1BE46FDF-3499-4948-ACB8-0E57B9BB2AA1}" sibTransId="{5CCC4E11-F85B-42F6-AE94-B3D4E4BBBF75}"/>
    <dgm:cxn modelId="{2AE103E3-041C-40BB-9199-CFB7CD5D9606}" type="presOf" srcId="{5F87FE65-C953-40D9-B902-7B72389EB82D}" destId="{A55E4664-D0C4-4C84-BC4F-E2C82D3C589F}" srcOrd="1" destOrd="0" presId="urn:microsoft.com/office/officeart/2005/8/layout/hierarchy6"/>
    <dgm:cxn modelId="{FB1B0312-B24F-4014-82E4-4AD470F78A2C}" type="presOf" srcId="{5C209275-0597-4C39-B6A4-674180021E9F}" destId="{C21EBAB3-6F60-4306-B798-C339CF28D5AE}" srcOrd="0" destOrd="0" presId="urn:microsoft.com/office/officeart/2005/8/layout/hierarchy6"/>
    <dgm:cxn modelId="{88C2237A-DBD6-45B1-9B89-6C83F4C33158}" type="presOf" srcId="{EC4ACA00-414F-48F4-9E92-E08037E68711}" destId="{32FACC2B-EE30-4D1E-9C56-6A0E261FFA17}" srcOrd="1" destOrd="0" presId="urn:microsoft.com/office/officeart/2005/8/layout/hierarchy6"/>
    <dgm:cxn modelId="{1C2A185A-0336-49DD-9B2B-07F0F278C645}" type="presOf" srcId="{F358C0F4-C1A4-4627-9171-FE8545921B9D}" destId="{7D071F87-604C-4C87-A2CF-09CECB010BA3}" srcOrd="0" destOrd="0" presId="urn:microsoft.com/office/officeart/2005/8/layout/hierarchy6"/>
    <dgm:cxn modelId="{8ECD67AB-DC49-458D-A446-29628671DC92}" srcId="{3385331C-7126-49E9-8328-9F564EC49907}" destId="{B362536B-40F6-4443-811C-768E57A880A1}" srcOrd="0" destOrd="0" parTransId="{464FE5B6-9976-4EC4-B382-B283F5398FCE}" sibTransId="{F6355E41-C6BD-4AE4-BA64-F23576EB276C}"/>
    <dgm:cxn modelId="{EC9BED3A-55C1-44A3-B966-785C63EC4E1C}" type="presOf" srcId="{EC4ACA00-414F-48F4-9E92-E08037E68711}" destId="{A8B16368-C4A1-4A79-AF0C-5DC2F314E5F1}" srcOrd="0" destOrd="0" presId="urn:microsoft.com/office/officeart/2005/8/layout/hierarchy6"/>
    <dgm:cxn modelId="{80D25D38-28C8-4DE7-830C-C3A57880D079}" srcId="{B362536B-40F6-4443-811C-768E57A880A1}" destId="{88457E20-A72F-4352-88C7-9D13ED78AB71}" srcOrd="2" destOrd="0" parTransId="{F8DCF070-A3FC-4ABF-9FD5-5C56E02C5576}" sibTransId="{5E835EB7-CAC8-4685-99E8-23C34B0D5A54}"/>
    <dgm:cxn modelId="{5EA464C2-F8DA-40B1-94F1-6F536EC02988}" srcId="{2990E816-DB7F-4AE7-BB06-E2893C9A1F42}" destId="{7DD471B9-31B0-41CF-8BCE-207B8D86F492}" srcOrd="0" destOrd="0" parTransId="{BAFCD3A9-95CE-4890-8682-6315C73297CB}" sibTransId="{6C4E4D08-7048-49F0-8190-C8A8B52B96D4}"/>
    <dgm:cxn modelId="{41332F8E-38B0-4FB8-AD90-339BBEA4D5A1}" srcId="{26A7D397-5304-4700-8BDB-43C98B38A7A2}" destId="{9BA55658-392C-40B7-A9B6-23EFE757BCC2}" srcOrd="0" destOrd="0" parTransId="{63032CC2-578B-48CE-B4E8-2DF3216C659A}" sibTransId="{4F1DA457-723D-4774-A4A0-98B5783078FE}"/>
    <dgm:cxn modelId="{D21020D0-077E-4B85-9204-328B17C51F49}" srcId="{3385331C-7126-49E9-8328-9F564EC49907}" destId="{E10236DB-521C-4722-BAB3-AFF8D8451B0F}" srcOrd="5" destOrd="0" parTransId="{22DB0DEF-60A3-4F83-8C07-F426A2A6F4FF}" sibTransId="{1A0EC6FC-E7D0-49DC-94A0-D17030B2AB53}"/>
    <dgm:cxn modelId="{5D3021D3-BD38-41A5-B627-413E9B5BA205}" type="presOf" srcId="{FB5A5D22-658D-43F9-970A-FB7B500324E1}" destId="{21516E38-274E-499C-AE8B-B65281C687B4}" srcOrd="1" destOrd="0" presId="urn:microsoft.com/office/officeart/2005/8/layout/hierarchy6"/>
    <dgm:cxn modelId="{3A2DF152-856D-42E1-BDF7-46654E6B1A72}" type="presOf" srcId="{FB5A5D22-658D-43F9-970A-FB7B500324E1}" destId="{B2E1363C-1ACE-4D57-A1AE-DEFFE1492CCB}" srcOrd="0" destOrd="0" presId="urn:microsoft.com/office/officeart/2005/8/layout/hierarchy6"/>
    <dgm:cxn modelId="{42D7DF76-14C7-454C-AC96-5E5DC324AD40}" type="presOf" srcId="{E422433B-3EFF-4862-A0A1-86DA6E5F0883}" destId="{62BAADF8-C09D-4C85-A4D0-6559EBC07071}" srcOrd="0" destOrd="0" presId="urn:microsoft.com/office/officeart/2005/8/layout/hierarchy6"/>
    <dgm:cxn modelId="{D26B44C7-6B3A-42C0-B040-36C2D3B55201}" type="presOf" srcId="{0BD07402-A4B8-4293-B64B-B8B125067020}" destId="{3EA58E6C-F058-4B08-80A3-949105C54DF0}" srcOrd="0" destOrd="0" presId="urn:microsoft.com/office/officeart/2005/8/layout/hierarchy6"/>
    <dgm:cxn modelId="{754BEDE1-A799-4CD0-8205-D6EB53217C66}" type="presOf" srcId="{B362536B-40F6-4443-811C-768E57A880A1}" destId="{4F334489-78A9-4DFF-AE60-24AA2093449C}" srcOrd="0" destOrd="0" presId="urn:microsoft.com/office/officeart/2005/8/layout/hierarchy6"/>
    <dgm:cxn modelId="{3BB5E026-44B1-4160-B2D3-D998E1D7529F}" srcId="{08EF4860-EB13-4553-B204-1663A4807296}" destId="{2990E816-DB7F-4AE7-BB06-E2893C9A1F42}" srcOrd="0" destOrd="0" parTransId="{C61F360F-8B9C-445E-A0EB-578ED2301EFF}" sibTransId="{C346513E-53A8-4F9D-BDFD-51249B3B67AE}"/>
    <dgm:cxn modelId="{F80D6A5A-1F44-4A81-969D-2905AAB8132D}" type="presOf" srcId="{E10236DB-521C-4722-BAB3-AFF8D8451B0F}" destId="{84D76C08-26EF-418B-B618-28F8B9F9D256}" srcOrd="0" destOrd="0" presId="urn:microsoft.com/office/officeart/2005/8/layout/hierarchy6"/>
    <dgm:cxn modelId="{4489803F-7E0D-46AD-9F54-7C25B0DE2994}" type="presOf" srcId="{9BA55658-392C-40B7-A9B6-23EFE757BCC2}" destId="{888583F1-85E4-419B-AA9F-4DBD8D7D6F5E}" srcOrd="0" destOrd="0" presId="urn:microsoft.com/office/officeart/2005/8/layout/hierarchy6"/>
    <dgm:cxn modelId="{C30BA173-1F67-4F5F-A675-630DE129517D}" type="presOf" srcId="{E8DECB7A-6819-400F-9245-891330D33FF2}" destId="{D3DC3675-8560-42A7-9F2C-6C9DA7886650}" srcOrd="0" destOrd="0" presId="urn:microsoft.com/office/officeart/2005/8/layout/hierarchy6"/>
    <dgm:cxn modelId="{6EA961F5-42BC-4C83-B7AE-314187778CCB}" srcId="{A85D196A-2163-46EF-8C1F-7C223B6A294E}" destId="{6C7D5003-D2C0-4FB7-8E88-F7C428785041}" srcOrd="1" destOrd="0" parTransId="{8A2168B9-E4E7-42B3-B4FD-A8E68DB39B5E}" sibTransId="{F16F0ED5-3878-44D6-ABB0-4B5CEE191F86}"/>
    <dgm:cxn modelId="{E8CA8D34-38AE-45FD-8E6B-13EEDFE09B02}" type="presOf" srcId="{2BC02960-EAF4-4ED7-BC61-2DC3CA37016F}" destId="{7073CEDF-03E2-459F-AA38-0DA6E5D6A8EA}" srcOrd="0" destOrd="0" presId="urn:microsoft.com/office/officeart/2005/8/layout/hierarchy6"/>
    <dgm:cxn modelId="{9AD14F30-68F9-499C-9916-29CEE6716852}" type="presOf" srcId="{BFD328FC-E086-43FC-928A-22354615EE5A}" destId="{4DEEF613-ED46-43E6-A860-6CF81BA3634B}" srcOrd="0" destOrd="0" presId="urn:microsoft.com/office/officeart/2005/8/layout/hierarchy6"/>
    <dgm:cxn modelId="{390AFD6C-2965-4044-B92C-4DA94435E5BF}" type="presOf" srcId="{63032CC2-578B-48CE-B4E8-2DF3216C659A}" destId="{63176AA1-7DE9-461A-89CD-3B8115F88751}" srcOrd="0" destOrd="0" presId="urn:microsoft.com/office/officeart/2005/8/layout/hierarchy6"/>
    <dgm:cxn modelId="{29CA6D38-B6FF-4FF0-82AE-9578DC2F27BE}" type="presOf" srcId="{08EF4860-EB13-4553-B204-1663A4807296}" destId="{E7027A52-5815-405C-BA48-C542F4F4640C}" srcOrd="0" destOrd="0" presId="urn:microsoft.com/office/officeart/2005/8/layout/hierarchy6"/>
    <dgm:cxn modelId="{2F5E6B8F-96C9-418D-83B2-0B708273D1C9}" type="presOf" srcId="{40359723-215A-4F58-B39E-53D6CB1F88DB}" destId="{FCE42F0E-6CB1-4F4B-A5E2-6EEE547A3AB5}" srcOrd="0" destOrd="0" presId="urn:microsoft.com/office/officeart/2005/8/layout/hierarchy6"/>
    <dgm:cxn modelId="{54704026-3536-46F9-A141-EFDAF5CA40F5}" type="presOf" srcId="{47B8EC0C-3CCC-4366-9D6E-D520CF3572C8}" destId="{B97CB971-DB2A-4EC4-A0CB-CDB034525AF0}" srcOrd="0" destOrd="0" presId="urn:microsoft.com/office/officeart/2005/8/layout/hierarchy6"/>
    <dgm:cxn modelId="{BDFCB811-A55D-47D1-9449-62BECA4380E5}" type="presOf" srcId="{3385331C-7126-49E9-8328-9F564EC49907}" destId="{41B32AA1-CCA2-49E2-8693-62AE15F61EA5}" srcOrd="0" destOrd="0" presId="urn:microsoft.com/office/officeart/2005/8/layout/hierarchy6"/>
    <dgm:cxn modelId="{313D08A6-2F2E-4446-B484-3526C33ED409}" srcId="{E8DECB7A-6819-400F-9245-891330D33FF2}" destId="{F297D1AE-5455-4E14-8BF2-46AD00037961}" srcOrd="0" destOrd="0" parTransId="{46BEDEAF-40D5-4D3F-B23A-F206E778AD7A}" sibTransId="{6F04E132-E620-4F57-9642-FD48B499F53D}"/>
    <dgm:cxn modelId="{2AAFE8C1-B177-42A1-828B-0B4ED5C2CB9F}" type="presOf" srcId="{7FE8E120-BBD0-4EDE-9AB0-75A7609C6162}" destId="{9CB70759-AC3D-4045-A244-696C385EED18}" srcOrd="1" destOrd="0" presId="urn:microsoft.com/office/officeart/2005/8/layout/hierarchy6"/>
    <dgm:cxn modelId="{322B5EE6-9FD8-4D58-9CA6-A21B3EFB99CE}" type="presOf" srcId="{26A7D397-5304-4700-8BDB-43C98B38A7A2}" destId="{A239114D-5006-453E-B08E-558402C36D44}" srcOrd="0" destOrd="0" presId="urn:microsoft.com/office/officeart/2005/8/layout/hierarchy6"/>
    <dgm:cxn modelId="{0F9538D5-90F0-4BB6-8BC8-E6B663B0F71C}" srcId="{3C56AA19-DCBE-4C41-B5BF-FCB672D6CD73}" destId="{2BC02960-EAF4-4ED7-BC61-2DC3CA37016F}" srcOrd="0" destOrd="0" parTransId="{4D896003-AC3A-4D63-9138-9CC4A1C70AAE}" sibTransId="{F0379A0E-A856-485F-8A2A-5D18FC5D3376}"/>
    <dgm:cxn modelId="{C5E965AF-D90F-480D-9230-A54EA6772C20}" type="presOf" srcId="{C61F360F-8B9C-445E-A0EB-578ED2301EFF}" destId="{70BF13A0-F166-4810-B180-32D95EF8C1C8}" srcOrd="0" destOrd="0" presId="urn:microsoft.com/office/officeart/2005/8/layout/hierarchy6"/>
    <dgm:cxn modelId="{AC9314C5-D85C-48BF-B420-5F51839EE586}" srcId="{3385331C-7126-49E9-8328-9F564EC49907}" destId="{5F87FE65-C953-40D9-B902-7B72389EB82D}" srcOrd="4" destOrd="0" parTransId="{4F20C264-6D54-4F78-83B8-0F2272C8301F}" sibTransId="{AB2F9DEB-980A-462E-9988-B1616993BE7D}"/>
    <dgm:cxn modelId="{2F9D692F-D57F-4259-BC08-EDB9CA85F669}" type="presOf" srcId="{6C7D5003-D2C0-4FB7-8E88-F7C428785041}" destId="{BD6F8BA8-C977-4E46-97C8-9F6AEBF81245}" srcOrd="0" destOrd="0" presId="urn:microsoft.com/office/officeart/2005/8/layout/hierarchy6"/>
    <dgm:cxn modelId="{9A5F6DDF-F33D-457B-834D-7CBFAEDB5E9E}" type="presParOf" srcId="{41B32AA1-CCA2-49E2-8693-62AE15F61EA5}" destId="{D5272663-3F21-4073-84D9-DD7F8F4636ED}" srcOrd="0" destOrd="0" presId="urn:microsoft.com/office/officeart/2005/8/layout/hierarchy6"/>
    <dgm:cxn modelId="{DDF19A60-6B97-4307-B91B-4EC7D7AF371E}" type="presParOf" srcId="{D5272663-3F21-4073-84D9-DD7F8F4636ED}" destId="{4D3EA79E-A938-4D9B-BF39-9A02302B6CA4}" srcOrd="0" destOrd="0" presId="urn:microsoft.com/office/officeart/2005/8/layout/hierarchy6"/>
    <dgm:cxn modelId="{31F354FA-EF70-4323-B0F3-B53D16FA78D3}" type="presParOf" srcId="{D5272663-3F21-4073-84D9-DD7F8F4636ED}" destId="{EB666471-8CA1-468F-8C5B-54AE3E77F53B}" srcOrd="1" destOrd="0" presId="urn:microsoft.com/office/officeart/2005/8/layout/hierarchy6"/>
    <dgm:cxn modelId="{100C86BF-2BD5-4CC2-911E-28329415C07B}" type="presParOf" srcId="{EB666471-8CA1-468F-8C5B-54AE3E77F53B}" destId="{66C59A39-03CC-4DDF-B1C8-8053E0E9F140}" srcOrd="0" destOrd="0" presId="urn:microsoft.com/office/officeart/2005/8/layout/hierarchy6"/>
    <dgm:cxn modelId="{632C8D9E-2679-438A-A971-27F88A2421AE}" type="presParOf" srcId="{66C59A39-03CC-4DDF-B1C8-8053E0E9F140}" destId="{4F334489-78A9-4DFF-AE60-24AA2093449C}" srcOrd="0" destOrd="0" presId="urn:microsoft.com/office/officeart/2005/8/layout/hierarchy6"/>
    <dgm:cxn modelId="{260F3285-1DA1-429B-BCCA-C9D1828C570D}" type="presParOf" srcId="{66C59A39-03CC-4DDF-B1C8-8053E0E9F140}" destId="{B3962DF8-BE75-474F-9943-F8113305D827}" srcOrd="1" destOrd="0" presId="urn:microsoft.com/office/officeart/2005/8/layout/hierarchy6"/>
    <dgm:cxn modelId="{E620414E-3B2E-4457-8869-CB77E3E83CE1}" type="presParOf" srcId="{B3962DF8-BE75-474F-9943-F8113305D827}" destId="{C14215B2-B155-4E39-A875-C053EB72B054}" srcOrd="0" destOrd="0" presId="urn:microsoft.com/office/officeart/2005/8/layout/hierarchy6"/>
    <dgm:cxn modelId="{68C869AB-9C80-487A-9E96-B49B29D8E62D}" type="presParOf" srcId="{B3962DF8-BE75-474F-9943-F8113305D827}" destId="{294EC6AF-6695-4021-928C-47D600EFEA66}" srcOrd="1" destOrd="0" presId="urn:microsoft.com/office/officeart/2005/8/layout/hierarchy6"/>
    <dgm:cxn modelId="{C2B81108-0474-4E6E-A5C6-77999567C76A}" type="presParOf" srcId="{294EC6AF-6695-4021-928C-47D600EFEA66}" destId="{D3DC3675-8560-42A7-9F2C-6C9DA7886650}" srcOrd="0" destOrd="0" presId="urn:microsoft.com/office/officeart/2005/8/layout/hierarchy6"/>
    <dgm:cxn modelId="{1274E123-8351-48D1-8E13-46BF1D1EF735}" type="presParOf" srcId="{294EC6AF-6695-4021-928C-47D600EFEA66}" destId="{EA9710E9-154E-454A-933D-185DA9789ED0}" srcOrd="1" destOrd="0" presId="urn:microsoft.com/office/officeart/2005/8/layout/hierarchy6"/>
    <dgm:cxn modelId="{CD8FB64E-85AD-4891-93EF-8C658ABDDB04}" type="presParOf" srcId="{EA9710E9-154E-454A-933D-185DA9789ED0}" destId="{1E93F6F2-6359-4EC0-AF9B-ACFDB4B3B699}" srcOrd="0" destOrd="0" presId="urn:microsoft.com/office/officeart/2005/8/layout/hierarchy6"/>
    <dgm:cxn modelId="{8EDBC6CE-7DD1-48F5-AE00-E0DA1B721E42}" type="presParOf" srcId="{EA9710E9-154E-454A-933D-185DA9789ED0}" destId="{26507E68-FE12-47A3-A1BA-2A5CEF62BF83}" srcOrd="1" destOrd="0" presId="urn:microsoft.com/office/officeart/2005/8/layout/hierarchy6"/>
    <dgm:cxn modelId="{0908567E-B1A9-45DD-8018-EE0983CC67A2}" type="presParOf" srcId="{26507E68-FE12-47A3-A1BA-2A5CEF62BF83}" destId="{9C86AB73-42FC-4152-BDB4-A51FC269F396}" srcOrd="0" destOrd="0" presId="urn:microsoft.com/office/officeart/2005/8/layout/hierarchy6"/>
    <dgm:cxn modelId="{8014BF1C-47CE-4922-98B3-67873059DA70}" type="presParOf" srcId="{26507E68-FE12-47A3-A1BA-2A5CEF62BF83}" destId="{F8F48DAD-4D7B-40EF-ABB7-676187ACA7D1}" srcOrd="1" destOrd="0" presId="urn:microsoft.com/office/officeart/2005/8/layout/hierarchy6"/>
    <dgm:cxn modelId="{70E65B3E-CE43-4793-9320-F04CAD3AA4DF}" type="presParOf" srcId="{F8F48DAD-4D7B-40EF-ABB7-676187ACA7D1}" destId="{2C485C9F-7150-4A56-976A-C09F08B50D95}" srcOrd="0" destOrd="0" presId="urn:microsoft.com/office/officeart/2005/8/layout/hierarchy6"/>
    <dgm:cxn modelId="{F80EE306-A21C-4FC4-8343-FF17ABF48252}" type="presParOf" srcId="{F8F48DAD-4D7B-40EF-ABB7-676187ACA7D1}" destId="{4908429D-8393-4DA1-AD67-A1823E4D6439}" srcOrd="1" destOrd="0" presId="urn:microsoft.com/office/officeart/2005/8/layout/hierarchy6"/>
    <dgm:cxn modelId="{6BAA1C0B-8592-4C65-ACE2-07041242E7AB}" type="presParOf" srcId="{4908429D-8393-4DA1-AD67-A1823E4D6439}" destId="{A239114D-5006-453E-B08E-558402C36D44}" srcOrd="0" destOrd="0" presId="urn:microsoft.com/office/officeart/2005/8/layout/hierarchy6"/>
    <dgm:cxn modelId="{3209A82E-9D07-4F9D-973C-EF8D870DD62B}" type="presParOf" srcId="{4908429D-8393-4DA1-AD67-A1823E4D6439}" destId="{815DB479-0242-4765-9632-2ED0C3690960}" srcOrd="1" destOrd="0" presId="urn:microsoft.com/office/officeart/2005/8/layout/hierarchy6"/>
    <dgm:cxn modelId="{58DB0213-7CC7-44F4-A98D-2993DB7DC96F}" type="presParOf" srcId="{815DB479-0242-4765-9632-2ED0C3690960}" destId="{63176AA1-7DE9-461A-89CD-3B8115F88751}" srcOrd="0" destOrd="0" presId="urn:microsoft.com/office/officeart/2005/8/layout/hierarchy6"/>
    <dgm:cxn modelId="{C434A462-50A5-447F-9EBF-BAD88A3854AE}" type="presParOf" srcId="{815DB479-0242-4765-9632-2ED0C3690960}" destId="{C9F89E3C-434C-45E4-B345-E40EBF8FFA52}" srcOrd="1" destOrd="0" presId="urn:microsoft.com/office/officeart/2005/8/layout/hierarchy6"/>
    <dgm:cxn modelId="{A68FFB4B-9EDF-4FFD-9125-560C48A9DF09}" type="presParOf" srcId="{C9F89E3C-434C-45E4-B345-E40EBF8FFA52}" destId="{888583F1-85E4-419B-AA9F-4DBD8D7D6F5E}" srcOrd="0" destOrd="0" presId="urn:microsoft.com/office/officeart/2005/8/layout/hierarchy6"/>
    <dgm:cxn modelId="{AD6C58B6-8635-471A-8368-C2D6398138ED}" type="presParOf" srcId="{C9F89E3C-434C-45E4-B345-E40EBF8FFA52}" destId="{0AA9B4DD-F784-4350-88F5-DF3E7EEC9527}" srcOrd="1" destOrd="0" presId="urn:microsoft.com/office/officeart/2005/8/layout/hierarchy6"/>
    <dgm:cxn modelId="{076FAA7C-3B9F-4135-938F-CB0888F8C34A}" type="presParOf" srcId="{F8F48DAD-4D7B-40EF-ABB7-676187ACA7D1}" destId="{FCE42F0E-6CB1-4F4B-A5E2-6EEE547A3AB5}" srcOrd="2" destOrd="0" presId="urn:microsoft.com/office/officeart/2005/8/layout/hierarchy6"/>
    <dgm:cxn modelId="{A03E4CF0-5EF9-4988-825A-6F30E1AF1B86}" type="presParOf" srcId="{F8F48DAD-4D7B-40EF-ABB7-676187ACA7D1}" destId="{18707D08-449E-4C3B-8BD8-C6A3AE6FF60A}" srcOrd="3" destOrd="0" presId="urn:microsoft.com/office/officeart/2005/8/layout/hierarchy6"/>
    <dgm:cxn modelId="{DA378AB8-F08A-42CE-939C-DBB32C78A916}" type="presParOf" srcId="{18707D08-449E-4C3B-8BD8-C6A3AE6FF60A}" destId="{37570882-DBE7-49EC-AEF6-27CDED8BF81A}" srcOrd="0" destOrd="0" presId="urn:microsoft.com/office/officeart/2005/8/layout/hierarchy6"/>
    <dgm:cxn modelId="{D2DD4C9C-38C4-42B1-B3D8-C27A95F5D99D}" type="presParOf" srcId="{18707D08-449E-4C3B-8BD8-C6A3AE6FF60A}" destId="{3218B0EA-2CE9-46C0-8D77-AABECDCDACB5}" srcOrd="1" destOrd="0" presId="urn:microsoft.com/office/officeart/2005/8/layout/hierarchy6"/>
    <dgm:cxn modelId="{0469BF35-38FF-4A32-A1BF-7C8035939893}" type="presParOf" srcId="{3218B0EA-2CE9-46C0-8D77-AABECDCDACB5}" destId="{567AD47F-C33A-4455-941C-349A22AAF180}" srcOrd="0" destOrd="0" presId="urn:microsoft.com/office/officeart/2005/8/layout/hierarchy6"/>
    <dgm:cxn modelId="{910AE7A6-B609-4C81-9FE2-16048FE1379E}" type="presParOf" srcId="{3218B0EA-2CE9-46C0-8D77-AABECDCDACB5}" destId="{A89B98BF-132B-467F-9E10-D85A9C64B313}" srcOrd="1" destOrd="0" presId="urn:microsoft.com/office/officeart/2005/8/layout/hierarchy6"/>
    <dgm:cxn modelId="{B41ABED9-11D6-49B1-9793-47049F47DA8C}" type="presParOf" srcId="{A89B98BF-132B-467F-9E10-D85A9C64B313}" destId="{7073CEDF-03E2-459F-AA38-0DA6E5D6A8EA}" srcOrd="0" destOrd="0" presId="urn:microsoft.com/office/officeart/2005/8/layout/hierarchy6"/>
    <dgm:cxn modelId="{62D44121-7021-4B35-A8D7-8157209D1F80}" type="presParOf" srcId="{A89B98BF-132B-467F-9E10-D85A9C64B313}" destId="{4477E25F-21C1-4AB3-85CE-13170AB5250B}" srcOrd="1" destOrd="0" presId="urn:microsoft.com/office/officeart/2005/8/layout/hierarchy6"/>
    <dgm:cxn modelId="{AA344E05-20F4-4C51-96A5-699DECA6F58D}" type="presParOf" srcId="{B3962DF8-BE75-474F-9943-F8113305D827}" destId="{7B6A6899-9C00-456A-9057-2B4143C55FFD}" srcOrd="2" destOrd="0" presId="urn:microsoft.com/office/officeart/2005/8/layout/hierarchy6"/>
    <dgm:cxn modelId="{AB0F77DB-A38B-4E43-9A1A-14B0D0CD7195}" type="presParOf" srcId="{B3962DF8-BE75-474F-9943-F8113305D827}" destId="{06639242-1F3C-4EC5-B07F-1EE4B4A02C42}" srcOrd="3" destOrd="0" presId="urn:microsoft.com/office/officeart/2005/8/layout/hierarchy6"/>
    <dgm:cxn modelId="{5E542B00-DDD6-42ED-9A74-B401AF7D6A8B}" type="presParOf" srcId="{06639242-1F3C-4EC5-B07F-1EE4B4A02C42}" destId="{E7027A52-5815-405C-BA48-C542F4F4640C}" srcOrd="0" destOrd="0" presId="urn:microsoft.com/office/officeart/2005/8/layout/hierarchy6"/>
    <dgm:cxn modelId="{4440AC8A-EC1F-4176-9006-BEE3AB5513F8}" type="presParOf" srcId="{06639242-1F3C-4EC5-B07F-1EE4B4A02C42}" destId="{E1C20758-5AA9-4D6B-BE15-1891B95A00C2}" srcOrd="1" destOrd="0" presId="urn:microsoft.com/office/officeart/2005/8/layout/hierarchy6"/>
    <dgm:cxn modelId="{6FE594D1-7521-4D86-B7C1-49FD8E6F6B79}" type="presParOf" srcId="{E1C20758-5AA9-4D6B-BE15-1891B95A00C2}" destId="{70BF13A0-F166-4810-B180-32D95EF8C1C8}" srcOrd="0" destOrd="0" presId="urn:microsoft.com/office/officeart/2005/8/layout/hierarchy6"/>
    <dgm:cxn modelId="{28253C09-BB4F-4E96-AB46-1299C8F041D7}" type="presParOf" srcId="{E1C20758-5AA9-4D6B-BE15-1891B95A00C2}" destId="{BB4288D6-72ED-4DE3-B4AF-59311B5B63E6}" srcOrd="1" destOrd="0" presId="urn:microsoft.com/office/officeart/2005/8/layout/hierarchy6"/>
    <dgm:cxn modelId="{272E1D72-9C04-43F1-B6EC-2513DD7BDEB3}" type="presParOf" srcId="{BB4288D6-72ED-4DE3-B4AF-59311B5B63E6}" destId="{341676E1-3F36-40BD-84A7-7923EF2DF62D}" srcOrd="0" destOrd="0" presId="urn:microsoft.com/office/officeart/2005/8/layout/hierarchy6"/>
    <dgm:cxn modelId="{E5914C54-ECF9-43E6-A17E-04D67D55BFDA}" type="presParOf" srcId="{BB4288D6-72ED-4DE3-B4AF-59311B5B63E6}" destId="{4EF19B61-5223-4148-8B69-05FDEBF33A9E}" srcOrd="1" destOrd="0" presId="urn:microsoft.com/office/officeart/2005/8/layout/hierarchy6"/>
    <dgm:cxn modelId="{7B11975D-F99C-424A-AA6E-A4A51B1470A2}" type="presParOf" srcId="{4EF19B61-5223-4148-8B69-05FDEBF33A9E}" destId="{99F51F7E-7F9B-41FB-A726-F1D18B6A4CF1}" srcOrd="0" destOrd="0" presId="urn:microsoft.com/office/officeart/2005/8/layout/hierarchy6"/>
    <dgm:cxn modelId="{7002BA56-DB40-4FE1-9ED6-0DA921C8E313}" type="presParOf" srcId="{4EF19B61-5223-4148-8B69-05FDEBF33A9E}" destId="{07C39B4D-3883-496C-AFE6-4351E5ABF6F3}" srcOrd="1" destOrd="0" presId="urn:microsoft.com/office/officeart/2005/8/layout/hierarchy6"/>
    <dgm:cxn modelId="{FFECC0B6-1AA9-4579-80C0-C27BAC09E53E}" type="presParOf" srcId="{07C39B4D-3883-496C-AFE6-4351E5ABF6F3}" destId="{02A08BF8-2355-4BC0-907A-2009DC413EDC}" srcOrd="0" destOrd="0" presId="urn:microsoft.com/office/officeart/2005/8/layout/hierarchy6"/>
    <dgm:cxn modelId="{971DB08E-D883-49EC-A7A2-1FD68BAE3520}" type="presParOf" srcId="{07C39B4D-3883-496C-AFE6-4351E5ABF6F3}" destId="{54D0FB49-3779-437B-B765-C031423DE44A}" srcOrd="1" destOrd="0" presId="urn:microsoft.com/office/officeart/2005/8/layout/hierarchy6"/>
    <dgm:cxn modelId="{FCC5F9FC-C879-43F0-A691-2AC5A9D375E0}" type="presParOf" srcId="{54D0FB49-3779-437B-B765-C031423DE44A}" destId="{BE754DEF-382A-4627-BADF-BE9AED9CC583}" srcOrd="0" destOrd="0" presId="urn:microsoft.com/office/officeart/2005/8/layout/hierarchy6"/>
    <dgm:cxn modelId="{C0A22E5A-02A1-44D2-A186-C0D3052587E4}" type="presParOf" srcId="{54D0FB49-3779-437B-B765-C031423DE44A}" destId="{28A639DB-5D23-4218-8476-AEF28E53B036}" srcOrd="1" destOrd="0" presId="urn:microsoft.com/office/officeart/2005/8/layout/hierarchy6"/>
    <dgm:cxn modelId="{45F21A5E-08A2-4E79-A0D0-4AA4B47A0EC3}" type="presParOf" srcId="{28A639DB-5D23-4218-8476-AEF28E53B036}" destId="{3D3B7C87-7EE4-4B3E-9211-54CA84E91312}" srcOrd="0" destOrd="0" presId="urn:microsoft.com/office/officeart/2005/8/layout/hierarchy6"/>
    <dgm:cxn modelId="{C1F7D605-081A-4D00-8C56-DE021A192621}" type="presParOf" srcId="{28A639DB-5D23-4218-8476-AEF28E53B036}" destId="{1D1C4E59-B08E-4A81-ABA3-8F615F19AFC5}" srcOrd="1" destOrd="0" presId="urn:microsoft.com/office/officeart/2005/8/layout/hierarchy6"/>
    <dgm:cxn modelId="{FD95A267-E66B-496B-865B-444B0055EE91}" type="presParOf" srcId="{4EF19B61-5223-4148-8B69-05FDEBF33A9E}" destId="{B97CB971-DB2A-4EC4-A0CB-CDB034525AF0}" srcOrd="2" destOrd="0" presId="urn:microsoft.com/office/officeart/2005/8/layout/hierarchy6"/>
    <dgm:cxn modelId="{0A93140B-0B38-432E-A4BE-BE5DC32BF463}" type="presParOf" srcId="{4EF19B61-5223-4148-8B69-05FDEBF33A9E}" destId="{A9CF51BE-CFBF-4C1B-855C-A0AF05C1FB4E}" srcOrd="3" destOrd="0" presId="urn:microsoft.com/office/officeart/2005/8/layout/hierarchy6"/>
    <dgm:cxn modelId="{3576A5E7-92F5-444B-BFE3-C5F33940856A}" type="presParOf" srcId="{A9CF51BE-CFBF-4C1B-855C-A0AF05C1FB4E}" destId="{3EA58E6C-F058-4B08-80A3-949105C54DF0}" srcOrd="0" destOrd="0" presId="urn:microsoft.com/office/officeart/2005/8/layout/hierarchy6"/>
    <dgm:cxn modelId="{C358F1A0-CE6C-44FB-BDB9-2C0F6EEBEE29}" type="presParOf" srcId="{A9CF51BE-CFBF-4C1B-855C-A0AF05C1FB4E}" destId="{B7037A13-BDBE-4516-B04A-8DDC5AA8004E}" srcOrd="1" destOrd="0" presId="urn:microsoft.com/office/officeart/2005/8/layout/hierarchy6"/>
    <dgm:cxn modelId="{29A0DF1E-DB9C-476D-A42E-BF95ED49915F}" type="presParOf" srcId="{B7037A13-BDBE-4516-B04A-8DDC5AA8004E}" destId="{C21EBAB3-6F60-4306-B798-C339CF28D5AE}" srcOrd="0" destOrd="0" presId="urn:microsoft.com/office/officeart/2005/8/layout/hierarchy6"/>
    <dgm:cxn modelId="{FBDA8325-7F8C-4ACD-9DAF-F8EE962C5411}" type="presParOf" srcId="{B7037A13-BDBE-4516-B04A-8DDC5AA8004E}" destId="{1D0F4303-1607-4E8E-834C-E3523A13893C}" srcOrd="1" destOrd="0" presId="urn:microsoft.com/office/officeart/2005/8/layout/hierarchy6"/>
    <dgm:cxn modelId="{C821029E-7B24-43D5-B1EB-259CDEBB8CCB}" type="presParOf" srcId="{1D0F4303-1607-4E8E-834C-E3523A13893C}" destId="{B70F9C69-6570-4BBF-89A5-D4F3E07F0C3B}" srcOrd="0" destOrd="0" presId="urn:microsoft.com/office/officeart/2005/8/layout/hierarchy6"/>
    <dgm:cxn modelId="{CAB9C7F8-CD97-46C9-A6C9-29886C0B1B21}" type="presParOf" srcId="{1D0F4303-1607-4E8E-834C-E3523A13893C}" destId="{C81EA480-3A35-4F4A-819C-1FD37100E0F1}" srcOrd="1" destOrd="0" presId="urn:microsoft.com/office/officeart/2005/8/layout/hierarchy6"/>
    <dgm:cxn modelId="{B28FCD89-3861-45C2-9A56-07F2EA15B430}" type="presParOf" srcId="{B3962DF8-BE75-474F-9943-F8113305D827}" destId="{AB4B4C51-8A6C-4D95-9114-91C7626D9D3C}" srcOrd="4" destOrd="0" presId="urn:microsoft.com/office/officeart/2005/8/layout/hierarchy6"/>
    <dgm:cxn modelId="{872F5233-60FE-431D-9041-6F69EBC6B9E4}" type="presParOf" srcId="{B3962DF8-BE75-474F-9943-F8113305D827}" destId="{D9A22E0A-4C61-4A3F-A591-91F9F0EA1E52}" srcOrd="5" destOrd="0" presId="urn:microsoft.com/office/officeart/2005/8/layout/hierarchy6"/>
    <dgm:cxn modelId="{162E730E-F285-42C3-953F-440F194F31E0}" type="presParOf" srcId="{D9A22E0A-4C61-4A3F-A591-91F9F0EA1E52}" destId="{D3CE3442-AFA3-4EB8-BF1A-17BACC10D158}" srcOrd="0" destOrd="0" presId="urn:microsoft.com/office/officeart/2005/8/layout/hierarchy6"/>
    <dgm:cxn modelId="{243B807A-8387-4A6E-B9C3-CF77B5A546A7}" type="presParOf" srcId="{D9A22E0A-4C61-4A3F-A591-91F9F0EA1E52}" destId="{4DEB24CD-3E6F-4D65-956A-5DF6A0EC11C1}" srcOrd="1" destOrd="0" presId="urn:microsoft.com/office/officeart/2005/8/layout/hierarchy6"/>
    <dgm:cxn modelId="{6CB5F447-CB08-43DA-9EA7-77BC1100F84E}" type="presParOf" srcId="{4DEB24CD-3E6F-4D65-956A-5DF6A0EC11C1}" destId="{A73F4963-4D19-4A1D-BD94-73BE14E6BA5A}" srcOrd="0" destOrd="0" presId="urn:microsoft.com/office/officeart/2005/8/layout/hierarchy6"/>
    <dgm:cxn modelId="{ADF7FBA9-D12A-421A-9322-F348407922FF}" type="presParOf" srcId="{4DEB24CD-3E6F-4D65-956A-5DF6A0EC11C1}" destId="{5334193A-CCB1-46FC-BF47-A8E4F659BAC3}" srcOrd="1" destOrd="0" presId="urn:microsoft.com/office/officeart/2005/8/layout/hierarchy6"/>
    <dgm:cxn modelId="{767BDDC5-E87B-4067-818E-03A6F3AACCB7}" type="presParOf" srcId="{5334193A-CCB1-46FC-BF47-A8E4F659BAC3}" destId="{B8F67192-6AF3-4574-B399-AC2BC65531FB}" srcOrd="0" destOrd="0" presId="urn:microsoft.com/office/officeart/2005/8/layout/hierarchy6"/>
    <dgm:cxn modelId="{EA241CE1-895F-491D-B2ED-FF7C72DCADFF}" type="presParOf" srcId="{5334193A-CCB1-46FC-BF47-A8E4F659BAC3}" destId="{4DE9C6DA-9A12-491C-BC9A-37FF2AD48AA8}" srcOrd="1" destOrd="0" presId="urn:microsoft.com/office/officeart/2005/8/layout/hierarchy6"/>
    <dgm:cxn modelId="{FA4627E9-C30D-4C9B-A779-7E6B895C9CBC}" type="presParOf" srcId="{4DE9C6DA-9A12-491C-BC9A-37FF2AD48AA8}" destId="{62BAADF8-C09D-4C85-A4D0-6559EBC07071}" srcOrd="0" destOrd="0" presId="urn:microsoft.com/office/officeart/2005/8/layout/hierarchy6"/>
    <dgm:cxn modelId="{2A981C47-F5C9-48A1-960D-357F98E29C47}" type="presParOf" srcId="{4DE9C6DA-9A12-491C-BC9A-37FF2AD48AA8}" destId="{E7A58304-3EDA-4F23-B842-52F9FF773E28}" srcOrd="1" destOrd="0" presId="urn:microsoft.com/office/officeart/2005/8/layout/hierarchy6"/>
    <dgm:cxn modelId="{69D9AA0E-2B56-42C6-9028-3E4D00DD01A0}" type="presParOf" srcId="{E7A58304-3EDA-4F23-B842-52F9FF773E28}" destId="{7CE8B09E-9BA1-404D-A2E7-A0FF4C8DE0EE}" srcOrd="0" destOrd="0" presId="urn:microsoft.com/office/officeart/2005/8/layout/hierarchy6"/>
    <dgm:cxn modelId="{DCA1B865-09DD-41D4-90C5-E6A739CDEFE7}" type="presParOf" srcId="{E7A58304-3EDA-4F23-B842-52F9FF773E28}" destId="{AA8F1DF2-9280-48DC-8F7E-928480C62543}" srcOrd="1" destOrd="0" presId="urn:microsoft.com/office/officeart/2005/8/layout/hierarchy6"/>
    <dgm:cxn modelId="{284CB995-1B46-4297-85FB-CF4D37403524}" type="presParOf" srcId="{AA8F1DF2-9280-48DC-8F7E-928480C62543}" destId="{7D071F87-604C-4C87-A2CF-09CECB010BA3}" srcOrd="0" destOrd="0" presId="urn:microsoft.com/office/officeart/2005/8/layout/hierarchy6"/>
    <dgm:cxn modelId="{D93C8A57-54EA-4DA6-834C-7B7FC593ECAA}" type="presParOf" srcId="{AA8F1DF2-9280-48DC-8F7E-928480C62543}" destId="{1BEA9446-4890-4C19-8A87-969ABA30771B}" srcOrd="1" destOrd="0" presId="urn:microsoft.com/office/officeart/2005/8/layout/hierarchy6"/>
    <dgm:cxn modelId="{1D913C94-DCC9-4F2E-B952-380494FA9E90}" type="presParOf" srcId="{1BEA9446-4890-4C19-8A87-969ABA30771B}" destId="{4DEEF613-ED46-43E6-A860-6CF81BA3634B}" srcOrd="0" destOrd="0" presId="urn:microsoft.com/office/officeart/2005/8/layout/hierarchy6"/>
    <dgm:cxn modelId="{DCDF7E9A-826E-4902-A76C-405DC1F61651}" type="presParOf" srcId="{1BEA9446-4890-4C19-8A87-969ABA30771B}" destId="{C55D95D5-F99C-4876-BEA1-B367706802A4}" srcOrd="1" destOrd="0" presId="urn:microsoft.com/office/officeart/2005/8/layout/hierarchy6"/>
    <dgm:cxn modelId="{7D95FA9E-1F24-47C1-8B96-19339D9A4120}" type="presParOf" srcId="{4DE9C6DA-9A12-491C-BC9A-37FF2AD48AA8}" destId="{734BC5ED-7DBA-4FD5-97CD-D12AB2F4873D}" srcOrd="2" destOrd="0" presId="urn:microsoft.com/office/officeart/2005/8/layout/hierarchy6"/>
    <dgm:cxn modelId="{DF2A33C7-DB8B-4367-A24C-0573D27773D3}" type="presParOf" srcId="{4DE9C6DA-9A12-491C-BC9A-37FF2AD48AA8}" destId="{ACEAD501-0475-42C4-A4C2-F1EB664C4782}" srcOrd="3" destOrd="0" presId="urn:microsoft.com/office/officeart/2005/8/layout/hierarchy6"/>
    <dgm:cxn modelId="{80E3CE72-81C6-42EE-B33A-E503BBA0E871}" type="presParOf" srcId="{ACEAD501-0475-42C4-A4C2-F1EB664C4782}" destId="{BD6F8BA8-C977-4E46-97C8-9F6AEBF81245}" srcOrd="0" destOrd="0" presId="urn:microsoft.com/office/officeart/2005/8/layout/hierarchy6"/>
    <dgm:cxn modelId="{605CDFFB-C358-4D25-96C5-D22153984966}" type="presParOf" srcId="{ACEAD501-0475-42C4-A4C2-F1EB664C4782}" destId="{65818DB7-2D73-45E0-BCF7-494BD499E54B}" srcOrd="1" destOrd="0" presId="urn:microsoft.com/office/officeart/2005/8/layout/hierarchy6"/>
    <dgm:cxn modelId="{2874C237-8621-4FCE-ABC3-42832A7DCB4F}" type="presParOf" srcId="{65818DB7-2D73-45E0-BCF7-494BD499E54B}" destId="{23BD370B-AB02-48E2-A4EE-31D2605FA86D}" srcOrd="0" destOrd="0" presId="urn:microsoft.com/office/officeart/2005/8/layout/hierarchy6"/>
    <dgm:cxn modelId="{E4E34CE9-FD40-48AC-8EBA-A96770CC09E7}" type="presParOf" srcId="{65818DB7-2D73-45E0-BCF7-494BD499E54B}" destId="{67537B8C-84A7-4762-A708-46DB6B678046}" srcOrd="1" destOrd="0" presId="urn:microsoft.com/office/officeart/2005/8/layout/hierarchy6"/>
    <dgm:cxn modelId="{7977E75E-26B4-48E5-BCE2-7505DFF8B5B0}" type="presParOf" srcId="{67537B8C-84A7-4762-A708-46DB6B678046}" destId="{5ABBC4E5-28D4-4DE3-86A4-308237FAEB8C}" srcOrd="0" destOrd="0" presId="urn:microsoft.com/office/officeart/2005/8/layout/hierarchy6"/>
    <dgm:cxn modelId="{B279A171-F3A5-4272-8466-706B356C53B8}" type="presParOf" srcId="{67537B8C-84A7-4762-A708-46DB6B678046}" destId="{D22073DB-C55C-4A5E-9043-E06565540A09}" srcOrd="1" destOrd="0" presId="urn:microsoft.com/office/officeart/2005/8/layout/hierarchy6"/>
    <dgm:cxn modelId="{3B3F2F04-7D97-4CE8-B401-7C5A44ECA94A}" type="presParOf" srcId="{41B32AA1-CCA2-49E2-8693-62AE15F61EA5}" destId="{E04CD43E-56C9-468F-8154-C6637F78C7A9}" srcOrd="1" destOrd="0" presId="urn:microsoft.com/office/officeart/2005/8/layout/hierarchy6"/>
    <dgm:cxn modelId="{017C922F-1B40-4299-9B94-39892009205F}" type="presParOf" srcId="{E04CD43E-56C9-468F-8154-C6637F78C7A9}" destId="{51F78885-F828-4834-A4E2-CE10A84F1C01}" srcOrd="0" destOrd="0" presId="urn:microsoft.com/office/officeart/2005/8/layout/hierarchy6"/>
    <dgm:cxn modelId="{F1BDBFBE-AD52-4196-AF98-FBA640A46B0D}" type="presParOf" srcId="{51F78885-F828-4834-A4E2-CE10A84F1C01}" destId="{627AC915-449B-4D94-8D41-5B722009629C}" srcOrd="0" destOrd="0" presId="urn:microsoft.com/office/officeart/2005/8/layout/hierarchy6"/>
    <dgm:cxn modelId="{547A3BD5-D434-4A14-802E-50BD2E8EA2ED}" type="presParOf" srcId="{51F78885-F828-4834-A4E2-CE10A84F1C01}" destId="{9CB70759-AC3D-4045-A244-696C385EED18}" srcOrd="1" destOrd="0" presId="urn:microsoft.com/office/officeart/2005/8/layout/hierarchy6"/>
    <dgm:cxn modelId="{9F33D3D2-C1AC-462B-80A5-7F54C4FD6E2E}" type="presParOf" srcId="{E04CD43E-56C9-468F-8154-C6637F78C7A9}" destId="{1A3D3276-3C5E-47BC-8DBC-1DDFD7BB3D70}" srcOrd="1" destOrd="0" presId="urn:microsoft.com/office/officeart/2005/8/layout/hierarchy6"/>
    <dgm:cxn modelId="{90578AA1-8AEA-4B14-9153-CE0768019860}" type="presParOf" srcId="{1A3D3276-3C5E-47BC-8DBC-1DDFD7BB3D70}" destId="{5F8687D7-A355-4148-9309-FD4143CE79A5}" srcOrd="0" destOrd="0" presId="urn:microsoft.com/office/officeart/2005/8/layout/hierarchy6"/>
    <dgm:cxn modelId="{9E4B159C-E9C5-4C53-BDAF-7988E8359B7B}" type="presParOf" srcId="{E04CD43E-56C9-468F-8154-C6637F78C7A9}" destId="{1B9F1500-2055-42AE-95ED-736DDA134AF7}" srcOrd="2" destOrd="0" presId="urn:microsoft.com/office/officeart/2005/8/layout/hierarchy6"/>
    <dgm:cxn modelId="{1A2F88FD-C058-401D-876A-1ED9FAB7DB2B}" type="presParOf" srcId="{1B9F1500-2055-42AE-95ED-736DDA134AF7}" destId="{B2E1363C-1ACE-4D57-A1AE-DEFFE1492CCB}" srcOrd="0" destOrd="0" presId="urn:microsoft.com/office/officeart/2005/8/layout/hierarchy6"/>
    <dgm:cxn modelId="{7F6920C6-EB56-433E-852D-9D6DD5E88E0D}" type="presParOf" srcId="{1B9F1500-2055-42AE-95ED-736DDA134AF7}" destId="{21516E38-274E-499C-AE8B-B65281C687B4}" srcOrd="1" destOrd="0" presId="urn:microsoft.com/office/officeart/2005/8/layout/hierarchy6"/>
    <dgm:cxn modelId="{E481C6FC-728E-47D2-BC27-8F86F4AFEA0F}" type="presParOf" srcId="{E04CD43E-56C9-468F-8154-C6637F78C7A9}" destId="{81BAF368-9DDB-4A12-97FB-69139FD1545D}" srcOrd="3" destOrd="0" presId="urn:microsoft.com/office/officeart/2005/8/layout/hierarchy6"/>
    <dgm:cxn modelId="{31A234F3-B9E7-46E6-B618-59442D1614A6}" type="presParOf" srcId="{81BAF368-9DDB-4A12-97FB-69139FD1545D}" destId="{BF30F10E-CC5D-453F-ADE0-AD02C5ECA7C0}" srcOrd="0" destOrd="0" presId="urn:microsoft.com/office/officeart/2005/8/layout/hierarchy6"/>
    <dgm:cxn modelId="{52666CB8-F6A7-4E18-B380-0E923F7A3135}" type="presParOf" srcId="{E04CD43E-56C9-468F-8154-C6637F78C7A9}" destId="{2BB277E7-68FD-4F64-8443-01842B521DEC}" srcOrd="4" destOrd="0" presId="urn:microsoft.com/office/officeart/2005/8/layout/hierarchy6"/>
    <dgm:cxn modelId="{480D04E5-6B24-4F18-B0CB-2333C2292C2A}" type="presParOf" srcId="{2BB277E7-68FD-4F64-8443-01842B521DEC}" destId="{A8B16368-C4A1-4A79-AF0C-5DC2F314E5F1}" srcOrd="0" destOrd="0" presId="urn:microsoft.com/office/officeart/2005/8/layout/hierarchy6"/>
    <dgm:cxn modelId="{83541356-A5A5-4103-8067-81695665167F}" type="presParOf" srcId="{2BB277E7-68FD-4F64-8443-01842B521DEC}" destId="{32FACC2B-EE30-4D1E-9C56-6A0E261FFA17}" srcOrd="1" destOrd="0" presId="urn:microsoft.com/office/officeart/2005/8/layout/hierarchy6"/>
    <dgm:cxn modelId="{92185AB2-52CF-41C5-B165-8AF5DFD8D6D2}" type="presParOf" srcId="{E04CD43E-56C9-468F-8154-C6637F78C7A9}" destId="{A9408FAF-40C9-4FBF-A84E-A3DE87A2B79A}" srcOrd="5" destOrd="0" presId="urn:microsoft.com/office/officeart/2005/8/layout/hierarchy6"/>
    <dgm:cxn modelId="{245D093E-38C8-4B9A-B0F8-1B0CE419DB27}" type="presParOf" srcId="{A9408FAF-40C9-4FBF-A84E-A3DE87A2B79A}" destId="{BEF51716-4DF0-4A04-88FE-47A52242C38E}" srcOrd="0" destOrd="0" presId="urn:microsoft.com/office/officeart/2005/8/layout/hierarchy6"/>
    <dgm:cxn modelId="{4A0998E3-E9FA-430B-BBE2-05D18C995F66}" type="presParOf" srcId="{E04CD43E-56C9-468F-8154-C6637F78C7A9}" destId="{ADD1256F-E93C-4AD2-ABFB-36038FBED26F}" srcOrd="6" destOrd="0" presId="urn:microsoft.com/office/officeart/2005/8/layout/hierarchy6"/>
    <dgm:cxn modelId="{931F969D-3FE2-4F12-813C-48E33267F1F0}" type="presParOf" srcId="{ADD1256F-E93C-4AD2-ABFB-36038FBED26F}" destId="{4F670CF4-AC4A-4F42-8B98-BBBC6DE65C7D}" srcOrd="0" destOrd="0" presId="urn:microsoft.com/office/officeart/2005/8/layout/hierarchy6"/>
    <dgm:cxn modelId="{DF0A087B-10E4-4E4D-BA4C-67949A8BE176}" type="presParOf" srcId="{ADD1256F-E93C-4AD2-ABFB-36038FBED26F}" destId="{A55E4664-D0C4-4C84-BC4F-E2C82D3C589F}" srcOrd="1" destOrd="0" presId="urn:microsoft.com/office/officeart/2005/8/layout/hierarchy6"/>
    <dgm:cxn modelId="{ACD749F1-FFD9-440D-8E6F-B10058C5A284}" type="presParOf" srcId="{E04CD43E-56C9-468F-8154-C6637F78C7A9}" destId="{9778BCEC-506E-44B9-9263-6F163C21BBE8}" srcOrd="7" destOrd="0" presId="urn:microsoft.com/office/officeart/2005/8/layout/hierarchy6"/>
    <dgm:cxn modelId="{302E9F4E-4454-40B6-BF32-A08235C11639}" type="presParOf" srcId="{9778BCEC-506E-44B9-9263-6F163C21BBE8}" destId="{EA413420-E61E-4C33-9AD1-87891E4C6716}" srcOrd="0" destOrd="0" presId="urn:microsoft.com/office/officeart/2005/8/layout/hierarchy6"/>
    <dgm:cxn modelId="{661F6964-AB13-4D80-93A0-7129A3467194}" type="presParOf" srcId="{E04CD43E-56C9-468F-8154-C6637F78C7A9}" destId="{4451C20A-2436-46FC-BF22-FA7447EE8D64}" srcOrd="8" destOrd="0" presId="urn:microsoft.com/office/officeart/2005/8/layout/hierarchy6"/>
    <dgm:cxn modelId="{18F32F7C-F54A-4A22-96D9-1B342CC23508}" type="presParOf" srcId="{4451C20A-2436-46FC-BF22-FA7447EE8D64}" destId="{84D76C08-26EF-418B-B618-28F8B9F9D256}" srcOrd="0" destOrd="0" presId="urn:microsoft.com/office/officeart/2005/8/layout/hierarchy6"/>
    <dgm:cxn modelId="{08C4B642-7D50-4DFE-93A1-DFA81982B90D}" type="presParOf" srcId="{4451C20A-2436-46FC-BF22-FA7447EE8D64}" destId="{DB50B80A-B150-450A-8E3A-F33983D17CAC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2538DB6-C08C-4F69-AD68-91EB7A29F82A}" type="doc">
      <dgm:prSet loTypeId="urn:microsoft.com/office/officeart/2005/8/layout/hierarchy2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C0E628E-CFE4-4B83-8052-56E43E5C43ED}">
      <dgm:prSet phldrT="[文本]"/>
      <dgm:spPr/>
      <dgm:t>
        <a:bodyPr/>
        <a:lstStyle/>
        <a:p>
          <a:r>
            <a:rPr lang="zh-CN" altLang="en-US"/>
            <a:t>职业</a:t>
          </a:r>
        </a:p>
      </dgm:t>
    </dgm:pt>
    <dgm:pt modelId="{29BA533D-10AD-427F-A2A0-D6704365FEDE}" type="parTrans" cxnId="{41A383FA-6B4C-458A-B086-A46FC55B5E9C}">
      <dgm:prSet/>
      <dgm:spPr/>
      <dgm:t>
        <a:bodyPr/>
        <a:lstStyle/>
        <a:p>
          <a:endParaRPr lang="zh-CN" altLang="en-US"/>
        </a:p>
      </dgm:t>
    </dgm:pt>
    <dgm:pt modelId="{C2787229-790F-4465-94A6-0D1A55D220CB}" type="sibTrans" cxnId="{41A383FA-6B4C-458A-B086-A46FC55B5E9C}">
      <dgm:prSet/>
      <dgm:spPr/>
      <dgm:t>
        <a:bodyPr/>
        <a:lstStyle/>
        <a:p>
          <a:endParaRPr lang="zh-CN" altLang="en-US"/>
        </a:p>
      </dgm:t>
    </dgm:pt>
    <dgm:pt modelId="{77654181-11B4-4E9A-84F1-9210A1AC9DAA}">
      <dgm:prSet phldrT="[文本]"/>
      <dgm:spPr/>
      <dgm:t>
        <a:bodyPr/>
        <a:lstStyle/>
        <a:p>
          <a:r>
            <a:rPr lang="zh-CN" altLang="en-US"/>
            <a:t>攻击型</a:t>
          </a:r>
        </a:p>
      </dgm:t>
    </dgm:pt>
    <dgm:pt modelId="{3D82319D-3990-4AEF-A0C3-00867F24BE88}" type="parTrans" cxnId="{9394FB26-5D6E-4140-8578-8ACA8CCBAFBE}">
      <dgm:prSet/>
      <dgm:spPr/>
      <dgm:t>
        <a:bodyPr/>
        <a:lstStyle/>
        <a:p>
          <a:endParaRPr lang="zh-CN" altLang="en-US"/>
        </a:p>
      </dgm:t>
    </dgm:pt>
    <dgm:pt modelId="{188F1576-B62E-4FD6-BBFE-66F2B5765767}" type="sibTrans" cxnId="{9394FB26-5D6E-4140-8578-8ACA8CCBAFBE}">
      <dgm:prSet/>
      <dgm:spPr/>
      <dgm:t>
        <a:bodyPr/>
        <a:lstStyle/>
        <a:p>
          <a:endParaRPr lang="zh-CN" altLang="en-US"/>
        </a:p>
      </dgm:t>
    </dgm:pt>
    <dgm:pt modelId="{5B00B854-238B-4799-825E-F3ECF0CAA712}">
      <dgm:prSet phldrT="[文本]"/>
      <dgm:spPr/>
      <dgm:t>
        <a:bodyPr/>
        <a:lstStyle/>
        <a:p>
          <a:r>
            <a:rPr lang="zh-CN" altLang="en-US"/>
            <a:t>防御型</a:t>
          </a:r>
        </a:p>
      </dgm:t>
    </dgm:pt>
    <dgm:pt modelId="{DEF7F1EC-47EF-4158-94C1-186CD256BBDB}" type="parTrans" cxnId="{70BDF192-61F6-44DC-88DC-09BF3A2881F9}">
      <dgm:prSet/>
      <dgm:spPr/>
      <dgm:t>
        <a:bodyPr/>
        <a:lstStyle/>
        <a:p>
          <a:endParaRPr lang="zh-CN" altLang="en-US"/>
        </a:p>
      </dgm:t>
    </dgm:pt>
    <dgm:pt modelId="{A0D5E5DA-A52D-4C15-BA6E-F14D47AEEDC0}" type="sibTrans" cxnId="{70BDF192-61F6-44DC-88DC-09BF3A2881F9}">
      <dgm:prSet/>
      <dgm:spPr/>
      <dgm:t>
        <a:bodyPr/>
        <a:lstStyle/>
        <a:p>
          <a:endParaRPr lang="zh-CN" altLang="en-US"/>
        </a:p>
      </dgm:t>
    </dgm:pt>
    <dgm:pt modelId="{1D29FB5A-09E2-4608-A7F1-0A89549E508F}">
      <dgm:prSet phldrT="[文本]"/>
      <dgm:spPr/>
      <dgm:t>
        <a:bodyPr/>
        <a:lstStyle/>
        <a:p>
          <a:r>
            <a:rPr lang="zh-CN" altLang="en-US"/>
            <a:t>辅助型</a:t>
          </a:r>
        </a:p>
      </dgm:t>
    </dgm:pt>
    <dgm:pt modelId="{D1EB70B9-C2CD-4E83-897C-4FDB90DDDC04}" type="parTrans" cxnId="{06D77B90-710B-459B-AA39-FC380C183CA9}">
      <dgm:prSet/>
      <dgm:spPr/>
      <dgm:t>
        <a:bodyPr/>
        <a:lstStyle/>
        <a:p>
          <a:endParaRPr lang="zh-CN" altLang="en-US"/>
        </a:p>
      </dgm:t>
    </dgm:pt>
    <dgm:pt modelId="{394628CB-4AC5-443F-8961-FB5EEC9173F1}" type="sibTrans" cxnId="{06D77B90-710B-459B-AA39-FC380C183CA9}">
      <dgm:prSet/>
      <dgm:spPr/>
      <dgm:t>
        <a:bodyPr/>
        <a:lstStyle/>
        <a:p>
          <a:endParaRPr lang="zh-CN" altLang="en-US"/>
        </a:p>
      </dgm:t>
    </dgm:pt>
    <dgm:pt modelId="{B62EF58E-BB4C-4AD7-B954-736D40AD1428}">
      <dgm:prSet/>
      <dgm:spPr/>
      <dgm:t>
        <a:bodyPr/>
        <a:lstStyle/>
        <a:p>
          <a:r>
            <a:rPr lang="zh-CN" altLang="en-US"/>
            <a:t>功法</a:t>
          </a:r>
        </a:p>
      </dgm:t>
    </dgm:pt>
    <dgm:pt modelId="{0BFC3803-0A03-4EF8-8909-67A79E352A3F}" type="parTrans" cxnId="{34629122-C735-41E7-9259-3F53005CBEC3}">
      <dgm:prSet/>
      <dgm:spPr/>
      <dgm:t>
        <a:bodyPr/>
        <a:lstStyle/>
        <a:p>
          <a:endParaRPr lang="zh-CN" altLang="en-US"/>
        </a:p>
      </dgm:t>
    </dgm:pt>
    <dgm:pt modelId="{355CEAED-2069-4674-B957-2D8A0ABCAFB9}" type="sibTrans" cxnId="{34629122-C735-41E7-9259-3F53005CBEC3}">
      <dgm:prSet/>
      <dgm:spPr/>
      <dgm:t>
        <a:bodyPr/>
        <a:lstStyle/>
        <a:p>
          <a:endParaRPr lang="zh-CN" altLang="en-US"/>
        </a:p>
      </dgm:t>
    </dgm:pt>
    <dgm:pt modelId="{2941CA79-F4B0-41E9-B0BC-61594C21675E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58EF19C5-58A2-471D-A274-C3213AB08FCE}" type="parTrans" cxnId="{0D9F871F-307E-4EBE-9085-F9DA7B54E598}">
      <dgm:prSet/>
      <dgm:spPr/>
      <dgm:t>
        <a:bodyPr/>
        <a:lstStyle/>
        <a:p>
          <a:endParaRPr lang="zh-CN" altLang="en-US"/>
        </a:p>
      </dgm:t>
    </dgm:pt>
    <dgm:pt modelId="{FFA343D0-317C-4EB2-A66D-72D4E5400A8D}" type="sibTrans" cxnId="{0D9F871F-307E-4EBE-9085-F9DA7B54E598}">
      <dgm:prSet/>
      <dgm:spPr/>
      <dgm:t>
        <a:bodyPr/>
        <a:lstStyle/>
        <a:p>
          <a:endParaRPr lang="zh-CN" altLang="en-US"/>
        </a:p>
      </dgm:t>
    </dgm:pt>
    <dgm:pt modelId="{8DEA9600-8B69-4C91-BE91-C48CEF98BF8C}">
      <dgm:prSet/>
      <dgm:spPr/>
      <dgm:t>
        <a:bodyPr/>
        <a:lstStyle/>
        <a:p>
          <a:r>
            <a:rPr lang="zh-CN" altLang="en-US"/>
            <a:t>功法</a:t>
          </a:r>
        </a:p>
      </dgm:t>
    </dgm:pt>
    <dgm:pt modelId="{9CF68352-A9E6-4261-B925-F34C6939E85F}" type="parTrans" cxnId="{8CA31461-740B-4B96-9871-23317B0B9260}">
      <dgm:prSet/>
      <dgm:spPr/>
      <dgm:t>
        <a:bodyPr/>
        <a:lstStyle/>
        <a:p>
          <a:endParaRPr lang="zh-CN" altLang="en-US"/>
        </a:p>
      </dgm:t>
    </dgm:pt>
    <dgm:pt modelId="{73E86538-6B02-4914-B81B-83696B732726}" type="sibTrans" cxnId="{8CA31461-740B-4B96-9871-23317B0B9260}">
      <dgm:prSet/>
      <dgm:spPr/>
      <dgm:t>
        <a:bodyPr/>
        <a:lstStyle/>
        <a:p>
          <a:endParaRPr lang="zh-CN" altLang="en-US"/>
        </a:p>
      </dgm:t>
    </dgm:pt>
    <dgm:pt modelId="{E31BD4BA-21B9-4DA4-8D25-99A8FE6B45FF}">
      <dgm:prSet/>
      <dgm:spPr/>
      <dgm:t>
        <a:bodyPr/>
        <a:lstStyle/>
        <a:p>
          <a:r>
            <a:rPr lang="zh-CN" altLang="en-US"/>
            <a:t>技能</a:t>
          </a:r>
          <a:r>
            <a:rPr lang="en-US" altLang="zh-CN"/>
            <a:t>1-4</a:t>
          </a:r>
          <a:endParaRPr lang="zh-CN" altLang="en-US"/>
        </a:p>
      </dgm:t>
    </dgm:pt>
    <dgm:pt modelId="{0A7465DD-7A8F-49B2-B8C6-6B1F8CDCF47C}" type="parTrans" cxnId="{C63BCC5E-B240-4B72-AA8B-A56754F78640}">
      <dgm:prSet/>
      <dgm:spPr/>
      <dgm:t>
        <a:bodyPr/>
        <a:lstStyle/>
        <a:p>
          <a:endParaRPr lang="zh-CN" altLang="en-US"/>
        </a:p>
      </dgm:t>
    </dgm:pt>
    <dgm:pt modelId="{F332A27B-BAFC-43E7-85E2-A3D7137B799F}" type="sibTrans" cxnId="{C63BCC5E-B240-4B72-AA8B-A56754F78640}">
      <dgm:prSet/>
      <dgm:spPr/>
      <dgm:t>
        <a:bodyPr/>
        <a:lstStyle/>
        <a:p>
          <a:endParaRPr lang="zh-CN" altLang="en-US"/>
        </a:p>
      </dgm:t>
    </dgm:pt>
    <dgm:pt modelId="{FF9EE5C5-4B58-4751-8653-41B1EAB4E9CA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AAE1BC6D-AE19-4750-82AB-94CE0B868968}" type="parTrans" cxnId="{EEA1EB7B-032A-4D77-BD7D-75D56BB7BAD2}">
      <dgm:prSet/>
      <dgm:spPr/>
      <dgm:t>
        <a:bodyPr/>
        <a:lstStyle/>
        <a:p>
          <a:endParaRPr lang="zh-CN" altLang="en-US"/>
        </a:p>
      </dgm:t>
    </dgm:pt>
    <dgm:pt modelId="{16B1B155-3C9B-43B2-8247-166D23285BFE}" type="sibTrans" cxnId="{EEA1EB7B-032A-4D77-BD7D-75D56BB7BAD2}">
      <dgm:prSet/>
      <dgm:spPr/>
      <dgm:t>
        <a:bodyPr/>
        <a:lstStyle/>
        <a:p>
          <a:endParaRPr lang="zh-CN" altLang="en-US"/>
        </a:p>
      </dgm:t>
    </dgm:pt>
    <dgm:pt modelId="{791A5792-BB8D-4E9A-B5EA-73EF12A9814A}">
      <dgm:prSet/>
      <dgm:spPr/>
      <dgm:t>
        <a:bodyPr/>
        <a:lstStyle/>
        <a:p>
          <a:r>
            <a:rPr lang="zh-CN" altLang="en-US"/>
            <a:t>功法</a:t>
          </a:r>
        </a:p>
      </dgm:t>
    </dgm:pt>
    <dgm:pt modelId="{C855A51B-BFA4-4DD6-B0C3-7BEC1C0B7C4D}" type="parTrans" cxnId="{46C3B0B4-CED2-43B0-84BE-01F2CC9026A3}">
      <dgm:prSet/>
      <dgm:spPr/>
      <dgm:t>
        <a:bodyPr/>
        <a:lstStyle/>
        <a:p>
          <a:endParaRPr lang="zh-CN" altLang="en-US"/>
        </a:p>
      </dgm:t>
    </dgm:pt>
    <dgm:pt modelId="{43570645-A72C-4DB9-8438-B2C4AA4BFDEF}" type="sibTrans" cxnId="{46C3B0B4-CED2-43B0-84BE-01F2CC9026A3}">
      <dgm:prSet/>
      <dgm:spPr/>
      <dgm:t>
        <a:bodyPr/>
        <a:lstStyle/>
        <a:p>
          <a:endParaRPr lang="zh-CN" altLang="en-US"/>
        </a:p>
      </dgm:t>
    </dgm:pt>
    <dgm:pt modelId="{5F39A039-15D7-46FF-B038-EE268CC65AAD}">
      <dgm:prSet/>
      <dgm:spPr/>
      <dgm:t>
        <a:bodyPr/>
        <a:lstStyle/>
        <a:p>
          <a:r>
            <a:rPr lang="zh-CN" altLang="en-US"/>
            <a:t>技能</a:t>
          </a:r>
          <a:r>
            <a:rPr lang="en-US" altLang="zh-CN"/>
            <a:t>1-4</a:t>
          </a:r>
          <a:endParaRPr lang="zh-CN" altLang="en-US"/>
        </a:p>
      </dgm:t>
    </dgm:pt>
    <dgm:pt modelId="{C27B3AD5-C2C3-481A-A835-D7676B3AB3BD}" type="parTrans" cxnId="{F2DBD804-9F15-45F6-97B7-08B1E026B4B0}">
      <dgm:prSet/>
      <dgm:spPr/>
      <dgm:t>
        <a:bodyPr/>
        <a:lstStyle/>
        <a:p>
          <a:endParaRPr lang="zh-CN" altLang="en-US"/>
        </a:p>
      </dgm:t>
    </dgm:pt>
    <dgm:pt modelId="{267A8AD1-022D-4794-838C-CF642411AAC9}" type="sibTrans" cxnId="{F2DBD804-9F15-45F6-97B7-08B1E026B4B0}">
      <dgm:prSet/>
      <dgm:spPr/>
      <dgm:t>
        <a:bodyPr/>
        <a:lstStyle/>
        <a:p>
          <a:endParaRPr lang="zh-CN" altLang="en-US"/>
        </a:p>
      </dgm:t>
    </dgm:pt>
    <dgm:pt modelId="{BE8B2410-0C3D-4F2C-A1CB-CDFC2E708F7D}">
      <dgm:prSet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80792793-BD80-4E46-AED0-F288F0DA3F4B}" type="parTrans" cxnId="{5F5BC578-C43E-448E-8A99-AEDED9C0DD48}">
      <dgm:prSet/>
      <dgm:spPr/>
      <dgm:t>
        <a:bodyPr/>
        <a:lstStyle/>
        <a:p>
          <a:endParaRPr lang="zh-CN" altLang="en-US"/>
        </a:p>
      </dgm:t>
    </dgm:pt>
    <dgm:pt modelId="{386F9132-C2D2-4446-BB8E-911E832DD037}" type="sibTrans" cxnId="{5F5BC578-C43E-448E-8A99-AEDED9C0DD48}">
      <dgm:prSet/>
      <dgm:spPr/>
      <dgm:t>
        <a:bodyPr/>
        <a:lstStyle/>
        <a:p>
          <a:endParaRPr lang="zh-CN" altLang="en-US"/>
        </a:p>
      </dgm:t>
    </dgm:pt>
    <dgm:pt modelId="{472ECED8-03E4-4309-9BCC-587250418AED}">
      <dgm:prSet/>
      <dgm:spPr/>
      <dgm:t>
        <a:bodyPr/>
        <a:lstStyle/>
        <a:p>
          <a:r>
            <a:rPr lang="zh-CN" altLang="en-US"/>
            <a:t>技能</a:t>
          </a:r>
          <a:r>
            <a:rPr lang="en-US" altLang="zh-CN"/>
            <a:t>1-4</a:t>
          </a:r>
          <a:endParaRPr lang="zh-CN" altLang="en-US"/>
        </a:p>
      </dgm:t>
    </dgm:pt>
    <dgm:pt modelId="{BD4DDC81-DAF7-4D93-A304-E717CF591B88}" type="parTrans" cxnId="{C5A9D380-5BA0-4DB7-B7BC-A67335D1F59A}">
      <dgm:prSet/>
      <dgm:spPr/>
      <dgm:t>
        <a:bodyPr/>
        <a:lstStyle/>
        <a:p>
          <a:endParaRPr lang="zh-CN" altLang="en-US"/>
        </a:p>
      </dgm:t>
    </dgm:pt>
    <dgm:pt modelId="{50A132F1-A6A3-4873-9E44-700E336C027E}" type="sibTrans" cxnId="{C5A9D380-5BA0-4DB7-B7BC-A67335D1F59A}">
      <dgm:prSet/>
      <dgm:spPr/>
      <dgm:t>
        <a:bodyPr/>
        <a:lstStyle/>
        <a:p>
          <a:endParaRPr lang="zh-CN" altLang="en-US"/>
        </a:p>
      </dgm:t>
    </dgm:pt>
    <dgm:pt modelId="{A251E114-F52C-4F3E-9C1F-80C5E7A2265D}" type="pres">
      <dgm:prSet presAssocID="{C2538DB6-C08C-4F69-AD68-91EB7A29F8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194A9A4-6C61-4EAE-A784-8D266046C8D7}" type="pres">
      <dgm:prSet presAssocID="{8C0E628E-CFE4-4B83-8052-56E43E5C43ED}" presName="root1" presStyleCnt="0"/>
      <dgm:spPr/>
    </dgm:pt>
    <dgm:pt modelId="{28674EFF-7A3C-46EA-8F6B-F69245CDA2CB}" type="pres">
      <dgm:prSet presAssocID="{8C0E628E-CFE4-4B83-8052-56E43E5C43ED}" presName="LevelOneTextNode" presStyleLbl="node0" presStyleIdx="0" presStyleCnt="1">
        <dgm:presLayoutVars>
          <dgm:chPref val="3"/>
        </dgm:presLayoutVars>
      </dgm:prSet>
      <dgm:spPr/>
    </dgm:pt>
    <dgm:pt modelId="{F0A6FB93-A708-4B1A-B9C4-DEC93AE208E8}" type="pres">
      <dgm:prSet presAssocID="{8C0E628E-CFE4-4B83-8052-56E43E5C43ED}" presName="level2hierChild" presStyleCnt="0"/>
      <dgm:spPr/>
    </dgm:pt>
    <dgm:pt modelId="{D77E600C-E802-42D9-83F1-644E0E2C6DF5}" type="pres">
      <dgm:prSet presAssocID="{3D82319D-3990-4AEF-A0C3-00867F24BE88}" presName="conn2-1" presStyleLbl="parChTrans1D2" presStyleIdx="0" presStyleCnt="3"/>
      <dgm:spPr/>
    </dgm:pt>
    <dgm:pt modelId="{16E040BE-B134-413C-AD9C-0F5EBAB50C35}" type="pres">
      <dgm:prSet presAssocID="{3D82319D-3990-4AEF-A0C3-00867F24BE88}" presName="connTx" presStyleLbl="parChTrans1D2" presStyleIdx="0" presStyleCnt="3"/>
      <dgm:spPr/>
    </dgm:pt>
    <dgm:pt modelId="{303D3A67-FB73-4C13-A8F5-C7515DC3542E}" type="pres">
      <dgm:prSet presAssocID="{77654181-11B4-4E9A-84F1-9210A1AC9DAA}" presName="root2" presStyleCnt="0"/>
      <dgm:spPr/>
    </dgm:pt>
    <dgm:pt modelId="{E8BD53B8-102A-48B4-8021-2791867D3BFD}" type="pres">
      <dgm:prSet presAssocID="{77654181-11B4-4E9A-84F1-9210A1AC9DAA}" presName="LevelTwoTextNode" presStyleLbl="node2" presStyleIdx="0" presStyleCnt="3">
        <dgm:presLayoutVars>
          <dgm:chPref val="3"/>
        </dgm:presLayoutVars>
      </dgm:prSet>
      <dgm:spPr/>
    </dgm:pt>
    <dgm:pt modelId="{83BB7120-4988-4ADA-AA1E-863806CF260A}" type="pres">
      <dgm:prSet presAssocID="{77654181-11B4-4E9A-84F1-9210A1AC9DAA}" presName="level3hierChild" presStyleCnt="0"/>
      <dgm:spPr/>
    </dgm:pt>
    <dgm:pt modelId="{7FACAE47-86AD-4307-BB6F-CC7EBD9E7398}" type="pres">
      <dgm:prSet presAssocID="{0BFC3803-0A03-4EF8-8909-67A79E352A3F}" presName="conn2-1" presStyleLbl="parChTrans1D3" presStyleIdx="0" presStyleCnt="6"/>
      <dgm:spPr/>
    </dgm:pt>
    <dgm:pt modelId="{629B999D-3058-4320-BDF8-1D34249CBBC7}" type="pres">
      <dgm:prSet presAssocID="{0BFC3803-0A03-4EF8-8909-67A79E352A3F}" presName="connTx" presStyleLbl="parChTrans1D3" presStyleIdx="0" presStyleCnt="6"/>
      <dgm:spPr/>
    </dgm:pt>
    <dgm:pt modelId="{AE9B4476-6417-433C-983B-702A095FB794}" type="pres">
      <dgm:prSet presAssocID="{B62EF58E-BB4C-4AD7-B954-736D40AD1428}" presName="root2" presStyleCnt="0"/>
      <dgm:spPr/>
    </dgm:pt>
    <dgm:pt modelId="{9E48091B-4AF1-47D6-888F-550B6FE57306}" type="pres">
      <dgm:prSet presAssocID="{B62EF58E-BB4C-4AD7-B954-736D40AD1428}" presName="LevelTwoTextNode" presStyleLbl="node3" presStyleIdx="0" presStyleCnt="6">
        <dgm:presLayoutVars>
          <dgm:chPref val="3"/>
        </dgm:presLayoutVars>
      </dgm:prSet>
      <dgm:spPr/>
    </dgm:pt>
    <dgm:pt modelId="{8CE57D58-BB7E-4851-9BFB-F8677C77F331}" type="pres">
      <dgm:prSet presAssocID="{B62EF58E-BB4C-4AD7-B954-736D40AD1428}" presName="level3hierChild" presStyleCnt="0"/>
      <dgm:spPr/>
    </dgm:pt>
    <dgm:pt modelId="{0C039234-DDE5-48C2-A3E5-80B0F752A2F5}" type="pres">
      <dgm:prSet presAssocID="{0A7465DD-7A8F-49B2-B8C6-6B1F8CDCF47C}" presName="conn2-1" presStyleLbl="parChTrans1D4" presStyleIdx="0" presStyleCnt="3"/>
      <dgm:spPr/>
    </dgm:pt>
    <dgm:pt modelId="{3996711D-8ED0-44D6-A9EC-7A4F292F9216}" type="pres">
      <dgm:prSet presAssocID="{0A7465DD-7A8F-49B2-B8C6-6B1F8CDCF47C}" presName="connTx" presStyleLbl="parChTrans1D4" presStyleIdx="0" presStyleCnt="3"/>
      <dgm:spPr/>
    </dgm:pt>
    <dgm:pt modelId="{1F88BE53-38E7-4F8D-98DB-729E2296617B}" type="pres">
      <dgm:prSet presAssocID="{E31BD4BA-21B9-4DA4-8D25-99A8FE6B45FF}" presName="root2" presStyleCnt="0"/>
      <dgm:spPr/>
    </dgm:pt>
    <dgm:pt modelId="{9BE2A232-C382-4546-8846-3FFD69ADCB12}" type="pres">
      <dgm:prSet presAssocID="{E31BD4BA-21B9-4DA4-8D25-99A8FE6B45FF}" presName="LevelTwoTextNode" presStyleLbl="node4" presStyleIdx="0" presStyleCnt="3">
        <dgm:presLayoutVars>
          <dgm:chPref val="3"/>
        </dgm:presLayoutVars>
      </dgm:prSet>
      <dgm:spPr/>
    </dgm:pt>
    <dgm:pt modelId="{33A05D4B-4ED9-43D9-818F-6ECD78823537}" type="pres">
      <dgm:prSet presAssocID="{E31BD4BA-21B9-4DA4-8D25-99A8FE6B45FF}" presName="level3hierChild" presStyleCnt="0"/>
      <dgm:spPr/>
    </dgm:pt>
    <dgm:pt modelId="{5E5F98CF-8771-430F-9FCC-1FC59431AF2E}" type="pres">
      <dgm:prSet presAssocID="{58EF19C5-58A2-471D-A274-C3213AB08FCE}" presName="conn2-1" presStyleLbl="parChTrans1D3" presStyleIdx="1" presStyleCnt="6"/>
      <dgm:spPr/>
    </dgm:pt>
    <dgm:pt modelId="{4E7CC408-C6F0-4C58-A82A-2687F31A6EE5}" type="pres">
      <dgm:prSet presAssocID="{58EF19C5-58A2-471D-A274-C3213AB08FCE}" presName="connTx" presStyleLbl="parChTrans1D3" presStyleIdx="1" presStyleCnt="6"/>
      <dgm:spPr/>
    </dgm:pt>
    <dgm:pt modelId="{DEF94A79-AF50-4DE3-A5B1-B0CC70A622A3}" type="pres">
      <dgm:prSet presAssocID="{2941CA79-F4B0-41E9-B0BC-61594C21675E}" presName="root2" presStyleCnt="0"/>
      <dgm:spPr/>
    </dgm:pt>
    <dgm:pt modelId="{72777981-55A5-40E2-976A-DF8E3CE4E290}" type="pres">
      <dgm:prSet presAssocID="{2941CA79-F4B0-41E9-B0BC-61594C21675E}" presName="LevelTwoTextNode" presStyleLbl="node3" presStyleIdx="1" presStyleCnt="6">
        <dgm:presLayoutVars>
          <dgm:chPref val="3"/>
        </dgm:presLayoutVars>
      </dgm:prSet>
      <dgm:spPr/>
    </dgm:pt>
    <dgm:pt modelId="{33F626C0-9DB3-48B4-B21E-9DB612FE2DE3}" type="pres">
      <dgm:prSet presAssocID="{2941CA79-F4B0-41E9-B0BC-61594C21675E}" presName="level3hierChild" presStyleCnt="0"/>
      <dgm:spPr/>
    </dgm:pt>
    <dgm:pt modelId="{64870E7C-C108-4123-A51E-B75034B7B1A4}" type="pres">
      <dgm:prSet presAssocID="{DEF7F1EC-47EF-4158-94C1-186CD256BBDB}" presName="conn2-1" presStyleLbl="parChTrans1D2" presStyleIdx="1" presStyleCnt="3"/>
      <dgm:spPr/>
    </dgm:pt>
    <dgm:pt modelId="{B7E08F98-C1B2-4EFA-BE8B-3FCD99AC7C32}" type="pres">
      <dgm:prSet presAssocID="{DEF7F1EC-47EF-4158-94C1-186CD256BBDB}" presName="connTx" presStyleLbl="parChTrans1D2" presStyleIdx="1" presStyleCnt="3"/>
      <dgm:spPr/>
    </dgm:pt>
    <dgm:pt modelId="{C2676639-0E30-48B2-AB28-7D7B894B7814}" type="pres">
      <dgm:prSet presAssocID="{5B00B854-238B-4799-825E-F3ECF0CAA712}" presName="root2" presStyleCnt="0"/>
      <dgm:spPr/>
    </dgm:pt>
    <dgm:pt modelId="{2F08E315-11A5-4EFF-B68E-F361F4D7B7EF}" type="pres">
      <dgm:prSet presAssocID="{5B00B854-238B-4799-825E-F3ECF0CAA712}" presName="LevelTwoTextNode" presStyleLbl="node2" presStyleIdx="1" presStyleCnt="3">
        <dgm:presLayoutVars>
          <dgm:chPref val="3"/>
        </dgm:presLayoutVars>
      </dgm:prSet>
      <dgm:spPr/>
    </dgm:pt>
    <dgm:pt modelId="{BF2489F0-D567-476C-9A81-C59C49FE00C9}" type="pres">
      <dgm:prSet presAssocID="{5B00B854-238B-4799-825E-F3ECF0CAA712}" presName="level3hierChild" presStyleCnt="0"/>
      <dgm:spPr/>
    </dgm:pt>
    <dgm:pt modelId="{3AB6D07F-83B5-44F1-BA96-C98230712927}" type="pres">
      <dgm:prSet presAssocID="{9CF68352-A9E6-4261-B925-F34C6939E85F}" presName="conn2-1" presStyleLbl="parChTrans1D3" presStyleIdx="2" presStyleCnt="6"/>
      <dgm:spPr/>
    </dgm:pt>
    <dgm:pt modelId="{B923AF32-2A59-4E54-85B0-36C4FF7548D9}" type="pres">
      <dgm:prSet presAssocID="{9CF68352-A9E6-4261-B925-F34C6939E85F}" presName="connTx" presStyleLbl="parChTrans1D3" presStyleIdx="2" presStyleCnt="6"/>
      <dgm:spPr/>
    </dgm:pt>
    <dgm:pt modelId="{ECD82E14-38C9-4B81-8158-B53FAA99978A}" type="pres">
      <dgm:prSet presAssocID="{8DEA9600-8B69-4C91-BE91-C48CEF98BF8C}" presName="root2" presStyleCnt="0"/>
      <dgm:spPr/>
    </dgm:pt>
    <dgm:pt modelId="{9EC7C6DC-2B11-4033-98FB-80DAE14C08EF}" type="pres">
      <dgm:prSet presAssocID="{8DEA9600-8B69-4C91-BE91-C48CEF98BF8C}" presName="LevelTwoTextNode" presStyleLbl="node3" presStyleIdx="2" presStyleCnt="6">
        <dgm:presLayoutVars>
          <dgm:chPref val="3"/>
        </dgm:presLayoutVars>
      </dgm:prSet>
      <dgm:spPr/>
    </dgm:pt>
    <dgm:pt modelId="{62DDE08B-0938-4C55-B371-DFFE262982DD}" type="pres">
      <dgm:prSet presAssocID="{8DEA9600-8B69-4C91-BE91-C48CEF98BF8C}" presName="level3hierChild" presStyleCnt="0"/>
      <dgm:spPr/>
    </dgm:pt>
    <dgm:pt modelId="{15E9DA1D-1CAA-4BE4-B793-56D46387278F}" type="pres">
      <dgm:prSet presAssocID="{C27B3AD5-C2C3-481A-A835-D7676B3AB3BD}" presName="conn2-1" presStyleLbl="parChTrans1D4" presStyleIdx="1" presStyleCnt="3"/>
      <dgm:spPr/>
    </dgm:pt>
    <dgm:pt modelId="{1ACDB943-9E33-42E2-BD75-597E23A2C962}" type="pres">
      <dgm:prSet presAssocID="{C27B3AD5-C2C3-481A-A835-D7676B3AB3BD}" presName="connTx" presStyleLbl="parChTrans1D4" presStyleIdx="1" presStyleCnt="3"/>
      <dgm:spPr/>
    </dgm:pt>
    <dgm:pt modelId="{29A75B89-132E-42F0-AE15-3594CB8C6CFC}" type="pres">
      <dgm:prSet presAssocID="{5F39A039-15D7-46FF-B038-EE268CC65AAD}" presName="root2" presStyleCnt="0"/>
      <dgm:spPr/>
    </dgm:pt>
    <dgm:pt modelId="{8CAAB10F-58EE-44A4-8B18-D3B1D5467DDB}" type="pres">
      <dgm:prSet presAssocID="{5F39A039-15D7-46FF-B038-EE268CC65AAD}" presName="LevelTwoTextNode" presStyleLbl="node4" presStyleIdx="1" presStyleCnt="3">
        <dgm:presLayoutVars>
          <dgm:chPref val="3"/>
        </dgm:presLayoutVars>
      </dgm:prSet>
      <dgm:spPr/>
    </dgm:pt>
    <dgm:pt modelId="{467C177F-9F14-4C30-A199-6C17F242411A}" type="pres">
      <dgm:prSet presAssocID="{5F39A039-15D7-46FF-B038-EE268CC65AAD}" presName="level3hierChild" presStyleCnt="0"/>
      <dgm:spPr/>
    </dgm:pt>
    <dgm:pt modelId="{17E902D1-E388-4B82-8B19-ABEE0EC4E3B4}" type="pres">
      <dgm:prSet presAssocID="{AAE1BC6D-AE19-4750-82AB-94CE0B868968}" presName="conn2-1" presStyleLbl="parChTrans1D3" presStyleIdx="3" presStyleCnt="6"/>
      <dgm:spPr/>
    </dgm:pt>
    <dgm:pt modelId="{B79AB266-808E-4190-99A8-A0A6AE1FDD7D}" type="pres">
      <dgm:prSet presAssocID="{AAE1BC6D-AE19-4750-82AB-94CE0B868968}" presName="connTx" presStyleLbl="parChTrans1D3" presStyleIdx="3" presStyleCnt="6"/>
      <dgm:spPr/>
    </dgm:pt>
    <dgm:pt modelId="{ED6947A4-D946-4FAA-AFC1-07670DFEEE9E}" type="pres">
      <dgm:prSet presAssocID="{FF9EE5C5-4B58-4751-8653-41B1EAB4E9CA}" presName="root2" presStyleCnt="0"/>
      <dgm:spPr/>
    </dgm:pt>
    <dgm:pt modelId="{2736A785-B2CD-421A-A068-6C5A12185BBA}" type="pres">
      <dgm:prSet presAssocID="{FF9EE5C5-4B58-4751-8653-41B1EAB4E9CA}" presName="LevelTwoTextNode" presStyleLbl="node3" presStyleIdx="3" presStyleCnt="6">
        <dgm:presLayoutVars>
          <dgm:chPref val="3"/>
        </dgm:presLayoutVars>
      </dgm:prSet>
      <dgm:spPr/>
    </dgm:pt>
    <dgm:pt modelId="{84EBE268-E8AD-4A9C-9016-B0E6DE13D9D6}" type="pres">
      <dgm:prSet presAssocID="{FF9EE5C5-4B58-4751-8653-41B1EAB4E9CA}" presName="level3hierChild" presStyleCnt="0"/>
      <dgm:spPr/>
    </dgm:pt>
    <dgm:pt modelId="{72742DED-7554-485D-9D00-FEBFB6B3B870}" type="pres">
      <dgm:prSet presAssocID="{D1EB70B9-C2CD-4E83-897C-4FDB90DDDC04}" presName="conn2-1" presStyleLbl="parChTrans1D2" presStyleIdx="2" presStyleCnt="3"/>
      <dgm:spPr/>
    </dgm:pt>
    <dgm:pt modelId="{83DEB75A-2994-4907-BE80-6D7B13BFD97F}" type="pres">
      <dgm:prSet presAssocID="{D1EB70B9-C2CD-4E83-897C-4FDB90DDDC04}" presName="connTx" presStyleLbl="parChTrans1D2" presStyleIdx="2" presStyleCnt="3"/>
      <dgm:spPr/>
    </dgm:pt>
    <dgm:pt modelId="{BC505890-9BA7-4C2C-834C-9FA8C1147259}" type="pres">
      <dgm:prSet presAssocID="{1D29FB5A-09E2-4608-A7F1-0A89549E508F}" presName="root2" presStyleCnt="0"/>
      <dgm:spPr/>
    </dgm:pt>
    <dgm:pt modelId="{F3CD43AA-BE6E-4867-8DD0-5762B125771D}" type="pres">
      <dgm:prSet presAssocID="{1D29FB5A-09E2-4608-A7F1-0A89549E508F}" presName="LevelTwoTextNode" presStyleLbl="node2" presStyleIdx="2" presStyleCnt="3">
        <dgm:presLayoutVars>
          <dgm:chPref val="3"/>
        </dgm:presLayoutVars>
      </dgm:prSet>
      <dgm:spPr/>
    </dgm:pt>
    <dgm:pt modelId="{7C39DDD7-9A32-4028-94EF-52D9F1BC6509}" type="pres">
      <dgm:prSet presAssocID="{1D29FB5A-09E2-4608-A7F1-0A89549E508F}" presName="level3hierChild" presStyleCnt="0"/>
      <dgm:spPr/>
    </dgm:pt>
    <dgm:pt modelId="{293E6C09-D1FF-4AD8-916C-9A7C95B9652B}" type="pres">
      <dgm:prSet presAssocID="{C855A51B-BFA4-4DD6-B0C3-7BEC1C0B7C4D}" presName="conn2-1" presStyleLbl="parChTrans1D3" presStyleIdx="4" presStyleCnt="6"/>
      <dgm:spPr/>
    </dgm:pt>
    <dgm:pt modelId="{EA1CB6C6-50A7-4CEE-9F06-267117D03A11}" type="pres">
      <dgm:prSet presAssocID="{C855A51B-BFA4-4DD6-B0C3-7BEC1C0B7C4D}" presName="connTx" presStyleLbl="parChTrans1D3" presStyleIdx="4" presStyleCnt="6"/>
      <dgm:spPr/>
    </dgm:pt>
    <dgm:pt modelId="{56F8FD6C-02D0-4E33-808F-F5ACB4789C59}" type="pres">
      <dgm:prSet presAssocID="{791A5792-BB8D-4E9A-B5EA-73EF12A9814A}" presName="root2" presStyleCnt="0"/>
      <dgm:spPr/>
    </dgm:pt>
    <dgm:pt modelId="{56C5E840-17D9-4E50-9754-9874C8A62ECE}" type="pres">
      <dgm:prSet presAssocID="{791A5792-BB8D-4E9A-B5EA-73EF12A9814A}" presName="LevelTwoTextNode" presStyleLbl="node3" presStyleIdx="4" presStyleCnt="6">
        <dgm:presLayoutVars>
          <dgm:chPref val="3"/>
        </dgm:presLayoutVars>
      </dgm:prSet>
      <dgm:spPr/>
    </dgm:pt>
    <dgm:pt modelId="{6603B8C3-3737-465B-9368-08837F767FE9}" type="pres">
      <dgm:prSet presAssocID="{791A5792-BB8D-4E9A-B5EA-73EF12A9814A}" presName="level3hierChild" presStyleCnt="0"/>
      <dgm:spPr/>
    </dgm:pt>
    <dgm:pt modelId="{35B22299-F27F-46DC-9B04-3DC40EB5C2DE}" type="pres">
      <dgm:prSet presAssocID="{BD4DDC81-DAF7-4D93-A304-E717CF591B88}" presName="conn2-1" presStyleLbl="parChTrans1D4" presStyleIdx="2" presStyleCnt="3"/>
      <dgm:spPr/>
    </dgm:pt>
    <dgm:pt modelId="{7A22EB9A-D742-41F6-9E81-BDC963C230BF}" type="pres">
      <dgm:prSet presAssocID="{BD4DDC81-DAF7-4D93-A304-E717CF591B88}" presName="connTx" presStyleLbl="parChTrans1D4" presStyleIdx="2" presStyleCnt="3"/>
      <dgm:spPr/>
    </dgm:pt>
    <dgm:pt modelId="{1BC30423-B8F9-4644-AA9A-5FC16D0BC982}" type="pres">
      <dgm:prSet presAssocID="{472ECED8-03E4-4309-9BCC-587250418AED}" presName="root2" presStyleCnt="0"/>
      <dgm:spPr/>
    </dgm:pt>
    <dgm:pt modelId="{ECABF8AF-F3C3-4F6E-A700-C8698989AC0B}" type="pres">
      <dgm:prSet presAssocID="{472ECED8-03E4-4309-9BCC-587250418AED}" presName="LevelTwoTextNode" presStyleLbl="node4" presStyleIdx="2" presStyleCnt="3">
        <dgm:presLayoutVars>
          <dgm:chPref val="3"/>
        </dgm:presLayoutVars>
      </dgm:prSet>
      <dgm:spPr/>
    </dgm:pt>
    <dgm:pt modelId="{085A0E18-339F-4847-A550-86E2E009708C}" type="pres">
      <dgm:prSet presAssocID="{472ECED8-03E4-4309-9BCC-587250418AED}" presName="level3hierChild" presStyleCnt="0"/>
      <dgm:spPr/>
    </dgm:pt>
    <dgm:pt modelId="{C79E99C6-6304-44CC-BBF7-076514010F2B}" type="pres">
      <dgm:prSet presAssocID="{80792793-BD80-4E46-AED0-F288F0DA3F4B}" presName="conn2-1" presStyleLbl="parChTrans1D3" presStyleIdx="5" presStyleCnt="6"/>
      <dgm:spPr/>
    </dgm:pt>
    <dgm:pt modelId="{9D9B0A34-BAA5-4603-B1FE-9EA3038F0B6A}" type="pres">
      <dgm:prSet presAssocID="{80792793-BD80-4E46-AED0-F288F0DA3F4B}" presName="connTx" presStyleLbl="parChTrans1D3" presStyleIdx="5" presStyleCnt="6"/>
      <dgm:spPr/>
    </dgm:pt>
    <dgm:pt modelId="{509DA6C9-C67E-4CAB-A482-9D032BF41576}" type="pres">
      <dgm:prSet presAssocID="{BE8B2410-0C3D-4F2C-A1CB-CDFC2E708F7D}" presName="root2" presStyleCnt="0"/>
      <dgm:spPr/>
    </dgm:pt>
    <dgm:pt modelId="{FFDA706A-98C4-405D-AE99-9C5C6C5F1FA3}" type="pres">
      <dgm:prSet presAssocID="{BE8B2410-0C3D-4F2C-A1CB-CDFC2E708F7D}" presName="LevelTwoTextNode" presStyleLbl="node3" presStyleIdx="5" presStyleCnt="6">
        <dgm:presLayoutVars>
          <dgm:chPref val="3"/>
        </dgm:presLayoutVars>
      </dgm:prSet>
      <dgm:spPr/>
    </dgm:pt>
    <dgm:pt modelId="{EE6A9479-C246-4F67-AD6C-09F4D3E02361}" type="pres">
      <dgm:prSet presAssocID="{BE8B2410-0C3D-4F2C-A1CB-CDFC2E708F7D}" presName="level3hierChild" presStyleCnt="0"/>
      <dgm:spPr/>
    </dgm:pt>
  </dgm:ptLst>
  <dgm:cxnLst>
    <dgm:cxn modelId="{AF675A30-BF38-4337-A370-DB68C4D14A1B}" type="presOf" srcId="{C27B3AD5-C2C3-481A-A835-D7676B3AB3BD}" destId="{1ACDB943-9E33-42E2-BD75-597E23A2C962}" srcOrd="1" destOrd="0" presId="urn:microsoft.com/office/officeart/2005/8/layout/hierarchy2"/>
    <dgm:cxn modelId="{10653484-9F67-420A-8457-C63BA2240FDE}" type="presOf" srcId="{C27B3AD5-C2C3-481A-A835-D7676B3AB3BD}" destId="{15E9DA1D-1CAA-4BE4-B793-56D46387278F}" srcOrd="0" destOrd="0" presId="urn:microsoft.com/office/officeart/2005/8/layout/hierarchy2"/>
    <dgm:cxn modelId="{4A098D85-5A96-4DA7-AC1A-7BFC9DEEE0BA}" type="presOf" srcId="{58EF19C5-58A2-471D-A274-C3213AB08FCE}" destId="{4E7CC408-C6F0-4C58-A82A-2687F31A6EE5}" srcOrd="1" destOrd="0" presId="urn:microsoft.com/office/officeart/2005/8/layout/hierarchy2"/>
    <dgm:cxn modelId="{F91420D1-AC3E-45B6-AA5F-01DB84EF601A}" type="presOf" srcId="{8DEA9600-8B69-4C91-BE91-C48CEF98BF8C}" destId="{9EC7C6DC-2B11-4033-98FB-80DAE14C08EF}" srcOrd="0" destOrd="0" presId="urn:microsoft.com/office/officeart/2005/8/layout/hierarchy2"/>
    <dgm:cxn modelId="{234F753A-17EA-4A12-8815-7F74B7C09883}" type="presOf" srcId="{5B00B854-238B-4799-825E-F3ECF0CAA712}" destId="{2F08E315-11A5-4EFF-B68E-F361F4D7B7EF}" srcOrd="0" destOrd="0" presId="urn:microsoft.com/office/officeart/2005/8/layout/hierarchy2"/>
    <dgm:cxn modelId="{9394FB26-5D6E-4140-8578-8ACA8CCBAFBE}" srcId="{8C0E628E-CFE4-4B83-8052-56E43E5C43ED}" destId="{77654181-11B4-4E9A-84F1-9210A1AC9DAA}" srcOrd="0" destOrd="0" parTransId="{3D82319D-3990-4AEF-A0C3-00867F24BE88}" sibTransId="{188F1576-B62E-4FD6-BBFE-66F2B5765767}"/>
    <dgm:cxn modelId="{C63BCC5E-B240-4B72-AA8B-A56754F78640}" srcId="{B62EF58E-BB4C-4AD7-B954-736D40AD1428}" destId="{E31BD4BA-21B9-4DA4-8D25-99A8FE6B45FF}" srcOrd="0" destOrd="0" parTransId="{0A7465DD-7A8F-49B2-B8C6-6B1F8CDCF47C}" sibTransId="{F332A27B-BAFC-43E7-85E2-A3D7137B799F}"/>
    <dgm:cxn modelId="{753709B4-B91E-42AC-A484-A646E726092F}" type="presOf" srcId="{BD4DDC81-DAF7-4D93-A304-E717CF591B88}" destId="{7A22EB9A-D742-41F6-9E81-BDC963C230BF}" srcOrd="1" destOrd="0" presId="urn:microsoft.com/office/officeart/2005/8/layout/hierarchy2"/>
    <dgm:cxn modelId="{5F5BC578-C43E-448E-8A99-AEDED9C0DD48}" srcId="{1D29FB5A-09E2-4608-A7F1-0A89549E508F}" destId="{BE8B2410-0C3D-4F2C-A1CB-CDFC2E708F7D}" srcOrd="1" destOrd="0" parTransId="{80792793-BD80-4E46-AED0-F288F0DA3F4B}" sibTransId="{386F9132-C2D2-4446-BB8E-911E832DD037}"/>
    <dgm:cxn modelId="{F2DBD804-9F15-45F6-97B7-08B1E026B4B0}" srcId="{8DEA9600-8B69-4C91-BE91-C48CEF98BF8C}" destId="{5F39A039-15D7-46FF-B038-EE268CC65AAD}" srcOrd="0" destOrd="0" parTransId="{C27B3AD5-C2C3-481A-A835-D7676B3AB3BD}" sibTransId="{267A8AD1-022D-4794-838C-CF642411AAC9}"/>
    <dgm:cxn modelId="{8B93CD40-5469-4845-AF7E-5E7851E173BA}" type="presOf" srcId="{791A5792-BB8D-4E9A-B5EA-73EF12A9814A}" destId="{56C5E840-17D9-4E50-9754-9874C8A62ECE}" srcOrd="0" destOrd="0" presId="urn:microsoft.com/office/officeart/2005/8/layout/hierarchy2"/>
    <dgm:cxn modelId="{E9376CAD-A858-4995-B2DC-AE5DAFA0FE69}" type="presOf" srcId="{AAE1BC6D-AE19-4750-82AB-94CE0B868968}" destId="{B79AB266-808E-4190-99A8-A0A6AE1FDD7D}" srcOrd="1" destOrd="0" presId="urn:microsoft.com/office/officeart/2005/8/layout/hierarchy2"/>
    <dgm:cxn modelId="{3B946859-B7E9-4908-B37D-7ACB8D1F5081}" type="presOf" srcId="{FF9EE5C5-4B58-4751-8653-41B1EAB4E9CA}" destId="{2736A785-B2CD-421A-A068-6C5A12185BBA}" srcOrd="0" destOrd="0" presId="urn:microsoft.com/office/officeart/2005/8/layout/hierarchy2"/>
    <dgm:cxn modelId="{4904E485-1632-4F6A-8225-1DD16F7E56BB}" type="presOf" srcId="{8C0E628E-CFE4-4B83-8052-56E43E5C43ED}" destId="{28674EFF-7A3C-46EA-8F6B-F69245CDA2CB}" srcOrd="0" destOrd="0" presId="urn:microsoft.com/office/officeart/2005/8/layout/hierarchy2"/>
    <dgm:cxn modelId="{0D9F871F-307E-4EBE-9085-F9DA7B54E598}" srcId="{77654181-11B4-4E9A-84F1-9210A1AC9DAA}" destId="{2941CA79-F4B0-41E9-B0BC-61594C21675E}" srcOrd="1" destOrd="0" parTransId="{58EF19C5-58A2-471D-A274-C3213AB08FCE}" sibTransId="{FFA343D0-317C-4EB2-A66D-72D4E5400A8D}"/>
    <dgm:cxn modelId="{107E451E-5D89-48CB-AEB9-DB0CE026244A}" type="presOf" srcId="{0BFC3803-0A03-4EF8-8909-67A79E352A3F}" destId="{629B999D-3058-4320-BDF8-1D34249CBBC7}" srcOrd="1" destOrd="0" presId="urn:microsoft.com/office/officeart/2005/8/layout/hierarchy2"/>
    <dgm:cxn modelId="{39E989CE-C9BF-4AE2-8867-CA42146ECE7D}" type="presOf" srcId="{C855A51B-BFA4-4DD6-B0C3-7BEC1C0B7C4D}" destId="{EA1CB6C6-50A7-4CEE-9F06-267117D03A11}" srcOrd="1" destOrd="0" presId="urn:microsoft.com/office/officeart/2005/8/layout/hierarchy2"/>
    <dgm:cxn modelId="{70BDF192-61F6-44DC-88DC-09BF3A2881F9}" srcId="{8C0E628E-CFE4-4B83-8052-56E43E5C43ED}" destId="{5B00B854-238B-4799-825E-F3ECF0CAA712}" srcOrd="1" destOrd="0" parTransId="{DEF7F1EC-47EF-4158-94C1-186CD256BBDB}" sibTransId="{A0D5E5DA-A52D-4C15-BA6E-F14D47AEEDC0}"/>
    <dgm:cxn modelId="{B9E154B8-AF5C-44F8-93E8-C4B4FB5076BB}" type="presOf" srcId="{5F39A039-15D7-46FF-B038-EE268CC65AAD}" destId="{8CAAB10F-58EE-44A4-8B18-D3B1D5467DDB}" srcOrd="0" destOrd="0" presId="urn:microsoft.com/office/officeart/2005/8/layout/hierarchy2"/>
    <dgm:cxn modelId="{C9690F50-D12D-4F05-95E7-8D6D5D1841C2}" type="presOf" srcId="{BD4DDC81-DAF7-4D93-A304-E717CF591B88}" destId="{35B22299-F27F-46DC-9B04-3DC40EB5C2DE}" srcOrd="0" destOrd="0" presId="urn:microsoft.com/office/officeart/2005/8/layout/hierarchy2"/>
    <dgm:cxn modelId="{D75015F4-0E39-4C4B-BA93-869ACC5A3979}" type="presOf" srcId="{AAE1BC6D-AE19-4750-82AB-94CE0B868968}" destId="{17E902D1-E388-4B82-8B19-ABEE0EC4E3B4}" srcOrd="0" destOrd="0" presId="urn:microsoft.com/office/officeart/2005/8/layout/hierarchy2"/>
    <dgm:cxn modelId="{62526AAD-CDD6-47B9-83BD-8923A6D2AC21}" type="presOf" srcId="{D1EB70B9-C2CD-4E83-897C-4FDB90DDDC04}" destId="{72742DED-7554-485D-9D00-FEBFB6B3B870}" srcOrd="0" destOrd="0" presId="urn:microsoft.com/office/officeart/2005/8/layout/hierarchy2"/>
    <dgm:cxn modelId="{E51329D9-534A-4740-B8C0-460E7DC5ECFD}" type="presOf" srcId="{DEF7F1EC-47EF-4158-94C1-186CD256BBDB}" destId="{B7E08F98-C1B2-4EFA-BE8B-3FCD99AC7C32}" srcOrd="1" destOrd="0" presId="urn:microsoft.com/office/officeart/2005/8/layout/hierarchy2"/>
    <dgm:cxn modelId="{A8D4BA5E-8A47-4B51-8375-06E64E4B1572}" type="presOf" srcId="{80792793-BD80-4E46-AED0-F288F0DA3F4B}" destId="{C79E99C6-6304-44CC-BBF7-076514010F2B}" srcOrd="0" destOrd="0" presId="urn:microsoft.com/office/officeart/2005/8/layout/hierarchy2"/>
    <dgm:cxn modelId="{5BBAC4B3-13CD-4969-833E-5432372CD4F8}" type="presOf" srcId="{3D82319D-3990-4AEF-A0C3-00867F24BE88}" destId="{D77E600C-E802-42D9-83F1-644E0E2C6DF5}" srcOrd="0" destOrd="0" presId="urn:microsoft.com/office/officeart/2005/8/layout/hierarchy2"/>
    <dgm:cxn modelId="{46C3B0B4-CED2-43B0-84BE-01F2CC9026A3}" srcId="{1D29FB5A-09E2-4608-A7F1-0A89549E508F}" destId="{791A5792-BB8D-4E9A-B5EA-73EF12A9814A}" srcOrd="0" destOrd="0" parTransId="{C855A51B-BFA4-4DD6-B0C3-7BEC1C0B7C4D}" sibTransId="{43570645-A72C-4DB9-8438-B2C4AA4BFDEF}"/>
    <dgm:cxn modelId="{41A383FA-6B4C-458A-B086-A46FC55B5E9C}" srcId="{C2538DB6-C08C-4F69-AD68-91EB7A29F82A}" destId="{8C0E628E-CFE4-4B83-8052-56E43E5C43ED}" srcOrd="0" destOrd="0" parTransId="{29BA533D-10AD-427F-A2A0-D6704365FEDE}" sibTransId="{C2787229-790F-4465-94A6-0D1A55D220CB}"/>
    <dgm:cxn modelId="{9AF4E805-11B5-4643-AFDB-CE34E62B44F6}" type="presOf" srcId="{80792793-BD80-4E46-AED0-F288F0DA3F4B}" destId="{9D9B0A34-BAA5-4603-B1FE-9EA3038F0B6A}" srcOrd="1" destOrd="0" presId="urn:microsoft.com/office/officeart/2005/8/layout/hierarchy2"/>
    <dgm:cxn modelId="{9C056067-6625-4E76-A5E3-52F5CA45AAD4}" type="presOf" srcId="{9CF68352-A9E6-4261-B925-F34C6939E85F}" destId="{3AB6D07F-83B5-44F1-BA96-C98230712927}" srcOrd="0" destOrd="0" presId="urn:microsoft.com/office/officeart/2005/8/layout/hierarchy2"/>
    <dgm:cxn modelId="{100DF85F-CFA3-44C0-8DB7-63D190689ACF}" type="presOf" srcId="{B62EF58E-BB4C-4AD7-B954-736D40AD1428}" destId="{9E48091B-4AF1-47D6-888F-550B6FE57306}" srcOrd="0" destOrd="0" presId="urn:microsoft.com/office/officeart/2005/8/layout/hierarchy2"/>
    <dgm:cxn modelId="{AE034258-BA44-4221-BF92-9B3501115236}" type="presOf" srcId="{3D82319D-3990-4AEF-A0C3-00867F24BE88}" destId="{16E040BE-B134-413C-AD9C-0F5EBAB50C35}" srcOrd="1" destOrd="0" presId="urn:microsoft.com/office/officeart/2005/8/layout/hierarchy2"/>
    <dgm:cxn modelId="{FB38E1B3-36A5-4F18-98B5-C407F2A09BAE}" type="presOf" srcId="{C2538DB6-C08C-4F69-AD68-91EB7A29F82A}" destId="{A251E114-F52C-4F3E-9C1F-80C5E7A2265D}" srcOrd="0" destOrd="0" presId="urn:microsoft.com/office/officeart/2005/8/layout/hierarchy2"/>
    <dgm:cxn modelId="{6644302D-7792-4B5E-A92F-B0D7F1608C7A}" type="presOf" srcId="{DEF7F1EC-47EF-4158-94C1-186CD256BBDB}" destId="{64870E7C-C108-4123-A51E-B75034B7B1A4}" srcOrd="0" destOrd="0" presId="urn:microsoft.com/office/officeart/2005/8/layout/hierarchy2"/>
    <dgm:cxn modelId="{06D77B90-710B-459B-AA39-FC380C183CA9}" srcId="{8C0E628E-CFE4-4B83-8052-56E43E5C43ED}" destId="{1D29FB5A-09E2-4608-A7F1-0A89549E508F}" srcOrd="2" destOrd="0" parTransId="{D1EB70B9-C2CD-4E83-897C-4FDB90DDDC04}" sibTransId="{394628CB-4AC5-443F-8961-FB5EEC9173F1}"/>
    <dgm:cxn modelId="{FE05F113-DF81-483F-9F35-46DDB53432B2}" type="presOf" srcId="{77654181-11B4-4E9A-84F1-9210A1AC9DAA}" destId="{E8BD53B8-102A-48B4-8021-2791867D3BFD}" srcOrd="0" destOrd="0" presId="urn:microsoft.com/office/officeart/2005/8/layout/hierarchy2"/>
    <dgm:cxn modelId="{9BFAD192-6F56-48CA-BD5E-D33506726A63}" type="presOf" srcId="{472ECED8-03E4-4309-9BCC-587250418AED}" destId="{ECABF8AF-F3C3-4F6E-A700-C8698989AC0B}" srcOrd="0" destOrd="0" presId="urn:microsoft.com/office/officeart/2005/8/layout/hierarchy2"/>
    <dgm:cxn modelId="{231E2987-AFB1-4ACB-B615-5EBCEBA7CD8F}" type="presOf" srcId="{E31BD4BA-21B9-4DA4-8D25-99A8FE6B45FF}" destId="{9BE2A232-C382-4546-8846-3FFD69ADCB12}" srcOrd="0" destOrd="0" presId="urn:microsoft.com/office/officeart/2005/8/layout/hierarchy2"/>
    <dgm:cxn modelId="{C8E20B76-0142-4048-A6EC-108837FD9DF1}" type="presOf" srcId="{9CF68352-A9E6-4261-B925-F34C6939E85F}" destId="{B923AF32-2A59-4E54-85B0-36C4FF7548D9}" srcOrd="1" destOrd="0" presId="urn:microsoft.com/office/officeart/2005/8/layout/hierarchy2"/>
    <dgm:cxn modelId="{66F4AB5D-3D0C-45B6-902E-0A87D79C3D0D}" type="presOf" srcId="{1D29FB5A-09E2-4608-A7F1-0A89549E508F}" destId="{F3CD43AA-BE6E-4867-8DD0-5762B125771D}" srcOrd="0" destOrd="0" presId="urn:microsoft.com/office/officeart/2005/8/layout/hierarchy2"/>
    <dgm:cxn modelId="{7C4245A5-943E-427A-B332-9A2DB754445B}" type="presOf" srcId="{2941CA79-F4B0-41E9-B0BC-61594C21675E}" destId="{72777981-55A5-40E2-976A-DF8E3CE4E290}" srcOrd="0" destOrd="0" presId="urn:microsoft.com/office/officeart/2005/8/layout/hierarchy2"/>
    <dgm:cxn modelId="{8CA31461-740B-4B96-9871-23317B0B9260}" srcId="{5B00B854-238B-4799-825E-F3ECF0CAA712}" destId="{8DEA9600-8B69-4C91-BE91-C48CEF98BF8C}" srcOrd="0" destOrd="0" parTransId="{9CF68352-A9E6-4261-B925-F34C6939E85F}" sibTransId="{73E86538-6B02-4914-B81B-83696B732726}"/>
    <dgm:cxn modelId="{5A8B9D19-4B41-49EC-BB63-1ABBB4F5958C}" type="presOf" srcId="{BE8B2410-0C3D-4F2C-A1CB-CDFC2E708F7D}" destId="{FFDA706A-98C4-405D-AE99-9C5C6C5F1FA3}" srcOrd="0" destOrd="0" presId="urn:microsoft.com/office/officeart/2005/8/layout/hierarchy2"/>
    <dgm:cxn modelId="{34629122-C735-41E7-9259-3F53005CBEC3}" srcId="{77654181-11B4-4E9A-84F1-9210A1AC9DAA}" destId="{B62EF58E-BB4C-4AD7-B954-736D40AD1428}" srcOrd="0" destOrd="0" parTransId="{0BFC3803-0A03-4EF8-8909-67A79E352A3F}" sibTransId="{355CEAED-2069-4674-B957-2D8A0ABCAFB9}"/>
    <dgm:cxn modelId="{1A7BCA11-5AF7-4E81-B1D4-404FD9D6DC35}" type="presOf" srcId="{C855A51B-BFA4-4DD6-B0C3-7BEC1C0B7C4D}" destId="{293E6C09-D1FF-4AD8-916C-9A7C95B9652B}" srcOrd="0" destOrd="0" presId="urn:microsoft.com/office/officeart/2005/8/layout/hierarchy2"/>
    <dgm:cxn modelId="{D7D84E46-78C9-4F12-98E0-05FB5D78AE28}" type="presOf" srcId="{D1EB70B9-C2CD-4E83-897C-4FDB90DDDC04}" destId="{83DEB75A-2994-4907-BE80-6D7B13BFD97F}" srcOrd="1" destOrd="0" presId="urn:microsoft.com/office/officeart/2005/8/layout/hierarchy2"/>
    <dgm:cxn modelId="{F4081F30-0B33-4B3A-BD2F-BEB359735B54}" type="presOf" srcId="{0BFC3803-0A03-4EF8-8909-67A79E352A3F}" destId="{7FACAE47-86AD-4307-BB6F-CC7EBD9E7398}" srcOrd="0" destOrd="0" presId="urn:microsoft.com/office/officeart/2005/8/layout/hierarchy2"/>
    <dgm:cxn modelId="{F272963E-A5D7-4206-8E52-FB9F20BC66EA}" type="presOf" srcId="{58EF19C5-58A2-471D-A274-C3213AB08FCE}" destId="{5E5F98CF-8771-430F-9FCC-1FC59431AF2E}" srcOrd="0" destOrd="0" presId="urn:microsoft.com/office/officeart/2005/8/layout/hierarchy2"/>
    <dgm:cxn modelId="{E1CDD6B5-8BE4-4D58-8ED3-F5DDCFB9F708}" type="presOf" srcId="{0A7465DD-7A8F-49B2-B8C6-6B1F8CDCF47C}" destId="{3996711D-8ED0-44D6-A9EC-7A4F292F9216}" srcOrd="1" destOrd="0" presId="urn:microsoft.com/office/officeart/2005/8/layout/hierarchy2"/>
    <dgm:cxn modelId="{C5A9D380-5BA0-4DB7-B7BC-A67335D1F59A}" srcId="{791A5792-BB8D-4E9A-B5EA-73EF12A9814A}" destId="{472ECED8-03E4-4309-9BCC-587250418AED}" srcOrd="0" destOrd="0" parTransId="{BD4DDC81-DAF7-4D93-A304-E717CF591B88}" sibTransId="{50A132F1-A6A3-4873-9E44-700E336C027E}"/>
    <dgm:cxn modelId="{87BE193E-1E69-4A72-93D7-F5414713FE85}" type="presOf" srcId="{0A7465DD-7A8F-49B2-B8C6-6B1F8CDCF47C}" destId="{0C039234-DDE5-48C2-A3E5-80B0F752A2F5}" srcOrd="0" destOrd="0" presId="urn:microsoft.com/office/officeart/2005/8/layout/hierarchy2"/>
    <dgm:cxn modelId="{EEA1EB7B-032A-4D77-BD7D-75D56BB7BAD2}" srcId="{5B00B854-238B-4799-825E-F3ECF0CAA712}" destId="{FF9EE5C5-4B58-4751-8653-41B1EAB4E9CA}" srcOrd="1" destOrd="0" parTransId="{AAE1BC6D-AE19-4750-82AB-94CE0B868968}" sibTransId="{16B1B155-3C9B-43B2-8247-166D23285BFE}"/>
    <dgm:cxn modelId="{14FA51C3-BADA-4EF1-8F86-58534E1AEAA0}" type="presParOf" srcId="{A251E114-F52C-4F3E-9C1F-80C5E7A2265D}" destId="{1194A9A4-6C61-4EAE-A784-8D266046C8D7}" srcOrd="0" destOrd="0" presId="urn:microsoft.com/office/officeart/2005/8/layout/hierarchy2"/>
    <dgm:cxn modelId="{A6E93615-7EEB-43E0-BD9C-35AF2A074264}" type="presParOf" srcId="{1194A9A4-6C61-4EAE-A784-8D266046C8D7}" destId="{28674EFF-7A3C-46EA-8F6B-F69245CDA2CB}" srcOrd="0" destOrd="0" presId="urn:microsoft.com/office/officeart/2005/8/layout/hierarchy2"/>
    <dgm:cxn modelId="{2D514358-5D8E-4553-A509-18E551B67770}" type="presParOf" srcId="{1194A9A4-6C61-4EAE-A784-8D266046C8D7}" destId="{F0A6FB93-A708-4B1A-B9C4-DEC93AE208E8}" srcOrd="1" destOrd="0" presId="urn:microsoft.com/office/officeart/2005/8/layout/hierarchy2"/>
    <dgm:cxn modelId="{5E83DD61-5011-496C-806E-1AD6384E2579}" type="presParOf" srcId="{F0A6FB93-A708-4B1A-B9C4-DEC93AE208E8}" destId="{D77E600C-E802-42D9-83F1-644E0E2C6DF5}" srcOrd="0" destOrd="0" presId="urn:microsoft.com/office/officeart/2005/8/layout/hierarchy2"/>
    <dgm:cxn modelId="{C8991F90-06A4-4C07-8C2D-8BC2C4009AFA}" type="presParOf" srcId="{D77E600C-E802-42D9-83F1-644E0E2C6DF5}" destId="{16E040BE-B134-413C-AD9C-0F5EBAB50C35}" srcOrd="0" destOrd="0" presId="urn:microsoft.com/office/officeart/2005/8/layout/hierarchy2"/>
    <dgm:cxn modelId="{D95A00F8-E110-4625-B5B8-2EC15CD68148}" type="presParOf" srcId="{F0A6FB93-A708-4B1A-B9C4-DEC93AE208E8}" destId="{303D3A67-FB73-4C13-A8F5-C7515DC3542E}" srcOrd="1" destOrd="0" presId="urn:microsoft.com/office/officeart/2005/8/layout/hierarchy2"/>
    <dgm:cxn modelId="{9D27A186-FB1C-4D08-B9AB-F7555323360B}" type="presParOf" srcId="{303D3A67-FB73-4C13-A8F5-C7515DC3542E}" destId="{E8BD53B8-102A-48B4-8021-2791867D3BFD}" srcOrd="0" destOrd="0" presId="urn:microsoft.com/office/officeart/2005/8/layout/hierarchy2"/>
    <dgm:cxn modelId="{08070F64-2F87-429A-8B1F-B36325F66353}" type="presParOf" srcId="{303D3A67-FB73-4C13-A8F5-C7515DC3542E}" destId="{83BB7120-4988-4ADA-AA1E-863806CF260A}" srcOrd="1" destOrd="0" presId="urn:microsoft.com/office/officeart/2005/8/layout/hierarchy2"/>
    <dgm:cxn modelId="{E7DDC0AC-506B-48E9-BB86-39769093D06B}" type="presParOf" srcId="{83BB7120-4988-4ADA-AA1E-863806CF260A}" destId="{7FACAE47-86AD-4307-BB6F-CC7EBD9E7398}" srcOrd="0" destOrd="0" presId="urn:microsoft.com/office/officeart/2005/8/layout/hierarchy2"/>
    <dgm:cxn modelId="{FD2A54EA-6E2D-49A8-81A9-BD0E10E4D522}" type="presParOf" srcId="{7FACAE47-86AD-4307-BB6F-CC7EBD9E7398}" destId="{629B999D-3058-4320-BDF8-1D34249CBBC7}" srcOrd="0" destOrd="0" presId="urn:microsoft.com/office/officeart/2005/8/layout/hierarchy2"/>
    <dgm:cxn modelId="{8D77E852-DC6E-4A18-8998-4B6C42D0F509}" type="presParOf" srcId="{83BB7120-4988-4ADA-AA1E-863806CF260A}" destId="{AE9B4476-6417-433C-983B-702A095FB794}" srcOrd="1" destOrd="0" presId="urn:microsoft.com/office/officeart/2005/8/layout/hierarchy2"/>
    <dgm:cxn modelId="{9BEB1EA3-6A18-4ECF-B244-D753A6603B35}" type="presParOf" srcId="{AE9B4476-6417-433C-983B-702A095FB794}" destId="{9E48091B-4AF1-47D6-888F-550B6FE57306}" srcOrd="0" destOrd="0" presId="urn:microsoft.com/office/officeart/2005/8/layout/hierarchy2"/>
    <dgm:cxn modelId="{30A14B20-B1BD-494B-8856-CD3337C8C852}" type="presParOf" srcId="{AE9B4476-6417-433C-983B-702A095FB794}" destId="{8CE57D58-BB7E-4851-9BFB-F8677C77F331}" srcOrd="1" destOrd="0" presId="urn:microsoft.com/office/officeart/2005/8/layout/hierarchy2"/>
    <dgm:cxn modelId="{17C0279E-8231-4E8D-9CF3-AB3E793DC154}" type="presParOf" srcId="{8CE57D58-BB7E-4851-9BFB-F8677C77F331}" destId="{0C039234-DDE5-48C2-A3E5-80B0F752A2F5}" srcOrd="0" destOrd="0" presId="urn:microsoft.com/office/officeart/2005/8/layout/hierarchy2"/>
    <dgm:cxn modelId="{C991A79F-EB8F-40C8-B824-F0BCA890915A}" type="presParOf" srcId="{0C039234-DDE5-48C2-A3E5-80B0F752A2F5}" destId="{3996711D-8ED0-44D6-A9EC-7A4F292F9216}" srcOrd="0" destOrd="0" presId="urn:microsoft.com/office/officeart/2005/8/layout/hierarchy2"/>
    <dgm:cxn modelId="{6E325BD6-F2FF-409C-9DE5-BE3AF23F71E4}" type="presParOf" srcId="{8CE57D58-BB7E-4851-9BFB-F8677C77F331}" destId="{1F88BE53-38E7-4F8D-98DB-729E2296617B}" srcOrd="1" destOrd="0" presId="urn:microsoft.com/office/officeart/2005/8/layout/hierarchy2"/>
    <dgm:cxn modelId="{026B7636-22D0-40B8-AB5C-FCABAAEEF8B8}" type="presParOf" srcId="{1F88BE53-38E7-4F8D-98DB-729E2296617B}" destId="{9BE2A232-C382-4546-8846-3FFD69ADCB12}" srcOrd="0" destOrd="0" presId="urn:microsoft.com/office/officeart/2005/8/layout/hierarchy2"/>
    <dgm:cxn modelId="{D678B8BB-11C4-45D2-97D2-917FB06DC860}" type="presParOf" srcId="{1F88BE53-38E7-4F8D-98DB-729E2296617B}" destId="{33A05D4B-4ED9-43D9-818F-6ECD78823537}" srcOrd="1" destOrd="0" presId="urn:microsoft.com/office/officeart/2005/8/layout/hierarchy2"/>
    <dgm:cxn modelId="{EA51C5E5-BFFD-42F6-8715-386B5BB3CD4E}" type="presParOf" srcId="{83BB7120-4988-4ADA-AA1E-863806CF260A}" destId="{5E5F98CF-8771-430F-9FCC-1FC59431AF2E}" srcOrd="2" destOrd="0" presId="urn:microsoft.com/office/officeart/2005/8/layout/hierarchy2"/>
    <dgm:cxn modelId="{9E856FBD-0825-4BCA-8C13-A2B2FA4798DE}" type="presParOf" srcId="{5E5F98CF-8771-430F-9FCC-1FC59431AF2E}" destId="{4E7CC408-C6F0-4C58-A82A-2687F31A6EE5}" srcOrd="0" destOrd="0" presId="urn:microsoft.com/office/officeart/2005/8/layout/hierarchy2"/>
    <dgm:cxn modelId="{2402477C-AA5C-4CED-8689-8755A184D4ED}" type="presParOf" srcId="{83BB7120-4988-4ADA-AA1E-863806CF260A}" destId="{DEF94A79-AF50-4DE3-A5B1-B0CC70A622A3}" srcOrd="3" destOrd="0" presId="urn:microsoft.com/office/officeart/2005/8/layout/hierarchy2"/>
    <dgm:cxn modelId="{36D371B8-5BF7-4043-9B49-9F07B898C3FE}" type="presParOf" srcId="{DEF94A79-AF50-4DE3-A5B1-B0CC70A622A3}" destId="{72777981-55A5-40E2-976A-DF8E3CE4E290}" srcOrd="0" destOrd="0" presId="urn:microsoft.com/office/officeart/2005/8/layout/hierarchy2"/>
    <dgm:cxn modelId="{2B22C3A8-9636-4A27-A467-59F27FBD9B38}" type="presParOf" srcId="{DEF94A79-AF50-4DE3-A5B1-B0CC70A622A3}" destId="{33F626C0-9DB3-48B4-B21E-9DB612FE2DE3}" srcOrd="1" destOrd="0" presId="urn:microsoft.com/office/officeart/2005/8/layout/hierarchy2"/>
    <dgm:cxn modelId="{76858101-CCCB-47D2-86F1-67DBCE1B6B5D}" type="presParOf" srcId="{F0A6FB93-A708-4B1A-B9C4-DEC93AE208E8}" destId="{64870E7C-C108-4123-A51E-B75034B7B1A4}" srcOrd="2" destOrd="0" presId="urn:microsoft.com/office/officeart/2005/8/layout/hierarchy2"/>
    <dgm:cxn modelId="{1633FD60-216C-4763-BAB9-70E66577A2C2}" type="presParOf" srcId="{64870E7C-C108-4123-A51E-B75034B7B1A4}" destId="{B7E08F98-C1B2-4EFA-BE8B-3FCD99AC7C32}" srcOrd="0" destOrd="0" presId="urn:microsoft.com/office/officeart/2005/8/layout/hierarchy2"/>
    <dgm:cxn modelId="{5EC02EBD-398E-426F-A0F7-CDA1191D5A9F}" type="presParOf" srcId="{F0A6FB93-A708-4B1A-B9C4-DEC93AE208E8}" destId="{C2676639-0E30-48B2-AB28-7D7B894B7814}" srcOrd="3" destOrd="0" presId="urn:microsoft.com/office/officeart/2005/8/layout/hierarchy2"/>
    <dgm:cxn modelId="{BDA29937-1369-4260-AFE3-964FCCC9477B}" type="presParOf" srcId="{C2676639-0E30-48B2-AB28-7D7B894B7814}" destId="{2F08E315-11A5-4EFF-B68E-F361F4D7B7EF}" srcOrd="0" destOrd="0" presId="urn:microsoft.com/office/officeart/2005/8/layout/hierarchy2"/>
    <dgm:cxn modelId="{C2826AD5-122D-46A7-AB41-2533CC087E0C}" type="presParOf" srcId="{C2676639-0E30-48B2-AB28-7D7B894B7814}" destId="{BF2489F0-D567-476C-9A81-C59C49FE00C9}" srcOrd="1" destOrd="0" presId="urn:microsoft.com/office/officeart/2005/8/layout/hierarchy2"/>
    <dgm:cxn modelId="{042D3B90-AD8A-4AEF-860A-2D473BF03CC3}" type="presParOf" srcId="{BF2489F0-D567-476C-9A81-C59C49FE00C9}" destId="{3AB6D07F-83B5-44F1-BA96-C98230712927}" srcOrd="0" destOrd="0" presId="urn:microsoft.com/office/officeart/2005/8/layout/hierarchy2"/>
    <dgm:cxn modelId="{2708A7BB-8DD6-4DDE-831B-E2659CB75483}" type="presParOf" srcId="{3AB6D07F-83B5-44F1-BA96-C98230712927}" destId="{B923AF32-2A59-4E54-85B0-36C4FF7548D9}" srcOrd="0" destOrd="0" presId="urn:microsoft.com/office/officeart/2005/8/layout/hierarchy2"/>
    <dgm:cxn modelId="{8235CCC3-9448-4064-A9BE-A0A6A05BD8FE}" type="presParOf" srcId="{BF2489F0-D567-476C-9A81-C59C49FE00C9}" destId="{ECD82E14-38C9-4B81-8158-B53FAA99978A}" srcOrd="1" destOrd="0" presId="urn:microsoft.com/office/officeart/2005/8/layout/hierarchy2"/>
    <dgm:cxn modelId="{8E6775AB-DDFC-41A1-865C-5A2FC61ACD10}" type="presParOf" srcId="{ECD82E14-38C9-4B81-8158-B53FAA99978A}" destId="{9EC7C6DC-2B11-4033-98FB-80DAE14C08EF}" srcOrd="0" destOrd="0" presId="urn:microsoft.com/office/officeart/2005/8/layout/hierarchy2"/>
    <dgm:cxn modelId="{138FAD68-C12F-4140-A40C-E66C2CA3273D}" type="presParOf" srcId="{ECD82E14-38C9-4B81-8158-B53FAA99978A}" destId="{62DDE08B-0938-4C55-B371-DFFE262982DD}" srcOrd="1" destOrd="0" presId="urn:microsoft.com/office/officeart/2005/8/layout/hierarchy2"/>
    <dgm:cxn modelId="{9CDF7F14-F195-4804-B91C-56ABB7B6C3F8}" type="presParOf" srcId="{62DDE08B-0938-4C55-B371-DFFE262982DD}" destId="{15E9DA1D-1CAA-4BE4-B793-56D46387278F}" srcOrd="0" destOrd="0" presId="urn:microsoft.com/office/officeart/2005/8/layout/hierarchy2"/>
    <dgm:cxn modelId="{3A5B4E71-5EE6-4DD5-BC6D-D1DF77CFC7E1}" type="presParOf" srcId="{15E9DA1D-1CAA-4BE4-B793-56D46387278F}" destId="{1ACDB943-9E33-42E2-BD75-597E23A2C962}" srcOrd="0" destOrd="0" presId="urn:microsoft.com/office/officeart/2005/8/layout/hierarchy2"/>
    <dgm:cxn modelId="{61735427-FF6E-41F7-8336-C615DD3DC8B7}" type="presParOf" srcId="{62DDE08B-0938-4C55-B371-DFFE262982DD}" destId="{29A75B89-132E-42F0-AE15-3594CB8C6CFC}" srcOrd="1" destOrd="0" presId="urn:microsoft.com/office/officeart/2005/8/layout/hierarchy2"/>
    <dgm:cxn modelId="{36578BAB-4E2C-49CC-A27D-020ACA857D23}" type="presParOf" srcId="{29A75B89-132E-42F0-AE15-3594CB8C6CFC}" destId="{8CAAB10F-58EE-44A4-8B18-D3B1D5467DDB}" srcOrd="0" destOrd="0" presId="urn:microsoft.com/office/officeart/2005/8/layout/hierarchy2"/>
    <dgm:cxn modelId="{1DF35E68-D8E9-4D70-9FA5-E2429CE6E8AA}" type="presParOf" srcId="{29A75B89-132E-42F0-AE15-3594CB8C6CFC}" destId="{467C177F-9F14-4C30-A199-6C17F242411A}" srcOrd="1" destOrd="0" presId="urn:microsoft.com/office/officeart/2005/8/layout/hierarchy2"/>
    <dgm:cxn modelId="{D37E56F4-3D35-4080-93F7-8408AFC82D24}" type="presParOf" srcId="{BF2489F0-D567-476C-9A81-C59C49FE00C9}" destId="{17E902D1-E388-4B82-8B19-ABEE0EC4E3B4}" srcOrd="2" destOrd="0" presId="urn:microsoft.com/office/officeart/2005/8/layout/hierarchy2"/>
    <dgm:cxn modelId="{CAB96C99-C8BC-4617-ADB2-6EF4AA8BA4DE}" type="presParOf" srcId="{17E902D1-E388-4B82-8B19-ABEE0EC4E3B4}" destId="{B79AB266-808E-4190-99A8-A0A6AE1FDD7D}" srcOrd="0" destOrd="0" presId="urn:microsoft.com/office/officeart/2005/8/layout/hierarchy2"/>
    <dgm:cxn modelId="{5E5289B1-3E8F-49BC-BEC3-197FCD266244}" type="presParOf" srcId="{BF2489F0-D567-476C-9A81-C59C49FE00C9}" destId="{ED6947A4-D946-4FAA-AFC1-07670DFEEE9E}" srcOrd="3" destOrd="0" presId="urn:microsoft.com/office/officeart/2005/8/layout/hierarchy2"/>
    <dgm:cxn modelId="{09DE543A-EDB6-4336-924B-B3977F7A5BEC}" type="presParOf" srcId="{ED6947A4-D946-4FAA-AFC1-07670DFEEE9E}" destId="{2736A785-B2CD-421A-A068-6C5A12185BBA}" srcOrd="0" destOrd="0" presId="urn:microsoft.com/office/officeart/2005/8/layout/hierarchy2"/>
    <dgm:cxn modelId="{84BCAC10-6F3E-4640-9C31-69C37C48372B}" type="presParOf" srcId="{ED6947A4-D946-4FAA-AFC1-07670DFEEE9E}" destId="{84EBE268-E8AD-4A9C-9016-B0E6DE13D9D6}" srcOrd="1" destOrd="0" presId="urn:microsoft.com/office/officeart/2005/8/layout/hierarchy2"/>
    <dgm:cxn modelId="{733D36F3-A37B-40D5-AC1A-F03FA9F32AD4}" type="presParOf" srcId="{F0A6FB93-A708-4B1A-B9C4-DEC93AE208E8}" destId="{72742DED-7554-485D-9D00-FEBFB6B3B870}" srcOrd="4" destOrd="0" presId="urn:microsoft.com/office/officeart/2005/8/layout/hierarchy2"/>
    <dgm:cxn modelId="{AABDCD6C-2BC1-4368-B983-2752DBD5EE0A}" type="presParOf" srcId="{72742DED-7554-485D-9D00-FEBFB6B3B870}" destId="{83DEB75A-2994-4907-BE80-6D7B13BFD97F}" srcOrd="0" destOrd="0" presId="urn:microsoft.com/office/officeart/2005/8/layout/hierarchy2"/>
    <dgm:cxn modelId="{D3372B29-18D5-49C6-B0E1-914D901DD671}" type="presParOf" srcId="{F0A6FB93-A708-4B1A-B9C4-DEC93AE208E8}" destId="{BC505890-9BA7-4C2C-834C-9FA8C1147259}" srcOrd="5" destOrd="0" presId="urn:microsoft.com/office/officeart/2005/8/layout/hierarchy2"/>
    <dgm:cxn modelId="{2472A738-0A88-4395-83B2-228041F46624}" type="presParOf" srcId="{BC505890-9BA7-4C2C-834C-9FA8C1147259}" destId="{F3CD43AA-BE6E-4867-8DD0-5762B125771D}" srcOrd="0" destOrd="0" presId="urn:microsoft.com/office/officeart/2005/8/layout/hierarchy2"/>
    <dgm:cxn modelId="{6752740F-CDD2-458C-B4FE-9F001ADC549A}" type="presParOf" srcId="{BC505890-9BA7-4C2C-834C-9FA8C1147259}" destId="{7C39DDD7-9A32-4028-94EF-52D9F1BC6509}" srcOrd="1" destOrd="0" presId="urn:microsoft.com/office/officeart/2005/8/layout/hierarchy2"/>
    <dgm:cxn modelId="{4AE3E1D3-33A3-4253-A213-FA4B849567CC}" type="presParOf" srcId="{7C39DDD7-9A32-4028-94EF-52D9F1BC6509}" destId="{293E6C09-D1FF-4AD8-916C-9A7C95B9652B}" srcOrd="0" destOrd="0" presId="urn:microsoft.com/office/officeart/2005/8/layout/hierarchy2"/>
    <dgm:cxn modelId="{6617224A-6003-45F7-9139-14FA0C4912FB}" type="presParOf" srcId="{293E6C09-D1FF-4AD8-916C-9A7C95B9652B}" destId="{EA1CB6C6-50A7-4CEE-9F06-267117D03A11}" srcOrd="0" destOrd="0" presId="urn:microsoft.com/office/officeart/2005/8/layout/hierarchy2"/>
    <dgm:cxn modelId="{98E50722-6013-430D-83FC-7890450EFE8D}" type="presParOf" srcId="{7C39DDD7-9A32-4028-94EF-52D9F1BC6509}" destId="{56F8FD6C-02D0-4E33-808F-F5ACB4789C59}" srcOrd="1" destOrd="0" presId="urn:microsoft.com/office/officeart/2005/8/layout/hierarchy2"/>
    <dgm:cxn modelId="{D3C9761E-D4F8-4D45-8FB1-26AC8C85A67C}" type="presParOf" srcId="{56F8FD6C-02D0-4E33-808F-F5ACB4789C59}" destId="{56C5E840-17D9-4E50-9754-9874C8A62ECE}" srcOrd="0" destOrd="0" presId="urn:microsoft.com/office/officeart/2005/8/layout/hierarchy2"/>
    <dgm:cxn modelId="{64C9FA9D-A81A-4902-A0B8-DA33298727C3}" type="presParOf" srcId="{56F8FD6C-02D0-4E33-808F-F5ACB4789C59}" destId="{6603B8C3-3737-465B-9368-08837F767FE9}" srcOrd="1" destOrd="0" presId="urn:microsoft.com/office/officeart/2005/8/layout/hierarchy2"/>
    <dgm:cxn modelId="{A08C6188-3A96-4482-B69B-47ED69E1D83D}" type="presParOf" srcId="{6603B8C3-3737-465B-9368-08837F767FE9}" destId="{35B22299-F27F-46DC-9B04-3DC40EB5C2DE}" srcOrd="0" destOrd="0" presId="urn:microsoft.com/office/officeart/2005/8/layout/hierarchy2"/>
    <dgm:cxn modelId="{B9AD6B77-4233-47DA-8F49-3E7C8599086D}" type="presParOf" srcId="{35B22299-F27F-46DC-9B04-3DC40EB5C2DE}" destId="{7A22EB9A-D742-41F6-9E81-BDC963C230BF}" srcOrd="0" destOrd="0" presId="urn:microsoft.com/office/officeart/2005/8/layout/hierarchy2"/>
    <dgm:cxn modelId="{A303AE58-8F45-4CB9-BEF8-7A8C0FFE7283}" type="presParOf" srcId="{6603B8C3-3737-465B-9368-08837F767FE9}" destId="{1BC30423-B8F9-4644-AA9A-5FC16D0BC982}" srcOrd="1" destOrd="0" presId="urn:microsoft.com/office/officeart/2005/8/layout/hierarchy2"/>
    <dgm:cxn modelId="{E3C9F98C-4CCC-4727-950E-5F09AD05C20B}" type="presParOf" srcId="{1BC30423-B8F9-4644-AA9A-5FC16D0BC982}" destId="{ECABF8AF-F3C3-4F6E-A700-C8698989AC0B}" srcOrd="0" destOrd="0" presId="urn:microsoft.com/office/officeart/2005/8/layout/hierarchy2"/>
    <dgm:cxn modelId="{153BD522-56C2-4F1C-BFD7-3FC4930826C0}" type="presParOf" srcId="{1BC30423-B8F9-4644-AA9A-5FC16D0BC982}" destId="{085A0E18-339F-4847-A550-86E2E009708C}" srcOrd="1" destOrd="0" presId="urn:microsoft.com/office/officeart/2005/8/layout/hierarchy2"/>
    <dgm:cxn modelId="{B3D992D4-1FE7-426D-8C52-AB7FC14E8C63}" type="presParOf" srcId="{7C39DDD7-9A32-4028-94EF-52D9F1BC6509}" destId="{C79E99C6-6304-44CC-BBF7-076514010F2B}" srcOrd="2" destOrd="0" presId="urn:microsoft.com/office/officeart/2005/8/layout/hierarchy2"/>
    <dgm:cxn modelId="{001F618D-4B1F-4D96-8D7A-22DFB7103484}" type="presParOf" srcId="{C79E99C6-6304-44CC-BBF7-076514010F2B}" destId="{9D9B0A34-BAA5-4603-B1FE-9EA3038F0B6A}" srcOrd="0" destOrd="0" presId="urn:microsoft.com/office/officeart/2005/8/layout/hierarchy2"/>
    <dgm:cxn modelId="{01DE367C-CD40-4D24-A459-DACB2B2596F5}" type="presParOf" srcId="{7C39DDD7-9A32-4028-94EF-52D9F1BC6509}" destId="{509DA6C9-C67E-4CAB-A482-9D032BF41576}" srcOrd="3" destOrd="0" presId="urn:microsoft.com/office/officeart/2005/8/layout/hierarchy2"/>
    <dgm:cxn modelId="{F98F2491-9CC3-4711-A1E4-C2DDBA32E0BD}" type="presParOf" srcId="{509DA6C9-C67E-4CAB-A482-9D032BF41576}" destId="{FFDA706A-98C4-405D-AE99-9C5C6C5F1FA3}" srcOrd="0" destOrd="0" presId="urn:microsoft.com/office/officeart/2005/8/layout/hierarchy2"/>
    <dgm:cxn modelId="{BF12BA5A-9AFD-46B2-951F-E9F09912E5C5}" type="presParOf" srcId="{509DA6C9-C67E-4CAB-A482-9D032BF41576}" destId="{EE6A9479-C246-4F67-AD6C-09F4D3E0236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EE701DF-69D2-40DC-B1BC-F1809375D12E}" type="doc">
      <dgm:prSet loTypeId="urn:microsoft.com/office/officeart/2005/8/layout/funnel1" loCatId="relationship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35E6AE6-9CFA-4CF0-A4DF-9E0E41F709A3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2</a:t>
          </a:r>
          <a:endParaRPr lang="zh-CN" altLang="en-US"/>
        </a:p>
      </dgm:t>
    </dgm:pt>
    <dgm:pt modelId="{085DE2BE-54FF-44F2-8094-4D3775BEEA28}" type="parTrans" cxnId="{DCB5B6AA-44BC-452A-A43F-C95E6B9BCB1C}">
      <dgm:prSet/>
      <dgm:spPr/>
      <dgm:t>
        <a:bodyPr/>
        <a:lstStyle/>
        <a:p>
          <a:endParaRPr lang="zh-CN" altLang="en-US"/>
        </a:p>
      </dgm:t>
    </dgm:pt>
    <dgm:pt modelId="{8E63D9F4-6C46-4232-BDBE-3C4E2AAF2FC9}" type="sibTrans" cxnId="{DCB5B6AA-44BC-452A-A43F-C95E6B9BCB1C}">
      <dgm:prSet/>
      <dgm:spPr/>
      <dgm:t>
        <a:bodyPr/>
        <a:lstStyle/>
        <a:p>
          <a:endParaRPr lang="zh-CN" altLang="en-US"/>
        </a:p>
      </dgm:t>
    </dgm:pt>
    <dgm:pt modelId="{B9FC2BA2-6B7D-4570-9D48-CDD8FEC4279C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1</a:t>
          </a:r>
          <a:endParaRPr lang="zh-CN" altLang="en-US"/>
        </a:p>
      </dgm:t>
    </dgm:pt>
    <dgm:pt modelId="{F5BFA4CC-BF6A-43F4-8B3D-5FE7A188C03B}" type="parTrans" cxnId="{5B453940-101E-4DA4-ABEA-274863A9D15A}">
      <dgm:prSet/>
      <dgm:spPr/>
      <dgm:t>
        <a:bodyPr/>
        <a:lstStyle/>
        <a:p>
          <a:endParaRPr lang="zh-CN" altLang="en-US"/>
        </a:p>
      </dgm:t>
    </dgm:pt>
    <dgm:pt modelId="{F6C96E6E-308C-4853-B55D-A0CE1D51E3B5}" type="sibTrans" cxnId="{5B453940-101E-4DA4-ABEA-274863A9D15A}">
      <dgm:prSet/>
      <dgm:spPr/>
      <dgm:t>
        <a:bodyPr/>
        <a:lstStyle/>
        <a:p>
          <a:endParaRPr lang="zh-CN" altLang="en-US"/>
        </a:p>
      </dgm:t>
    </dgm:pt>
    <dgm:pt modelId="{3819C40B-89CF-4103-8458-B9A6543AFEDE}">
      <dgm:prSet phldrT="[文本]"/>
      <dgm:spPr/>
      <dgm:t>
        <a:bodyPr/>
        <a:lstStyle/>
        <a:p>
          <a:r>
            <a:rPr lang="zh-CN" altLang="en-US"/>
            <a:t>功法</a:t>
          </a:r>
          <a:r>
            <a:rPr lang="en-US" altLang="zh-CN"/>
            <a:t>3</a:t>
          </a:r>
          <a:endParaRPr lang="zh-CN" altLang="en-US"/>
        </a:p>
      </dgm:t>
    </dgm:pt>
    <dgm:pt modelId="{6BDBE758-C2A3-4CDB-AF9F-24D56A7CBED7}" type="parTrans" cxnId="{AB1FD256-CC50-4D9A-B17A-269DAA51C19E}">
      <dgm:prSet/>
      <dgm:spPr/>
      <dgm:t>
        <a:bodyPr/>
        <a:lstStyle/>
        <a:p>
          <a:endParaRPr lang="zh-CN" altLang="en-US"/>
        </a:p>
      </dgm:t>
    </dgm:pt>
    <dgm:pt modelId="{087DDB87-20F0-4B51-AA02-35C02342F6F5}" type="sibTrans" cxnId="{AB1FD256-CC50-4D9A-B17A-269DAA51C19E}">
      <dgm:prSet/>
      <dgm:spPr/>
      <dgm:t>
        <a:bodyPr/>
        <a:lstStyle/>
        <a:p>
          <a:endParaRPr lang="zh-CN" altLang="en-US"/>
        </a:p>
      </dgm:t>
    </dgm:pt>
    <dgm:pt modelId="{829C9901-4C08-477E-B732-02691AE060BD}">
      <dgm:prSet phldrT="[文本]"/>
      <dgm:spPr/>
      <dgm:t>
        <a:bodyPr/>
        <a:lstStyle/>
        <a:p>
          <a:r>
            <a:rPr lang="zh-CN" altLang="en-US"/>
            <a:t>玩家</a:t>
          </a:r>
        </a:p>
      </dgm:t>
    </dgm:pt>
    <dgm:pt modelId="{8FC1B142-68C8-4B82-9527-3BC60B8D95C3}" type="parTrans" cxnId="{3AD85F45-94EA-4330-B521-D71C726165A2}">
      <dgm:prSet/>
      <dgm:spPr/>
      <dgm:t>
        <a:bodyPr/>
        <a:lstStyle/>
        <a:p>
          <a:endParaRPr lang="zh-CN" altLang="en-US"/>
        </a:p>
      </dgm:t>
    </dgm:pt>
    <dgm:pt modelId="{CD01DBB7-FB9C-4E0A-B28E-F185A30918C6}" type="sibTrans" cxnId="{3AD85F45-94EA-4330-B521-D71C726165A2}">
      <dgm:prSet/>
      <dgm:spPr/>
      <dgm:t>
        <a:bodyPr/>
        <a:lstStyle/>
        <a:p>
          <a:endParaRPr lang="zh-CN" altLang="en-US"/>
        </a:p>
      </dgm:t>
    </dgm:pt>
    <dgm:pt modelId="{11379606-1547-48FC-8515-D9DBBDAACC3D}" type="pres">
      <dgm:prSet presAssocID="{9EE701DF-69D2-40DC-B1BC-F1809375D12E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01E5048-7957-4F22-AB55-2A4BBD26EBBA}" type="pres">
      <dgm:prSet presAssocID="{9EE701DF-69D2-40DC-B1BC-F1809375D12E}" presName="ellipse" presStyleLbl="trBgShp" presStyleIdx="0" presStyleCnt="1"/>
      <dgm:spPr/>
    </dgm:pt>
    <dgm:pt modelId="{887346E5-430C-4399-9EBA-C41247CC61CA}" type="pres">
      <dgm:prSet presAssocID="{9EE701DF-69D2-40DC-B1BC-F1809375D12E}" presName="arrow1" presStyleLbl="fgShp" presStyleIdx="0" presStyleCnt="1"/>
      <dgm:spPr/>
    </dgm:pt>
    <dgm:pt modelId="{4642AE31-A12F-433F-9638-B133EB353BFA}" type="pres">
      <dgm:prSet presAssocID="{9EE701DF-69D2-40DC-B1BC-F1809375D12E}" presName="rectangle" presStyleLbl="revTx" presStyleIdx="0" presStyleCnt="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CBF89AE-02D1-4676-9EC3-83812F0C9081}" type="pres">
      <dgm:prSet presAssocID="{B9FC2BA2-6B7D-4570-9D48-CDD8FEC4279C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33B499-6536-4674-88CE-81D1CEE1C3C7}" type="pres">
      <dgm:prSet presAssocID="{3819C40B-89CF-4103-8458-B9A6543AFEDE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528C7F3-C3C9-41C0-B7F6-EC60D9DBB68E}" type="pres">
      <dgm:prSet presAssocID="{829C9901-4C08-477E-B732-02691AE060BD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5B8A906-A041-4569-8899-EE4B49E10395}" type="pres">
      <dgm:prSet presAssocID="{9EE701DF-69D2-40DC-B1BC-F1809375D12E}" presName="funnel" presStyleLbl="trAlignAcc1" presStyleIdx="0" presStyleCnt="1"/>
      <dgm:spPr/>
    </dgm:pt>
  </dgm:ptLst>
  <dgm:cxnLst>
    <dgm:cxn modelId="{3AD85F45-94EA-4330-B521-D71C726165A2}" srcId="{9EE701DF-69D2-40DC-B1BC-F1809375D12E}" destId="{829C9901-4C08-477E-B732-02691AE060BD}" srcOrd="3" destOrd="0" parTransId="{8FC1B142-68C8-4B82-9527-3BC60B8D95C3}" sibTransId="{CD01DBB7-FB9C-4E0A-B28E-F185A30918C6}"/>
    <dgm:cxn modelId="{AB1FD256-CC50-4D9A-B17A-269DAA51C19E}" srcId="{9EE701DF-69D2-40DC-B1BC-F1809375D12E}" destId="{3819C40B-89CF-4103-8458-B9A6543AFEDE}" srcOrd="2" destOrd="0" parTransId="{6BDBE758-C2A3-4CDB-AF9F-24D56A7CBED7}" sibTransId="{087DDB87-20F0-4B51-AA02-35C02342F6F5}"/>
    <dgm:cxn modelId="{5B453940-101E-4DA4-ABEA-274863A9D15A}" srcId="{9EE701DF-69D2-40DC-B1BC-F1809375D12E}" destId="{B9FC2BA2-6B7D-4570-9D48-CDD8FEC4279C}" srcOrd="1" destOrd="0" parTransId="{F5BFA4CC-BF6A-43F4-8B3D-5FE7A188C03B}" sibTransId="{F6C96E6E-308C-4853-B55D-A0CE1D51E3B5}"/>
    <dgm:cxn modelId="{DCB5B6AA-44BC-452A-A43F-C95E6B9BCB1C}" srcId="{9EE701DF-69D2-40DC-B1BC-F1809375D12E}" destId="{F35E6AE6-9CFA-4CF0-A4DF-9E0E41F709A3}" srcOrd="0" destOrd="0" parTransId="{085DE2BE-54FF-44F2-8094-4D3775BEEA28}" sibTransId="{8E63D9F4-6C46-4232-BDBE-3C4E2AAF2FC9}"/>
    <dgm:cxn modelId="{E04885B2-3D6F-445C-BE42-467FE80A4ABA}" type="presOf" srcId="{829C9901-4C08-477E-B732-02691AE060BD}" destId="{4642AE31-A12F-433F-9638-B133EB353BFA}" srcOrd="0" destOrd="0" presId="urn:microsoft.com/office/officeart/2005/8/layout/funnel1"/>
    <dgm:cxn modelId="{A71FBFD4-DF4B-4F19-9C8E-30A5FEB92FF0}" type="presOf" srcId="{9EE701DF-69D2-40DC-B1BC-F1809375D12E}" destId="{11379606-1547-48FC-8515-D9DBBDAACC3D}" srcOrd="0" destOrd="0" presId="urn:microsoft.com/office/officeart/2005/8/layout/funnel1"/>
    <dgm:cxn modelId="{F7E21BAE-6BC8-430D-B149-32B8BE5E304B}" type="presOf" srcId="{3819C40B-89CF-4103-8458-B9A6543AFEDE}" destId="{0CBF89AE-02D1-4676-9EC3-83812F0C9081}" srcOrd="0" destOrd="0" presId="urn:microsoft.com/office/officeart/2005/8/layout/funnel1"/>
    <dgm:cxn modelId="{52FBD524-80DD-47EB-B877-E93CB34C094B}" type="presOf" srcId="{B9FC2BA2-6B7D-4570-9D48-CDD8FEC4279C}" destId="{6233B499-6536-4674-88CE-81D1CEE1C3C7}" srcOrd="0" destOrd="0" presId="urn:microsoft.com/office/officeart/2005/8/layout/funnel1"/>
    <dgm:cxn modelId="{3EA68979-ADFB-424B-91BC-DB335ADA8307}" type="presOf" srcId="{F35E6AE6-9CFA-4CF0-A4DF-9E0E41F709A3}" destId="{1528C7F3-C3C9-41C0-B7F6-EC60D9DBB68E}" srcOrd="0" destOrd="0" presId="urn:microsoft.com/office/officeart/2005/8/layout/funnel1"/>
    <dgm:cxn modelId="{2332A4A9-0220-478E-B4CF-8DE807921A12}" type="presParOf" srcId="{11379606-1547-48FC-8515-D9DBBDAACC3D}" destId="{F01E5048-7957-4F22-AB55-2A4BBD26EBBA}" srcOrd="0" destOrd="0" presId="urn:microsoft.com/office/officeart/2005/8/layout/funnel1"/>
    <dgm:cxn modelId="{BFA0A674-EFB1-48E9-B3AC-34EE310DCD45}" type="presParOf" srcId="{11379606-1547-48FC-8515-D9DBBDAACC3D}" destId="{887346E5-430C-4399-9EBA-C41247CC61CA}" srcOrd="1" destOrd="0" presId="urn:microsoft.com/office/officeart/2005/8/layout/funnel1"/>
    <dgm:cxn modelId="{2A89D527-AA4F-4A93-BEA3-87748AC4FB0C}" type="presParOf" srcId="{11379606-1547-48FC-8515-D9DBBDAACC3D}" destId="{4642AE31-A12F-433F-9638-B133EB353BFA}" srcOrd="2" destOrd="0" presId="urn:microsoft.com/office/officeart/2005/8/layout/funnel1"/>
    <dgm:cxn modelId="{37002FD8-83FD-4406-B3AC-7A930556FCE9}" type="presParOf" srcId="{11379606-1547-48FC-8515-D9DBBDAACC3D}" destId="{0CBF89AE-02D1-4676-9EC3-83812F0C9081}" srcOrd="3" destOrd="0" presId="urn:microsoft.com/office/officeart/2005/8/layout/funnel1"/>
    <dgm:cxn modelId="{38AC51B1-D343-416A-823F-E8441372AC69}" type="presParOf" srcId="{11379606-1547-48FC-8515-D9DBBDAACC3D}" destId="{6233B499-6536-4674-88CE-81D1CEE1C3C7}" srcOrd="4" destOrd="0" presId="urn:microsoft.com/office/officeart/2005/8/layout/funnel1"/>
    <dgm:cxn modelId="{85C39940-72E2-43BC-A5F5-415E5DF0D7EE}" type="presParOf" srcId="{11379606-1547-48FC-8515-D9DBBDAACC3D}" destId="{1528C7F3-C3C9-41C0-B7F6-EC60D9DBB68E}" srcOrd="5" destOrd="0" presId="urn:microsoft.com/office/officeart/2005/8/layout/funnel1"/>
    <dgm:cxn modelId="{66346A8A-A07D-42C8-9926-3DFC04B16703}" type="presParOf" srcId="{11379606-1547-48FC-8515-D9DBBDAACC3D}" destId="{C5B8A906-A041-4569-8899-EE4B49E10395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xmlns="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064B942-FFCA-4FD1-A201-A833F1ABED4A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0F40633-FA9E-4221-88DF-BB317744BC7F}">
      <dgm:prSet phldrT="[文本]"/>
      <dgm:spPr/>
      <dgm:t>
        <a:bodyPr/>
        <a:lstStyle/>
        <a:p>
          <a:r>
            <a:rPr lang="zh-CN" altLang="en-US"/>
            <a:t>入派</a:t>
          </a:r>
        </a:p>
      </dgm:t>
    </dgm:pt>
    <dgm:pt modelId="{9EAF69DB-493B-4E19-994B-D46B2665FE87}" type="parTrans" cxnId="{F30028C6-8F7C-4564-99B9-C3824E672D5C}">
      <dgm:prSet/>
      <dgm:spPr/>
      <dgm:t>
        <a:bodyPr/>
        <a:lstStyle/>
        <a:p>
          <a:endParaRPr lang="zh-CN" altLang="en-US"/>
        </a:p>
      </dgm:t>
    </dgm:pt>
    <dgm:pt modelId="{F72DA26C-CE03-41AA-84A4-383BA4C51D5C}" type="sibTrans" cxnId="{F30028C6-8F7C-4564-99B9-C3824E672D5C}">
      <dgm:prSet/>
      <dgm:spPr/>
      <dgm:t>
        <a:bodyPr/>
        <a:lstStyle/>
        <a:p>
          <a:endParaRPr lang="zh-CN" altLang="en-US"/>
        </a:p>
      </dgm:t>
    </dgm:pt>
    <dgm:pt modelId="{4E7E3A27-5324-4E61-B9F2-2B4A20ECF01C}">
      <dgm:prSet phldrT="[文本]"/>
      <dgm:spPr/>
      <dgm:t>
        <a:bodyPr/>
        <a:lstStyle/>
        <a:p>
          <a:r>
            <a:rPr lang="zh-CN" altLang="en-US"/>
            <a:t>选主法宝</a:t>
          </a:r>
        </a:p>
      </dgm:t>
    </dgm:pt>
    <dgm:pt modelId="{9C356D70-ECD1-4BB6-B42C-7AD497FF6E18}" type="parTrans" cxnId="{A4BA0F37-789A-419B-B9BF-D931A2FD11BE}">
      <dgm:prSet/>
      <dgm:spPr/>
      <dgm:t>
        <a:bodyPr/>
        <a:lstStyle/>
        <a:p>
          <a:endParaRPr lang="zh-CN" altLang="en-US"/>
        </a:p>
      </dgm:t>
    </dgm:pt>
    <dgm:pt modelId="{098E9983-BD0B-4562-B730-46AAB53D1D82}" type="sibTrans" cxnId="{A4BA0F37-789A-419B-B9BF-D931A2FD11BE}">
      <dgm:prSet/>
      <dgm:spPr/>
      <dgm:t>
        <a:bodyPr/>
        <a:lstStyle/>
        <a:p>
          <a:endParaRPr lang="zh-CN" altLang="en-US"/>
        </a:p>
      </dgm:t>
    </dgm:pt>
    <dgm:pt modelId="{BE0742E3-D13D-4C1A-8A99-6C3D9551196A}">
      <dgm:prSet phldrT="[文本]"/>
      <dgm:spPr/>
      <dgm:t>
        <a:bodyPr/>
        <a:lstStyle/>
        <a:p>
          <a:r>
            <a:rPr lang="zh-CN" altLang="en-US"/>
            <a:t>选功法</a:t>
          </a:r>
        </a:p>
      </dgm:t>
    </dgm:pt>
    <dgm:pt modelId="{ACA3F13E-56F2-474A-BA64-04070198E2D9}" type="parTrans" cxnId="{0BCDB8D3-7D7A-41B3-9FA2-5A91A40B9D17}">
      <dgm:prSet/>
      <dgm:spPr/>
      <dgm:t>
        <a:bodyPr/>
        <a:lstStyle/>
        <a:p>
          <a:endParaRPr lang="zh-CN" altLang="en-US"/>
        </a:p>
      </dgm:t>
    </dgm:pt>
    <dgm:pt modelId="{AA395A37-203A-443B-B46B-D919CA20C4B2}" type="sibTrans" cxnId="{0BCDB8D3-7D7A-41B3-9FA2-5A91A40B9D17}">
      <dgm:prSet/>
      <dgm:spPr/>
      <dgm:t>
        <a:bodyPr/>
        <a:lstStyle/>
        <a:p>
          <a:endParaRPr lang="zh-CN" altLang="en-US"/>
        </a:p>
      </dgm:t>
    </dgm:pt>
    <dgm:pt modelId="{650C9579-038A-4F8A-BACB-469517C920FC}" type="pres">
      <dgm:prSet presAssocID="{9064B942-FFCA-4FD1-A201-A833F1ABED4A}" presName="Name0" presStyleCnt="0">
        <dgm:presLayoutVars>
          <dgm:dir/>
          <dgm:resizeHandles val="exact"/>
        </dgm:presLayoutVars>
      </dgm:prSet>
      <dgm:spPr/>
    </dgm:pt>
    <dgm:pt modelId="{9D6AA3C3-6D48-4CCE-953D-F221EFE16A3C}" type="pres">
      <dgm:prSet presAssocID="{00F40633-FA9E-4221-88DF-BB317744BC7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4137A2F-06EA-4F18-9AFE-E116A3A6296C}" type="pres">
      <dgm:prSet presAssocID="{F72DA26C-CE03-41AA-84A4-383BA4C51D5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2FEAA8EA-9427-40C6-A443-CFFA2B63D2F8}" type="pres">
      <dgm:prSet presAssocID="{F72DA26C-CE03-41AA-84A4-383BA4C51D5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F11FD516-B3CB-4316-B832-61166C74EF77}" type="pres">
      <dgm:prSet presAssocID="{4E7E3A27-5324-4E61-B9F2-2B4A20ECF01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CF1C351-E9B1-46FE-B3BB-D0983AC61AD9}" type="pres">
      <dgm:prSet presAssocID="{098E9983-BD0B-4562-B730-46AAB53D1D82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1A059B9E-8742-48D4-8D76-526D7A9D6AB3}" type="pres">
      <dgm:prSet presAssocID="{098E9983-BD0B-4562-B730-46AAB53D1D82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B610CEA6-4D9E-4940-9067-A3AEFEAED54B}" type="pres">
      <dgm:prSet presAssocID="{BE0742E3-D13D-4C1A-8A99-6C3D9551196A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8383C54-281B-4486-8337-9A0075DD9C7A}" type="presOf" srcId="{F72DA26C-CE03-41AA-84A4-383BA4C51D5C}" destId="{34137A2F-06EA-4F18-9AFE-E116A3A6296C}" srcOrd="0" destOrd="0" presId="urn:microsoft.com/office/officeart/2005/8/layout/process1"/>
    <dgm:cxn modelId="{F30028C6-8F7C-4564-99B9-C3824E672D5C}" srcId="{9064B942-FFCA-4FD1-A201-A833F1ABED4A}" destId="{00F40633-FA9E-4221-88DF-BB317744BC7F}" srcOrd="0" destOrd="0" parTransId="{9EAF69DB-493B-4E19-994B-D46B2665FE87}" sibTransId="{F72DA26C-CE03-41AA-84A4-383BA4C51D5C}"/>
    <dgm:cxn modelId="{9B8E016A-4A70-4036-BC39-B1F7D336864D}" type="presOf" srcId="{00F40633-FA9E-4221-88DF-BB317744BC7F}" destId="{9D6AA3C3-6D48-4CCE-953D-F221EFE16A3C}" srcOrd="0" destOrd="0" presId="urn:microsoft.com/office/officeart/2005/8/layout/process1"/>
    <dgm:cxn modelId="{64AD1C3A-779D-4672-8F4D-89C608DF9BD5}" type="presOf" srcId="{9064B942-FFCA-4FD1-A201-A833F1ABED4A}" destId="{650C9579-038A-4F8A-BACB-469517C920FC}" srcOrd="0" destOrd="0" presId="urn:microsoft.com/office/officeart/2005/8/layout/process1"/>
    <dgm:cxn modelId="{F1CEA561-7399-4A6E-8486-E9787696754A}" type="presOf" srcId="{BE0742E3-D13D-4C1A-8A99-6C3D9551196A}" destId="{B610CEA6-4D9E-4940-9067-A3AEFEAED54B}" srcOrd="0" destOrd="0" presId="urn:microsoft.com/office/officeart/2005/8/layout/process1"/>
    <dgm:cxn modelId="{0BCDB8D3-7D7A-41B3-9FA2-5A91A40B9D17}" srcId="{9064B942-FFCA-4FD1-A201-A833F1ABED4A}" destId="{BE0742E3-D13D-4C1A-8A99-6C3D9551196A}" srcOrd="2" destOrd="0" parTransId="{ACA3F13E-56F2-474A-BA64-04070198E2D9}" sibTransId="{AA395A37-203A-443B-B46B-D919CA20C4B2}"/>
    <dgm:cxn modelId="{A8E8177E-7281-4139-BA23-5F5C64CFCD60}" type="presOf" srcId="{098E9983-BD0B-4562-B730-46AAB53D1D82}" destId="{1A059B9E-8742-48D4-8D76-526D7A9D6AB3}" srcOrd="1" destOrd="0" presId="urn:microsoft.com/office/officeart/2005/8/layout/process1"/>
    <dgm:cxn modelId="{A4BA0F37-789A-419B-B9BF-D931A2FD11BE}" srcId="{9064B942-FFCA-4FD1-A201-A833F1ABED4A}" destId="{4E7E3A27-5324-4E61-B9F2-2B4A20ECF01C}" srcOrd="1" destOrd="0" parTransId="{9C356D70-ECD1-4BB6-B42C-7AD497FF6E18}" sibTransId="{098E9983-BD0B-4562-B730-46AAB53D1D82}"/>
    <dgm:cxn modelId="{2893E2E0-E79B-4CF2-B1C0-24B8CCC8D4A6}" type="presOf" srcId="{F72DA26C-CE03-41AA-84A4-383BA4C51D5C}" destId="{2FEAA8EA-9427-40C6-A443-CFFA2B63D2F8}" srcOrd="1" destOrd="0" presId="urn:microsoft.com/office/officeart/2005/8/layout/process1"/>
    <dgm:cxn modelId="{C4C65C1F-9A48-4042-883C-F91600670895}" type="presOf" srcId="{4E7E3A27-5324-4E61-B9F2-2B4A20ECF01C}" destId="{F11FD516-B3CB-4316-B832-61166C74EF77}" srcOrd="0" destOrd="0" presId="urn:microsoft.com/office/officeart/2005/8/layout/process1"/>
    <dgm:cxn modelId="{6732D81E-1F1C-4CE8-9912-29760343721E}" type="presOf" srcId="{098E9983-BD0B-4562-B730-46AAB53D1D82}" destId="{3CF1C351-E9B1-46FE-B3BB-D0983AC61AD9}" srcOrd="0" destOrd="0" presId="urn:microsoft.com/office/officeart/2005/8/layout/process1"/>
    <dgm:cxn modelId="{297CF30B-E0E3-455E-B8A7-2504E660F330}" type="presParOf" srcId="{650C9579-038A-4F8A-BACB-469517C920FC}" destId="{9D6AA3C3-6D48-4CCE-953D-F221EFE16A3C}" srcOrd="0" destOrd="0" presId="urn:microsoft.com/office/officeart/2005/8/layout/process1"/>
    <dgm:cxn modelId="{176BA438-C3BD-40AF-B475-C20A84754BB3}" type="presParOf" srcId="{650C9579-038A-4F8A-BACB-469517C920FC}" destId="{34137A2F-06EA-4F18-9AFE-E116A3A6296C}" srcOrd="1" destOrd="0" presId="urn:microsoft.com/office/officeart/2005/8/layout/process1"/>
    <dgm:cxn modelId="{215251DC-2670-4575-AF47-B2E1BFF25E65}" type="presParOf" srcId="{34137A2F-06EA-4F18-9AFE-E116A3A6296C}" destId="{2FEAA8EA-9427-40C6-A443-CFFA2B63D2F8}" srcOrd="0" destOrd="0" presId="urn:microsoft.com/office/officeart/2005/8/layout/process1"/>
    <dgm:cxn modelId="{480F40F6-332B-4545-971C-36B4EA5985F7}" type="presParOf" srcId="{650C9579-038A-4F8A-BACB-469517C920FC}" destId="{F11FD516-B3CB-4316-B832-61166C74EF77}" srcOrd="2" destOrd="0" presId="urn:microsoft.com/office/officeart/2005/8/layout/process1"/>
    <dgm:cxn modelId="{B28273EC-3954-4EEF-B316-4500D5DC788E}" type="presParOf" srcId="{650C9579-038A-4F8A-BACB-469517C920FC}" destId="{3CF1C351-E9B1-46FE-B3BB-D0983AC61AD9}" srcOrd="3" destOrd="0" presId="urn:microsoft.com/office/officeart/2005/8/layout/process1"/>
    <dgm:cxn modelId="{F21DC3C4-7C1E-42E3-8102-84E03A13F1E6}" type="presParOf" srcId="{3CF1C351-E9B1-46FE-B3BB-D0983AC61AD9}" destId="{1A059B9E-8742-48D4-8D76-526D7A9D6AB3}" srcOrd="0" destOrd="0" presId="urn:microsoft.com/office/officeart/2005/8/layout/process1"/>
    <dgm:cxn modelId="{8CD586FB-0433-493B-BCEB-2A1EEDCDAD4C}" type="presParOf" srcId="{650C9579-038A-4F8A-BACB-469517C920FC}" destId="{B610CEA6-4D9E-4940-9067-A3AEFEAED54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xmlns="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4D76C08-26EF-418B-B618-28F8B9F9D256}">
      <dsp:nvSpPr>
        <dsp:cNvPr id="0" name=""/>
        <dsp:cNvSpPr/>
      </dsp:nvSpPr>
      <dsp:spPr>
        <a:xfrm>
          <a:off x="0" y="2240729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</a:t>
          </a:r>
          <a:r>
            <a:rPr lang="zh-CN" altLang="en-US" sz="1300" kern="1200"/>
            <a:t>转</a:t>
          </a:r>
        </a:p>
      </dsp:txBody>
      <dsp:txXfrm>
        <a:off x="0" y="2240729"/>
        <a:ext cx="1583436" cy="382457"/>
      </dsp:txXfrm>
    </dsp:sp>
    <dsp:sp modelId="{4F670CF4-AC4A-4F42-8B98-BBBC6DE65C7D}">
      <dsp:nvSpPr>
        <dsp:cNvPr id="0" name=""/>
        <dsp:cNvSpPr/>
      </dsp:nvSpPr>
      <dsp:spPr>
        <a:xfrm>
          <a:off x="0" y="1794529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</a:t>
          </a:r>
          <a:r>
            <a:rPr lang="zh-CN" altLang="en-US" sz="1300" kern="1200"/>
            <a:t>转</a:t>
          </a:r>
        </a:p>
      </dsp:txBody>
      <dsp:txXfrm>
        <a:off x="0" y="1794529"/>
        <a:ext cx="1583436" cy="382457"/>
      </dsp:txXfrm>
    </dsp:sp>
    <dsp:sp modelId="{A8B16368-C4A1-4A79-AF0C-5DC2F314E5F1}">
      <dsp:nvSpPr>
        <dsp:cNvPr id="0" name=""/>
        <dsp:cNvSpPr/>
      </dsp:nvSpPr>
      <dsp:spPr>
        <a:xfrm>
          <a:off x="0" y="1348328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职业</a:t>
          </a:r>
        </a:p>
      </dsp:txBody>
      <dsp:txXfrm>
        <a:off x="0" y="1348328"/>
        <a:ext cx="1583436" cy="382457"/>
      </dsp:txXfrm>
    </dsp:sp>
    <dsp:sp modelId="{B2E1363C-1ACE-4D57-A1AE-DEFFE1492CCB}">
      <dsp:nvSpPr>
        <dsp:cNvPr id="0" name=""/>
        <dsp:cNvSpPr/>
      </dsp:nvSpPr>
      <dsp:spPr>
        <a:xfrm>
          <a:off x="0" y="902128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300" kern="1200"/>
            <a:t>种族</a:t>
          </a:r>
        </a:p>
      </dsp:txBody>
      <dsp:txXfrm>
        <a:off x="0" y="902128"/>
        <a:ext cx="1583436" cy="382457"/>
      </dsp:txXfrm>
    </dsp:sp>
    <dsp:sp modelId="{627AC915-449B-4D94-8D41-5B722009629C}">
      <dsp:nvSpPr>
        <dsp:cNvPr id="0" name=""/>
        <dsp:cNvSpPr/>
      </dsp:nvSpPr>
      <dsp:spPr>
        <a:xfrm>
          <a:off x="0" y="455927"/>
          <a:ext cx="5278120" cy="382457"/>
        </a:xfrm>
        <a:prstGeom prst="roundRect">
          <a:avLst>
            <a:gd name="adj" fmla="val 10000"/>
          </a:avLst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92456" tIns="92456" rIns="92456" bIns="9245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300" kern="1200"/>
        </a:p>
      </dsp:txBody>
      <dsp:txXfrm>
        <a:off x="0" y="455927"/>
        <a:ext cx="1583436" cy="382457"/>
      </dsp:txXfrm>
    </dsp:sp>
    <dsp:sp modelId="{4F334489-78A9-4DFF-AE60-24AA2093449C}">
      <dsp:nvSpPr>
        <dsp:cNvPr id="0" name=""/>
        <dsp:cNvSpPr/>
      </dsp:nvSpPr>
      <dsp:spPr>
        <a:xfrm>
          <a:off x="3138960" y="4877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8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8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8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职业</a:t>
          </a:r>
        </a:p>
      </dsp:txBody>
      <dsp:txXfrm>
        <a:off x="3138960" y="487799"/>
        <a:ext cx="478071" cy="318714"/>
      </dsp:txXfrm>
    </dsp:sp>
    <dsp:sp modelId="{C14215B2-B155-4E39-A875-C053EB72B054}">
      <dsp:nvSpPr>
        <dsp:cNvPr id="0" name=""/>
        <dsp:cNvSpPr/>
      </dsp:nvSpPr>
      <dsp:spPr>
        <a:xfrm>
          <a:off x="2135009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1242986" y="0"/>
              </a:moveTo>
              <a:lnTo>
                <a:pt x="124298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DC3675-8560-42A7-9F2C-6C9DA7886650}">
      <dsp:nvSpPr>
        <dsp:cNvPr id="0" name=""/>
        <dsp:cNvSpPr/>
      </dsp:nvSpPr>
      <dsp:spPr>
        <a:xfrm>
          <a:off x="1895973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正道</a:t>
          </a:r>
        </a:p>
      </dsp:txBody>
      <dsp:txXfrm>
        <a:off x="1895973" y="933999"/>
        <a:ext cx="478071" cy="318714"/>
      </dsp:txXfrm>
    </dsp:sp>
    <dsp:sp modelId="{1E93F6F2-6359-4EC0-AF9B-ACFDB4B3B699}">
      <dsp:nvSpPr>
        <dsp:cNvPr id="0" name=""/>
        <dsp:cNvSpPr/>
      </dsp:nvSpPr>
      <dsp:spPr>
        <a:xfrm>
          <a:off x="2089289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6AB73-42FC-4152-BDB4-A51FC269F396}">
      <dsp:nvSpPr>
        <dsp:cNvPr id="0" name=""/>
        <dsp:cNvSpPr/>
      </dsp:nvSpPr>
      <dsp:spPr>
        <a:xfrm>
          <a:off x="1895973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炼体士</a:t>
          </a:r>
        </a:p>
      </dsp:txBody>
      <dsp:txXfrm>
        <a:off x="1895973" y="1380200"/>
        <a:ext cx="478071" cy="318714"/>
      </dsp:txXfrm>
    </dsp:sp>
    <dsp:sp modelId="{2C485C9F-7150-4A56-976A-C09F08B50D95}">
      <dsp:nvSpPr>
        <dsp:cNvPr id="0" name=""/>
        <dsp:cNvSpPr/>
      </dsp:nvSpPr>
      <dsp:spPr>
        <a:xfrm>
          <a:off x="182426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39114D-5006-453E-B08E-558402C36D44}">
      <dsp:nvSpPr>
        <dsp:cNvPr id="0" name=""/>
        <dsp:cNvSpPr/>
      </dsp:nvSpPr>
      <dsp:spPr>
        <a:xfrm>
          <a:off x="158522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蛮士</a:t>
          </a:r>
        </a:p>
      </dsp:txBody>
      <dsp:txXfrm>
        <a:off x="1585227" y="1826400"/>
        <a:ext cx="478071" cy="318714"/>
      </dsp:txXfrm>
    </dsp:sp>
    <dsp:sp modelId="{63176AA1-7DE9-461A-89CD-3B8115F88751}">
      <dsp:nvSpPr>
        <dsp:cNvPr id="0" name=""/>
        <dsp:cNvSpPr/>
      </dsp:nvSpPr>
      <dsp:spPr>
        <a:xfrm>
          <a:off x="177854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8583F1-85E4-419B-AA9F-4DBD8D7D6F5E}">
      <dsp:nvSpPr>
        <dsp:cNvPr id="0" name=""/>
        <dsp:cNvSpPr/>
      </dsp:nvSpPr>
      <dsp:spPr>
        <a:xfrm>
          <a:off x="158522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585227" y="2272601"/>
        <a:ext cx="478071" cy="318714"/>
      </dsp:txXfrm>
    </dsp:sp>
    <dsp:sp modelId="{FCE42F0E-6CB1-4F4B-A5E2-6EEE547A3AB5}">
      <dsp:nvSpPr>
        <dsp:cNvPr id="0" name=""/>
        <dsp:cNvSpPr/>
      </dsp:nvSpPr>
      <dsp:spPr>
        <a:xfrm>
          <a:off x="2135009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570882-DBE7-49EC-AEF6-27CDED8BF81A}">
      <dsp:nvSpPr>
        <dsp:cNvPr id="0" name=""/>
        <dsp:cNvSpPr/>
      </dsp:nvSpPr>
      <dsp:spPr>
        <a:xfrm>
          <a:off x="2206720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1826400"/>
        <a:ext cx="478071" cy="318714"/>
      </dsp:txXfrm>
    </dsp:sp>
    <dsp:sp modelId="{567AD47F-C33A-4455-941C-349A22AAF180}">
      <dsp:nvSpPr>
        <dsp:cNvPr id="0" name=""/>
        <dsp:cNvSpPr/>
      </dsp:nvSpPr>
      <dsp:spPr>
        <a:xfrm>
          <a:off x="2400036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73CEDF-03E2-459F-AA38-0DA6E5D6A8EA}">
      <dsp:nvSpPr>
        <dsp:cNvPr id="0" name=""/>
        <dsp:cNvSpPr/>
      </dsp:nvSpPr>
      <dsp:spPr>
        <a:xfrm>
          <a:off x="2206720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206720" y="2272601"/>
        <a:ext cx="478071" cy="318714"/>
      </dsp:txXfrm>
    </dsp:sp>
    <dsp:sp modelId="{7B6A6899-9C00-456A-9057-2B4143C55FFD}">
      <dsp:nvSpPr>
        <dsp:cNvPr id="0" name=""/>
        <dsp:cNvSpPr/>
      </dsp:nvSpPr>
      <dsp:spPr>
        <a:xfrm>
          <a:off x="3332276" y="806513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027A52-5815-405C-BA48-C542F4F4640C}">
      <dsp:nvSpPr>
        <dsp:cNvPr id="0" name=""/>
        <dsp:cNvSpPr/>
      </dsp:nvSpPr>
      <dsp:spPr>
        <a:xfrm>
          <a:off x="3138960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魔道</a:t>
          </a:r>
        </a:p>
      </dsp:txBody>
      <dsp:txXfrm>
        <a:off x="3138960" y="933999"/>
        <a:ext cx="478071" cy="318714"/>
      </dsp:txXfrm>
    </dsp:sp>
    <dsp:sp modelId="{70BF13A0-F166-4810-B180-32D95EF8C1C8}">
      <dsp:nvSpPr>
        <dsp:cNvPr id="0" name=""/>
        <dsp:cNvSpPr/>
      </dsp:nvSpPr>
      <dsp:spPr>
        <a:xfrm>
          <a:off x="3332276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676E1-3F36-40BD-84A7-7923EF2DF62D}">
      <dsp:nvSpPr>
        <dsp:cNvPr id="0" name=""/>
        <dsp:cNvSpPr/>
      </dsp:nvSpPr>
      <dsp:spPr>
        <a:xfrm>
          <a:off x="3138960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炼气士</a:t>
          </a:r>
        </a:p>
      </dsp:txBody>
      <dsp:txXfrm>
        <a:off x="3138960" y="1380200"/>
        <a:ext cx="478071" cy="318714"/>
      </dsp:txXfrm>
    </dsp:sp>
    <dsp:sp modelId="{99F51F7E-7F9B-41FB-A726-F1D18B6A4CF1}">
      <dsp:nvSpPr>
        <dsp:cNvPr id="0" name=""/>
        <dsp:cNvSpPr/>
      </dsp:nvSpPr>
      <dsp:spPr>
        <a:xfrm>
          <a:off x="3067250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08BF8-2355-4BC0-907A-2009DC413EDC}">
      <dsp:nvSpPr>
        <dsp:cNvPr id="0" name=""/>
        <dsp:cNvSpPr/>
      </dsp:nvSpPr>
      <dsp:spPr>
        <a:xfrm>
          <a:off x="282821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转职</a:t>
          </a:r>
          <a:r>
            <a:rPr lang="en-US" altLang="zh-CN" sz="1000" kern="1200"/>
            <a:t>1</a:t>
          </a:r>
          <a:endParaRPr lang="zh-CN" altLang="en-US" sz="1000" kern="1200"/>
        </a:p>
      </dsp:txBody>
      <dsp:txXfrm>
        <a:off x="2828214" y="1826400"/>
        <a:ext cx="478071" cy="318714"/>
      </dsp:txXfrm>
    </dsp:sp>
    <dsp:sp modelId="{BE754DEF-382A-4627-BADF-BE9AED9CC583}">
      <dsp:nvSpPr>
        <dsp:cNvPr id="0" name=""/>
        <dsp:cNvSpPr/>
      </dsp:nvSpPr>
      <dsp:spPr>
        <a:xfrm>
          <a:off x="302153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3B7C87-7EE4-4B3E-9211-54CA84E91312}">
      <dsp:nvSpPr>
        <dsp:cNvPr id="0" name=""/>
        <dsp:cNvSpPr/>
      </dsp:nvSpPr>
      <dsp:spPr>
        <a:xfrm>
          <a:off x="282821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2828214" y="2272601"/>
        <a:ext cx="478071" cy="318714"/>
      </dsp:txXfrm>
    </dsp:sp>
    <dsp:sp modelId="{B97CB971-DB2A-4EC4-A0CB-CDB034525AF0}">
      <dsp:nvSpPr>
        <dsp:cNvPr id="0" name=""/>
        <dsp:cNvSpPr/>
      </dsp:nvSpPr>
      <dsp:spPr>
        <a:xfrm>
          <a:off x="3377996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58E6C-F058-4B08-80A3-949105C54DF0}">
      <dsp:nvSpPr>
        <dsp:cNvPr id="0" name=""/>
        <dsp:cNvSpPr/>
      </dsp:nvSpPr>
      <dsp:spPr>
        <a:xfrm>
          <a:off x="3449707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1826400"/>
        <a:ext cx="478071" cy="318714"/>
      </dsp:txXfrm>
    </dsp:sp>
    <dsp:sp modelId="{C21EBAB3-6F60-4306-B798-C339CF28D5AE}">
      <dsp:nvSpPr>
        <dsp:cNvPr id="0" name=""/>
        <dsp:cNvSpPr/>
      </dsp:nvSpPr>
      <dsp:spPr>
        <a:xfrm>
          <a:off x="3643023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F9C69-6570-4BBF-89A5-D4F3E07F0C3B}">
      <dsp:nvSpPr>
        <dsp:cNvPr id="0" name=""/>
        <dsp:cNvSpPr/>
      </dsp:nvSpPr>
      <dsp:spPr>
        <a:xfrm>
          <a:off x="3449707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449707" y="2272601"/>
        <a:ext cx="478071" cy="318714"/>
      </dsp:txXfrm>
    </dsp:sp>
    <dsp:sp modelId="{AB4B4C51-8A6C-4D95-9114-91C7626D9D3C}">
      <dsp:nvSpPr>
        <dsp:cNvPr id="0" name=""/>
        <dsp:cNvSpPr/>
      </dsp:nvSpPr>
      <dsp:spPr>
        <a:xfrm>
          <a:off x="3377996" y="806513"/>
          <a:ext cx="124298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1242986" y="63742"/>
              </a:lnTo>
              <a:lnTo>
                <a:pt x="1242986" y="127485"/>
              </a:lnTo>
            </a:path>
          </a:pathLst>
        </a:custGeom>
        <a:noFill/>
        <a:ln w="254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E3442-AFA3-4EB8-BF1A-17BACC10D158}">
      <dsp:nvSpPr>
        <dsp:cNvPr id="0" name=""/>
        <dsp:cNvSpPr/>
      </dsp:nvSpPr>
      <dsp:spPr>
        <a:xfrm>
          <a:off x="4381947" y="933999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7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7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7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妖族</a:t>
          </a:r>
        </a:p>
      </dsp:txBody>
      <dsp:txXfrm>
        <a:off x="4381947" y="933999"/>
        <a:ext cx="478071" cy="318714"/>
      </dsp:txXfrm>
    </dsp:sp>
    <dsp:sp modelId="{A73F4963-4D19-4A1D-BD94-73BE14E6BA5A}">
      <dsp:nvSpPr>
        <dsp:cNvPr id="0" name=""/>
        <dsp:cNvSpPr/>
      </dsp:nvSpPr>
      <dsp:spPr>
        <a:xfrm>
          <a:off x="4575263" y="1252714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67192-6AF3-4574-B399-AC2BC65531FB}">
      <dsp:nvSpPr>
        <dsp:cNvPr id="0" name=""/>
        <dsp:cNvSpPr/>
      </dsp:nvSpPr>
      <dsp:spPr>
        <a:xfrm>
          <a:off x="4381947" y="13802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5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5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5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弓手</a:t>
          </a:r>
        </a:p>
      </dsp:txBody>
      <dsp:txXfrm>
        <a:off x="4381947" y="1380200"/>
        <a:ext cx="478071" cy="318714"/>
      </dsp:txXfrm>
    </dsp:sp>
    <dsp:sp modelId="{62BAADF8-C09D-4C85-A4D0-6559EBC07071}">
      <dsp:nvSpPr>
        <dsp:cNvPr id="0" name=""/>
        <dsp:cNvSpPr/>
      </dsp:nvSpPr>
      <dsp:spPr>
        <a:xfrm>
          <a:off x="4310237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310746" y="0"/>
              </a:moveTo>
              <a:lnTo>
                <a:pt x="310746" y="63742"/>
              </a:lnTo>
              <a:lnTo>
                <a:pt x="0" y="63742"/>
              </a:lnTo>
              <a:lnTo>
                <a:pt x="0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8B09E-9BA1-404D-A2E7-A0FF4C8DE0EE}">
      <dsp:nvSpPr>
        <dsp:cNvPr id="0" name=""/>
        <dsp:cNvSpPr/>
      </dsp:nvSpPr>
      <dsp:spPr>
        <a:xfrm>
          <a:off x="4071201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刺客</a:t>
          </a:r>
        </a:p>
      </dsp:txBody>
      <dsp:txXfrm>
        <a:off x="4071201" y="1826400"/>
        <a:ext cx="478071" cy="318714"/>
      </dsp:txXfrm>
    </dsp:sp>
    <dsp:sp modelId="{7D071F87-604C-4C87-A2CF-09CECB010BA3}">
      <dsp:nvSpPr>
        <dsp:cNvPr id="0" name=""/>
        <dsp:cNvSpPr/>
      </dsp:nvSpPr>
      <dsp:spPr>
        <a:xfrm>
          <a:off x="4264517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EF613-ED46-43E6-A860-6CF81BA3634B}">
      <dsp:nvSpPr>
        <dsp:cNvPr id="0" name=""/>
        <dsp:cNvSpPr/>
      </dsp:nvSpPr>
      <dsp:spPr>
        <a:xfrm>
          <a:off x="4071201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071201" y="2272601"/>
        <a:ext cx="478071" cy="318714"/>
      </dsp:txXfrm>
    </dsp:sp>
    <dsp:sp modelId="{734BC5ED-7DBA-4FD5-97CD-D12AB2F4873D}">
      <dsp:nvSpPr>
        <dsp:cNvPr id="0" name=""/>
        <dsp:cNvSpPr/>
      </dsp:nvSpPr>
      <dsp:spPr>
        <a:xfrm>
          <a:off x="4620983" y="1698914"/>
          <a:ext cx="310746" cy="12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742"/>
              </a:lnTo>
              <a:lnTo>
                <a:pt x="310746" y="63742"/>
              </a:lnTo>
              <a:lnTo>
                <a:pt x="310746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6F8BA8-C977-4E46-97C8-9F6AEBF81245}">
      <dsp:nvSpPr>
        <dsp:cNvPr id="0" name=""/>
        <dsp:cNvSpPr/>
      </dsp:nvSpPr>
      <dsp:spPr>
        <a:xfrm>
          <a:off x="4692694" y="1826400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1826400"/>
        <a:ext cx="478071" cy="318714"/>
      </dsp:txXfrm>
    </dsp:sp>
    <dsp:sp modelId="{23BD370B-AB02-48E2-A4EE-31D2605FA86D}">
      <dsp:nvSpPr>
        <dsp:cNvPr id="0" name=""/>
        <dsp:cNvSpPr/>
      </dsp:nvSpPr>
      <dsp:spPr>
        <a:xfrm>
          <a:off x="4886010" y="2145115"/>
          <a:ext cx="91440" cy="1274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7485"/>
              </a:lnTo>
            </a:path>
          </a:pathLst>
        </a:custGeom>
        <a:noFill/>
        <a:ln w="25400" cap="flat" cmpd="sng" algn="ctr">
          <a:solidFill>
            <a:schemeClr val="accent5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BC4E5-28D4-4DE3-86A4-308237FAEB8C}">
      <dsp:nvSpPr>
        <dsp:cNvPr id="0" name=""/>
        <dsp:cNvSpPr/>
      </dsp:nvSpPr>
      <dsp:spPr>
        <a:xfrm>
          <a:off x="4692694" y="2272601"/>
          <a:ext cx="478071" cy="3187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alpha val="30000"/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alpha val="30000"/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alpha val="30000"/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4692694" y="2272601"/>
        <a:ext cx="478071" cy="31871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8674EFF-7A3C-46EA-8F6B-F69245CDA2CB}">
      <dsp:nvSpPr>
        <dsp:cNvPr id="0" name=""/>
        <dsp:cNvSpPr/>
      </dsp:nvSpPr>
      <dsp:spPr>
        <a:xfrm>
          <a:off x="270186" y="1311781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职业</a:t>
          </a:r>
        </a:p>
      </dsp:txBody>
      <dsp:txXfrm>
        <a:off x="270186" y="1311781"/>
        <a:ext cx="911105" cy="455552"/>
      </dsp:txXfrm>
    </dsp:sp>
    <dsp:sp modelId="{D77E600C-E802-42D9-83F1-644E0E2C6DF5}">
      <dsp:nvSpPr>
        <dsp:cNvPr id="0" name=""/>
        <dsp:cNvSpPr/>
      </dsp:nvSpPr>
      <dsp:spPr>
        <a:xfrm rot="17350740">
          <a:off x="808840" y="1002356"/>
          <a:ext cx="110934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09343" y="1331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7350740">
        <a:off x="1335778" y="987938"/>
        <a:ext cx="55467" cy="55467"/>
      </dsp:txXfrm>
    </dsp:sp>
    <dsp:sp modelId="{E8BD53B8-102A-48B4-8021-2791867D3BFD}">
      <dsp:nvSpPr>
        <dsp:cNvPr id="0" name=""/>
        <dsp:cNvSpPr/>
      </dsp:nvSpPr>
      <dsp:spPr>
        <a:xfrm>
          <a:off x="1545733" y="264010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攻击型</a:t>
          </a:r>
        </a:p>
      </dsp:txBody>
      <dsp:txXfrm>
        <a:off x="1545733" y="264010"/>
        <a:ext cx="911105" cy="455552"/>
      </dsp:txXfrm>
    </dsp:sp>
    <dsp:sp modelId="{7FACAE47-86AD-4307-BB6F-CC7EBD9E7398}">
      <dsp:nvSpPr>
        <dsp:cNvPr id="0" name=""/>
        <dsp:cNvSpPr/>
      </dsp:nvSpPr>
      <dsp:spPr>
        <a:xfrm rot="19457599">
          <a:off x="2414654" y="347499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7839" y="349594"/>
        <a:ext cx="22440" cy="22440"/>
      </dsp:txXfrm>
    </dsp:sp>
    <dsp:sp modelId="{9E48091B-4AF1-47D6-888F-550B6FE57306}">
      <dsp:nvSpPr>
        <dsp:cNvPr id="0" name=""/>
        <dsp:cNvSpPr/>
      </dsp:nvSpPr>
      <dsp:spPr>
        <a:xfrm>
          <a:off x="2821281" y="2067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功法</a:t>
          </a:r>
        </a:p>
      </dsp:txBody>
      <dsp:txXfrm>
        <a:off x="2821281" y="2067"/>
        <a:ext cx="911105" cy="455552"/>
      </dsp:txXfrm>
    </dsp:sp>
    <dsp:sp modelId="{0C039234-DDE5-48C2-A3E5-80B0F752A2F5}">
      <dsp:nvSpPr>
        <dsp:cNvPr id="0" name=""/>
        <dsp:cNvSpPr/>
      </dsp:nvSpPr>
      <dsp:spPr>
        <a:xfrm>
          <a:off x="3732386" y="216528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5496" y="220732"/>
        <a:ext cx="18222" cy="18222"/>
      </dsp:txXfrm>
    </dsp:sp>
    <dsp:sp modelId="{9BE2A232-C382-4546-8846-3FFD69ADCB12}">
      <dsp:nvSpPr>
        <dsp:cNvPr id="0" name=""/>
        <dsp:cNvSpPr/>
      </dsp:nvSpPr>
      <dsp:spPr>
        <a:xfrm>
          <a:off x="4096828" y="2067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技能</a:t>
          </a:r>
          <a:r>
            <a:rPr lang="en-US" altLang="zh-CN" sz="2000" kern="1200"/>
            <a:t>1-4</a:t>
          </a:r>
          <a:endParaRPr lang="zh-CN" altLang="en-US" sz="2000" kern="1200"/>
        </a:p>
      </dsp:txBody>
      <dsp:txXfrm>
        <a:off x="4096828" y="2067"/>
        <a:ext cx="911105" cy="455552"/>
      </dsp:txXfrm>
    </dsp:sp>
    <dsp:sp modelId="{5E5F98CF-8771-430F-9FCC-1FC59431AF2E}">
      <dsp:nvSpPr>
        <dsp:cNvPr id="0" name=""/>
        <dsp:cNvSpPr/>
      </dsp:nvSpPr>
      <dsp:spPr>
        <a:xfrm rot="2142401">
          <a:off x="2414654" y="609442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7839" y="611537"/>
        <a:ext cx="22440" cy="22440"/>
      </dsp:txXfrm>
    </dsp:sp>
    <dsp:sp modelId="{72777981-55A5-40E2-976A-DF8E3CE4E290}">
      <dsp:nvSpPr>
        <dsp:cNvPr id="0" name=""/>
        <dsp:cNvSpPr/>
      </dsp:nvSpPr>
      <dsp:spPr>
        <a:xfrm>
          <a:off x="2821281" y="525952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821281" y="525952"/>
        <a:ext cx="911105" cy="455552"/>
      </dsp:txXfrm>
    </dsp:sp>
    <dsp:sp modelId="{64870E7C-C108-4123-A51E-B75034B7B1A4}">
      <dsp:nvSpPr>
        <dsp:cNvPr id="0" name=""/>
        <dsp:cNvSpPr/>
      </dsp:nvSpPr>
      <dsp:spPr>
        <a:xfrm>
          <a:off x="1181291" y="1526242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354401" y="1530446"/>
        <a:ext cx="18222" cy="18222"/>
      </dsp:txXfrm>
    </dsp:sp>
    <dsp:sp modelId="{2F08E315-11A5-4EFF-B68E-F361F4D7B7EF}">
      <dsp:nvSpPr>
        <dsp:cNvPr id="0" name=""/>
        <dsp:cNvSpPr/>
      </dsp:nvSpPr>
      <dsp:spPr>
        <a:xfrm>
          <a:off x="1545733" y="1311781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防御型</a:t>
          </a:r>
        </a:p>
      </dsp:txBody>
      <dsp:txXfrm>
        <a:off x="1545733" y="1311781"/>
        <a:ext cx="911105" cy="455552"/>
      </dsp:txXfrm>
    </dsp:sp>
    <dsp:sp modelId="{3AB6D07F-83B5-44F1-BA96-C98230712927}">
      <dsp:nvSpPr>
        <dsp:cNvPr id="0" name=""/>
        <dsp:cNvSpPr/>
      </dsp:nvSpPr>
      <dsp:spPr>
        <a:xfrm rot="19457599">
          <a:off x="2414654" y="1395270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7839" y="1397365"/>
        <a:ext cx="22440" cy="22440"/>
      </dsp:txXfrm>
    </dsp:sp>
    <dsp:sp modelId="{9EC7C6DC-2B11-4033-98FB-80DAE14C08EF}">
      <dsp:nvSpPr>
        <dsp:cNvPr id="0" name=""/>
        <dsp:cNvSpPr/>
      </dsp:nvSpPr>
      <dsp:spPr>
        <a:xfrm>
          <a:off x="2821281" y="1049838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功法</a:t>
          </a:r>
        </a:p>
      </dsp:txBody>
      <dsp:txXfrm>
        <a:off x="2821281" y="1049838"/>
        <a:ext cx="911105" cy="455552"/>
      </dsp:txXfrm>
    </dsp:sp>
    <dsp:sp modelId="{15E9DA1D-1CAA-4BE4-B793-56D46387278F}">
      <dsp:nvSpPr>
        <dsp:cNvPr id="0" name=""/>
        <dsp:cNvSpPr/>
      </dsp:nvSpPr>
      <dsp:spPr>
        <a:xfrm>
          <a:off x="3732386" y="1264299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5496" y="1268503"/>
        <a:ext cx="18222" cy="18222"/>
      </dsp:txXfrm>
    </dsp:sp>
    <dsp:sp modelId="{8CAAB10F-58EE-44A4-8B18-D3B1D5467DDB}">
      <dsp:nvSpPr>
        <dsp:cNvPr id="0" name=""/>
        <dsp:cNvSpPr/>
      </dsp:nvSpPr>
      <dsp:spPr>
        <a:xfrm>
          <a:off x="4096828" y="1049838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技能</a:t>
          </a:r>
          <a:r>
            <a:rPr lang="en-US" altLang="zh-CN" sz="2000" kern="1200"/>
            <a:t>1-4</a:t>
          </a:r>
          <a:endParaRPr lang="zh-CN" altLang="en-US" sz="2000" kern="1200"/>
        </a:p>
      </dsp:txBody>
      <dsp:txXfrm>
        <a:off x="4096828" y="1049838"/>
        <a:ext cx="911105" cy="455552"/>
      </dsp:txXfrm>
    </dsp:sp>
    <dsp:sp modelId="{17E902D1-E388-4B82-8B19-ABEE0EC4E3B4}">
      <dsp:nvSpPr>
        <dsp:cNvPr id="0" name=""/>
        <dsp:cNvSpPr/>
      </dsp:nvSpPr>
      <dsp:spPr>
        <a:xfrm rot="2142401">
          <a:off x="2414654" y="1657213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7839" y="1659308"/>
        <a:ext cx="22440" cy="22440"/>
      </dsp:txXfrm>
    </dsp:sp>
    <dsp:sp modelId="{2736A785-B2CD-421A-A068-6C5A12185BBA}">
      <dsp:nvSpPr>
        <dsp:cNvPr id="0" name=""/>
        <dsp:cNvSpPr/>
      </dsp:nvSpPr>
      <dsp:spPr>
        <a:xfrm>
          <a:off x="2821281" y="1573723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821281" y="1573723"/>
        <a:ext cx="911105" cy="455552"/>
      </dsp:txXfrm>
    </dsp:sp>
    <dsp:sp modelId="{72742DED-7554-485D-9D00-FEBFB6B3B870}">
      <dsp:nvSpPr>
        <dsp:cNvPr id="0" name=""/>
        <dsp:cNvSpPr/>
      </dsp:nvSpPr>
      <dsp:spPr>
        <a:xfrm rot="4249260">
          <a:off x="808840" y="2050127"/>
          <a:ext cx="1109343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1109343" y="1331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4249260">
        <a:off x="1335778" y="2035709"/>
        <a:ext cx="55467" cy="55467"/>
      </dsp:txXfrm>
    </dsp:sp>
    <dsp:sp modelId="{F3CD43AA-BE6E-4867-8DD0-5762B125771D}">
      <dsp:nvSpPr>
        <dsp:cNvPr id="0" name=""/>
        <dsp:cNvSpPr/>
      </dsp:nvSpPr>
      <dsp:spPr>
        <a:xfrm>
          <a:off x="1545733" y="2359552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辅助型</a:t>
          </a:r>
        </a:p>
      </dsp:txBody>
      <dsp:txXfrm>
        <a:off x="1545733" y="2359552"/>
        <a:ext cx="911105" cy="455552"/>
      </dsp:txXfrm>
    </dsp:sp>
    <dsp:sp modelId="{293E6C09-D1FF-4AD8-916C-9A7C95B9652B}">
      <dsp:nvSpPr>
        <dsp:cNvPr id="0" name=""/>
        <dsp:cNvSpPr/>
      </dsp:nvSpPr>
      <dsp:spPr>
        <a:xfrm rot="19457599">
          <a:off x="2414654" y="2443041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9457599">
        <a:off x="2627839" y="2445136"/>
        <a:ext cx="22440" cy="22440"/>
      </dsp:txXfrm>
    </dsp:sp>
    <dsp:sp modelId="{56C5E840-17D9-4E50-9754-9874C8A62ECE}">
      <dsp:nvSpPr>
        <dsp:cNvPr id="0" name=""/>
        <dsp:cNvSpPr/>
      </dsp:nvSpPr>
      <dsp:spPr>
        <a:xfrm>
          <a:off x="2821281" y="2097609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功法</a:t>
          </a:r>
        </a:p>
      </dsp:txBody>
      <dsp:txXfrm>
        <a:off x="2821281" y="2097609"/>
        <a:ext cx="911105" cy="455552"/>
      </dsp:txXfrm>
    </dsp:sp>
    <dsp:sp modelId="{35B22299-F27F-46DC-9B04-3DC40EB5C2DE}">
      <dsp:nvSpPr>
        <dsp:cNvPr id="0" name=""/>
        <dsp:cNvSpPr/>
      </dsp:nvSpPr>
      <dsp:spPr>
        <a:xfrm>
          <a:off x="3732386" y="2312070"/>
          <a:ext cx="364442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364442" y="13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905496" y="2316274"/>
        <a:ext cx="18222" cy="18222"/>
      </dsp:txXfrm>
    </dsp:sp>
    <dsp:sp modelId="{ECABF8AF-F3C3-4F6E-A700-C8698989AC0B}">
      <dsp:nvSpPr>
        <dsp:cNvPr id="0" name=""/>
        <dsp:cNvSpPr/>
      </dsp:nvSpPr>
      <dsp:spPr>
        <a:xfrm>
          <a:off x="4096828" y="2097609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技能</a:t>
          </a:r>
          <a:r>
            <a:rPr lang="en-US" altLang="zh-CN" sz="2000" kern="1200"/>
            <a:t>1-4</a:t>
          </a:r>
          <a:endParaRPr lang="zh-CN" altLang="en-US" sz="2000" kern="1200"/>
        </a:p>
      </dsp:txBody>
      <dsp:txXfrm>
        <a:off x="4096828" y="2097609"/>
        <a:ext cx="911105" cy="455552"/>
      </dsp:txXfrm>
    </dsp:sp>
    <dsp:sp modelId="{C79E99C6-6304-44CC-BBF7-076514010F2B}">
      <dsp:nvSpPr>
        <dsp:cNvPr id="0" name=""/>
        <dsp:cNvSpPr/>
      </dsp:nvSpPr>
      <dsp:spPr>
        <a:xfrm rot="2142401">
          <a:off x="2414654" y="2704984"/>
          <a:ext cx="448811" cy="26630"/>
        </a:xfrm>
        <a:custGeom>
          <a:avLst/>
          <a:gdLst/>
          <a:ahLst/>
          <a:cxnLst/>
          <a:rect l="0" t="0" r="0" b="0"/>
          <a:pathLst>
            <a:path>
              <a:moveTo>
                <a:pt x="0" y="13315"/>
              </a:moveTo>
              <a:lnTo>
                <a:pt x="448811" y="13315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2142401">
        <a:off x="2627839" y="2707079"/>
        <a:ext cx="22440" cy="22440"/>
      </dsp:txXfrm>
    </dsp:sp>
    <dsp:sp modelId="{FFDA706A-98C4-405D-AE99-9C5C6C5F1FA3}">
      <dsp:nvSpPr>
        <dsp:cNvPr id="0" name=""/>
        <dsp:cNvSpPr/>
      </dsp:nvSpPr>
      <dsp:spPr>
        <a:xfrm>
          <a:off x="2821281" y="2621495"/>
          <a:ext cx="911105" cy="4555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...</a:t>
          </a:r>
          <a:endParaRPr lang="zh-CN" altLang="en-US" sz="2000" kern="1200"/>
        </a:p>
      </dsp:txBody>
      <dsp:txXfrm>
        <a:off x="2821281" y="2621495"/>
        <a:ext cx="911105" cy="455552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01E5048-7957-4F22-AB55-2A4BBD26EBBA}">
      <dsp:nvSpPr>
        <dsp:cNvPr id="0" name=""/>
        <dsp:cNvSpPr/>
      </dsp:nvSpPr>
      <dsp:spPr>
        <a:xfrm>
          <a:off x="827603" y="54173"/>
          <a:ext cx="1075134" cy="373380"/>
        </a:xfrm>
        <a:prstGeom prst="ellipse">
          <a:avLst/>
        </a:prstGeom>
        <a:solidFill>
          <a:schemeClr val="accent1">
            <a:tint val="50000"/>
            <a:alpha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87346E5-430C-4399-9EBA-C41247CC61CA}">
      <dsp:nvSpPr>
        <dsp:cNvPr id="0" name=""/>
        <dsp:cNvSpPr/>
      </dsp:nvSpPr>
      <dsp:spPr>
        <a:xfrm>
          <a:off x="1262657" y="968454"/>
          <a:ext cx="208359" cy="133350"/>
        </a:xfrm>
        <a:prstGeom prst="downArrow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4642AE31-A12F-433F-9638-B133EB353BFA}">
      <dsp:nvSpPr>
        <dsp:cNvPr id="0" name=""/>
        <dsp:cNvSpPr/>
      </dsp:nvSpPr>
      <dsp:spPr>
        <a:xfrm>
          <a:off x="866775" y="1075134"/>
          <a:ext cx="1000125" cy="250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玩家</a:t>
          </a:r>
        </a:p>
      </dsp:txBody>
      <dsp:txXfrm>
        <a:off x="866775" y="1075134"/>
        <a:ext cx="1000125" cy="250031"/>
      </dsp:txXfrm>
    </dsp:sp>
    <dsp:sp modelId="{0CBF89AE-02D1-4676-9EC3-83812F0C9081}">
      <dsp:nvSpPr>
        <dsp:cNvPr id="0" name=""/>
        <dsp:cNvSpPr/>
      </dsp:nvSpPr>
      <dsp:spPr>
        <a:xfrm>
          <a:off x="1218485" y="456390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3</a:t>
          </a:r>
          <a:endParaRPr lang="zh-CN" altLang="en-US" sz="800" kern="1200"/>
        </a:p>
      </dsp:txBody>
      <dsp:txXfrm>
        <a:off x="1218485" y="456390"/>
        <a:ext cx="375046" cy="375046"/>
      </dsp:txXfrm>
    </dsp:sp>
    <dsp:sp modelId="{6233B499-6536-4674-88CE-81D1CEE1C3C7}">
      <dsp:nvSpPr>
        <dsp:cNvPr id="0" name=""/>
        <dsp:cNvSpPr/>
      </dsp:nvSpPr>
      <dsp:spPr>
        <a:xfrm>
          <a:off x="950118" y="175021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1</a:t>
          </a:r>
          <a:endParaRPr lang="zh-CN" altLang="en-US" sz="800" kern="1200"/>
        </a:p>
      </dsp:txBody>
      <dsp:txXfrm>
        <a:off x="950118" y="175021"/>
        <a:ext cx="375046" cy="375046"/>
      </dsp:txXfrm>
    </dsp:sp>
    <dsp:sp modelId="{1528C7F3-C3C9-41C0-B7F6-EC60D9DBB68E}">
      <dsp:nvSpPr>
        <dsp:cNvPr id="0" name=""/>
        <dsp:cNvSpPr/>
      </dsp:nvSpPr>
      <dsp:spPr>
        <a:xfrm>
          <a:off x="1333500" y="84343"/>
          <a:ext cx="375046" cy="375046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功法</a:t>
          </a:r>
          <a:r>
            <a:rPr lang="en-US" altLang="zh-CN" sz="800" kern="1200"/>
            <a:t>2</a:t>
          </a:r>
          <a:endParaRPr lang="zh-CN" altLang="en-US" sz="800" kern="1200"/>
        </a:p>
      </dsp:txBody>
      <dsp:txXfrm>
        <a:off x="1333500" y="84343"/>
        <a:ext cx="375046" cy="375046"/>
      </dsp:txXfrm>
    </dsp:sp>
    <dsp:sp modelId="{C5B8A906-A041-4569-8899-EE4B49E10395}">
      <dsp:nvSpPr>
        <dsp:cNvPr id="0" name=""/>
        <dsp:cNvSpPr/>
      </dsp:nvSpPr>
      <dsp:spPr>
        <a:xfrm>
          <a:off x="783431" y="8334"/>
          <a:ext cx="1166812" cy="933450"/>
        </a:xfrm>
        <a:prstGeom prst="funnel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D6AA3C3-6D48-4CCE-953D-F221EFE16A3C}">
      <dsp:nvSpPr>
        <dsp:cNvPr id="0" name=""/>
        <dsp:cNvSpPr/>
      </dsp:nvSpPr>
      <dsp:spPr>
        <a:xfrm>
          <a:off x="4638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入派</a:t>
          </a:r>
        </a:p>
      </dsp:txBody>
      <dsp:txXfrm>
        <a:off x="4638" y="179351"/>
        <a:ext cx="1386537" cy="831922"/>
      </dsp:txXfrm>
    </dsp:sp>
    <dsp:sp modelId="{34137A2F-06EA-4F18-9AFE-E116A3A6296C}">
      <dsp:nvSpPr>
        <dsp:cNvPr id="0" name=""/>
        <dsp:cNvSpPr/>
      </dsp:nvSpPr>
      <dsp:spPr>
        <a:xfrm>
          <a:off x="1529830" y="423381"/>
          <a:ext cx="293945" cy="3438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9830" y="423381"/>
        <a:ext cx="293945" cy="343861"/>
      </dsp:txXfrm>
    </dsp:sp>
    <dsp:sp modelId="{F11FD516-B3CB-4316-B832-61166C74EF77}">
      <dsp:nvSpPr>
        <dsp:cNvPr id="0" name=""/>
        <dsp:cNvSpPr/>
      </dsp:nvSpPr>
      <dsp:spPr>
        <a:xfrm>
          <a:off x="1945791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选主法宝</a:t>
          </a:r>
        </a:p>
      </dsp:txBody>
      <dsp:txXfrm>
        <a:off x="1945791" y="179351"/>
        <a:ext cx="1386537" cy="831922"/>
      </dsp:txXfrm>
    </dsp:sp>
    <dsp:sp modelId="{3CF1C351-E9B1-46FE-B3BB-D0983AC61AD9}">
      <dsp:nvSpPr>
        <dsp:cNvPr id="0" name=""/>
        <dsp:cNvSpPr/>
      </dsp:nvSpPr>
      <dsp:spPr>
        <a:xfrm>
          <a:off x="3470982" y="423381"/>
          <a:ext cx="293945" cy="3438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70982" y="423381"/>
        <a:ext cx="293945" cy="343861"/>
      </dsp:txXfrm>
    </dsp:sp>
    <dsp:sp modelId="{B610CEA6-4D9E-4940-9067-A3AEFEAED54B}">
      <dsp:nvSpPr>
        <dsp:cNvPr id="0" name=""/>
        <dsp:cNvSpPr/>
      </dsp:nvSpPr>
      <dsp:spPr>
        <a:xfrm>
          <a:off x="3886943" y="179351"/>
          <a:ext cx="1386537" cy="83192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kern="1200"/>
            <a:t>选功法</a:t>
          </a:r>
        </a:p>
      </dsp:txBody>
      <dsp:txXfrm>
        <a:off x="3886943" y="179351"/>
        <a:ext cx="1386537" cy="831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策划模板.dotx</Template>
  <TotalTime>393</TotalTime>
  <Pages>3</Pages>
  <Words>126</Words>
  <Characters>721</Characters>
  <Application>Microsoft Office Word</Application>
  <DocSecurity>0</DocSecurity>
  <Lines>6</Lines>
  <Paragraphs>1</Paragraphs>
  <ScaleCrop>false</ScaleCrop>
  <Company>易观咨询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cp:lastPrinted>1601-01-01T00:00:00Z</cp:lastPrinted>
  <dcterms:created xsi:type="dcterms:W3CDTF">2010-08-23T04:14:00Z</dcterms:created>
  <dcterms:modified xsi:type="dcterms:W3CDTF">2010-08-26T09:29:00Z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